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4F961B2A" w:rsidR="00D26CE9" w:rsidRPr="00573809" w:rsidRDefault="00195EDD" w:rsidP="00497FB0">
      <w:pPr>
        <w:pStyle w:val="Titre"/>
        <w:rPr>
          <w:sz w:val="48"/>
          <w:szCs w:val="48"/>
        </w:rPr>
      </w:pPr>
      <w:r w:rsidRPr="00573809">
        <w:rPr>
          <w:sz w:val="48"/>
          <w:szCs w:val="48"/>
        </w:rPr>
        <w:t>Laboratoire</w:t>
      </w:r>
      <w:r w:rsidR="00497FB0" w:rsidRPr="00573809">
        <w:rPr>
          <w:sz w:val="48"/>
          <w:szCs w:val="48"/>
        </w:rPr>
        <w:t xml:space="preserve">: </w:t>
      </w:r>
      <w:r w:rsidR="004F65F4">
        <w:rPr>
          <w:sz w:val="48"/>
          <w:szCs w:val="48"/>
        </w:rPr>
        <w:t>Tests unitaires</w:t>
      </w:r>
    </w:p>
    <w:p w14:paraId="1816373F" w14:textId="77777777" w:rsidR="00C140FD" w:rsidRDefault="00C140FD" w:rsidP="00C140FD">
      <w:pPr>
        <w:pStyle w:val="Titre1"/>
      </w:pPr>
      <w:r>
        <w:t>Objectif(s)</w:t>
      </w:r>
    </w:p>
    <w:p w14:paraId="27523BC3" w14:textId="61AB3D8F" w:rsidR="00C140FD" w:rsidRPr="00C71164" w:rsidRDefault="000E08B4" w:rsidP="00C140FD">
      <w:pPr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Créer d</w:t>
      </w:r>
      <w:r w:rsidR="004F65F4">
        <w:rPr>
          <w:rFonts w:ascii="Calibri" w:eastAsia="Times New Roman" w:hAnsi="Calibri" w:cs="Calibri"/>
          <w:sz w:val="22"/>
          <w:szCs w:val="22"/>
        </w:rPr>
        <w:t>es tests unitaires</w:t>
      </w:r>
      <w:r w:rsidR="00C140FD">
        <w:rPr>
          <w:rFonts w:ascii="Calibri" w:eastAsia="Times New Roman" w:hAnsi="Calibri" w:cs="Calibri"/>
          <w:sz w:val="22"/>
          <w:szCs w:val="22"/>
        </w:rPr>
        <w:t>:</w:t>
      </w:r>
    </w:p>
    <w:p w14:paraId="2531CD10" w14:textId="3C089575" w:rsidR="004F65F4" w:rsidRDefault="000E08B4" w:rsidP="00C140FD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Méthodes</w:t>
      </w:r>
    </w:p>
    <w:p w14:paraId="305A7C9A" w14:textId="558D1D82" w:rsidR="000E08B4" w:rsidRDefault="000E08B4" w:rsidP="00C140FD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Exception</w:t>
      </w:r>
    </w:p>
    <w:p w14:paraId="21B1D66D" w14:textId="0CC71F3B" w:rsidR="00137471" w:rsidRDefault="00137471" w:rsidP="00C140FD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Déterminer des valeurs de tests</w:t>
      </w:r>
    </w:p>
    <w:p w14:paraId="1BAB5D5A" w14:textId="77777777" w:rsidR="00D2730F" w:rsidRPr="00C71164" w:rsidRDefault="00D2730F" w:rsidP="00C140FD">
      <w:p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4F9F950D" w14:textId="774C4C03" w:rsidR="000E7516" w:rsidRDefault="000223F6" w:rsidP="000E7516">
      <w:pPr>
        <w:pStyle w:val="Titre1"/>
      </w:pPr>
      <w:r>
        <w:t>Créer la branche de la séance</w:t>
      </w:r>
    </w:p>
    <w:p w14:paraId="2DF894B4" w14:textId="77777777" w:rsidR="00AF124F" w:rsidRPr="000C4172" w:rsidRDefault="00AF124F" w:rsidP="00AF124F">
      <w:pPr>
        <w:pStyle w:val="Titre2"/>
      </w:pPr>
      <w:r w:rsidRPr="000C4172">
        <w:t xml:space="preserve">Création du </w:t>
      </w:r>
      <w:r>
        <w:t>Repository et de la branche de la séance</w:t>
      </w:r>
    </w:p>
    <w:p w14:paraId="346D986E" w14:textId="77777777" w:rsidR="00AF124F" w:rsidRPr="00603EFA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proofErr w:type="spellStart"/>
      <w:r>
        <w:t>Gitkraken</w:t>
      </w:r>
      <w:proofErr w:type="spellEnd"/>
      <w:r w:rsidRPr="00F52211">
        <w:t xml:space="preserve">, </w:t>
      </w:r>
      <w:r>
        <w:t xml:space="preserve">clonez votre repository GitHub </w:t>
      </w:r>
      <w:r w:rsidRPr="00603EFA">
        <w:rPr>
          <w:rFonts w:ascii="Calibri" w:hAnsi="Calibri" w:cs="Calibri"/>
          <w:b/>
          <w:bCs/>
          <w:color w:val="7030A0"/>
        </w:rPr>
        <w:t>A21_3W6_Labos_NOM_PRENOM</w:t>
      </w:r>
    </w:p>
    <w:p w14:paraId="6B7D8209" w14:textId="7B334C52" w:rsidR="00AF124F" w:rsidRPr="008A0455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Cliquez sur la branche </w:t>
      </w:r>
      <w:r w:rsidR="00137471">
        <w:t>de base</w:t>
      </w:r>
      <w:r>
        <w:t xml:space="preserve">: </w:t>
      </w:r>
      <w:r w:rsidR="00137471">
        <w:rPr>
          <w:b/>
          <w:bCs/>
        </w:rPr>
        <w:t>MAIN</w:t>
      </w:r>
    </w:p>
    <w:p w14:paraId="48F27773" w14:textId="40EC99D5" w:rsidR="00AF124F" w:rsidRPr="008F20BF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Créez la branche de la séance: </w:t>
      </w:r>
      <w:r w:rsidR="00137471">
        <w:rPr>
          <w:b/>
          <w:bCs/>
        </w:rPr>
        <w:t>S06_Tests</w:t>
      </w:r>
      <w:r w:rsidR="008108C7">
        <w:rPr>
          <w:b/>
          <w:bCs/>
        </w:rPr>
        <w:t>Unitaires</w:t>
      </w:r>
    </w:p>
    <w:p w14:paraId="4FD65306" w14:textId="08BA9FAE" w:rsidR="008F20BF" w:rsidRPr="008F20BF" w:rsidRDefault="008F20B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 w:rsidRPr="008F20BF">
        <w:t>Copiez la solution de départ dans votre branche</w:t>
      </w:r>
    </w:p>
    <w:p w14:paraId="297A9FE0" w14:textId="0F65A696" w:rsidR="006A3400" w:rsidRDefault="006A3400" w:rsidP="006A3400"/>
    <w:p w14:paraId="2EBF2B57" w14:textId="210B2CBB" w:rsidR="00511AD4" w:rsidRDefault="008108C7" w:rsidP="00511AD4">
      <w:pPr>
        <w:pStyle w:val="Titre1"/>
      </w:pPr>
      <w:r>
        <w:t xml:space="preserve">Créer un </w:t>
      </w:r>
      <w:r w:rsidR="00F0009D">
        <w:t xml:space="preserve">projet de </w:t>
      </w:r>
      <w:r>
        <w:t>test</w:t>
      </w:r>
      <w:r w:rsidR="00F0009D">
        <w:t>s</w:t>
      </w:r>
      <w:r w:rsidR="005B5A88">
        <w:t xml:space="preserve"> NUNIT</w:t>
      </w:r>
    </w:p>
    <w:p w14:paraId="2ECB334E" w14:textId="3EFA53F6" w:rsidR="007452F2" w:rsidRDefault="007452F2" w:rsidP="007452F2">
      <w:pPr>
        <w:pStyle w:val="Titre2"/>
      </w:pPr>
      <w:r>
        <w:t xml:space="preserve">Créer le projet pour </w:t>
      </w:r>
      <w:r w:rsidR="005B5A88">
        <w:t>Les Tests NUNIT</w:t>
      </w:r>
    </w:p>
    <w:p w14:paraId="447BFFA4" w14:textId="49404039" w:rsidR="007452F2" w:rsidRPr="00C07272" w:rsidRDefault="008F20BF" w:rsidP="007452F2">
      <w:pPr>
        <w:pStyle w:val="Paragraphedeliste"/>
        <w:numPr>
          <w:ilvl w:val="0"/>
          <w:numId w:val="30"/>
        </w:numPr>
        <w:spacing w:before="0" w:after="160" w:line="259" w:lineRule="auto"/>
      </w:pPr>
      <w:r>
        <w:t>Ajoutez à la solution de départ</w:t>
      </w:r>
      <w:r w:rsidR="007452F2">
        <w:t xml:space="preserve"> un projet de type </w:t>
      </w:r>
      <w:r w:rsidR="005B5A88">
        <w:t xml:space="preserve">Tests </w:t>
      </w:r>
      <w:proofErr w:type="spellStart"/>
      <w:r w:rsidR="005B5A88">
        <w:t>NUnit</w:t>
      </w:r>
      <w:proofErr w:type="spellEnd"/>
      <w:r w:rsidR="007452F2">
        <w:t xml:space="preserve"> </w:t>
      </w:r>
      <w:r w:rsidR="007452F2" w:rsidRPr="00B221CA">
        <w:rPr>
          <w:color w:val="FF0000"/>
        </w:rPr>
        <w:t>Net</w:t>
      </w:r>
      <w:r w:rsidR="001256D2">
        <w:rPr>
          <w:color w:val="FF0000"/>
        </w:rPr>
        <w:t xml:space="preserve"> 5.0</w:t>
      </w:r>
      <w:r w:rsidR="007452F2" w:rsidRPr="00B221CA">
        <w:rPr>
          <w:color w:val="FF0000"/>
        </w:rPr>
        <w:t xml:space="preserve"> </w:t>
      </w:r>
      <w:proofErr w:type="spellStart"/>
      <w:r w:rsidR="007452F2" w:rsidRPr="00B221CA">
        <w:rPr>
          <w:color w:val="FF0000"/>
        </w:rPr>
        <w:t>Core</w:t>
      </w:r>
      <w:proofErr w:type="spellEnd"/>
      <w:r w:rsidR="00E95665" w:rsidRPr="00B221CA">
        <w:rPr>
          <w:color w:val="FF0000"/>
        </w:rPr>
        <w:t xml:space="preserve"> </w:t>
      </w:r>
      <w:proofErr w:type="spellStart"/>
      <w:r w:rsidR="003E14F9">
        <w:rPr>
          <w:b/>
          <w:bCs/>
        </w:rPr>
        <w:t>App</w:t>
      </w:r>
      <w:r w:rsidR="008C1268">
        <w:rPr>
          <w:b/>
          <w:bCs/>
        </w:rPr>
        <w:t>_</w:t>
      </w:r>
      <w:r w:rsidR="009B2CCB">
        <w:rPr>
          <w:b/>
          <w:bCs/>
        </w:rPr>
        <w:t>TestsUnitaires</w:t>
      </w:r>
      <w:r w:rsidR="008C1268">
        <w:rPr>
          <w:b/>
          <w:bCs/>
        </w:rPr>
        <w:t>_TestsN</w:t>
      </w:r>
      <w:r w:rsidR="009B2CCB">
        <w:rPr>
          <w:b/>
          <w:bCs/>
        </w:rPr>
        <w:t>U</w:t>
      </w:r>
      <w:proofErr w:type="spellEnd"/>
    </w:p>
    <w:p w14:paraId="640B1B48" w14:textId="1EB99F74" w:rsidR="007452F2" w:rsidRPr="00E24ABC" w:rsidRDefault="00A566CC" w:rsidP="007452F2">
      <w:pPr>
        <w:pStyle w:val="Paragraphedeliste"/>
        <w:numPr>
          <w:ilvl w:val="0"/>
          <w:numId w:val="30"/>
        </w:numPr>
        <w:spacing w:before="0" w:after="160" w:line="259" w:lineRule="auto"/>
      </w:pPr>
      <w:r>
        <w:t xml:space="preserve">À partir du projet </w:t>
      </w:r>
      <w:proofErr w:type="spellStart"/>
      <w:r w:rsidR="00CD3D85">
        <w:rPr>
          <w:b/>
          <w:bCs/>
        </w:rPr>
        <w:t>App_TestsUnitaires_TestsNU</w:t>
      </w:r>
      <w:proofErr w:type="spellEnd"/>
      <w:r>
        <w:rPr>
          <w:b/>
          <w:bCs/>
        </w:rPr>
        <w:t xml:space="preserve">, </w:t>
      </w:r>
      <w:r w:rsidRPr="00CD3D85">
        <w:t>a</w:t>
      </w:r>
      <w:r>
        <w:t>joutez une référence au projet</w:t>
      </w:r>
      <w:r w:rsidR="00EF5F91">
        <w:t xml:space="preserve">: </w:t>
      </w:r>
      <w:proofErr w:type="spellStart"/>
      <w:r w:rsidR="00CD3D85">
        <w:rPr>
          <w:b/>
          <w:bCs/>
        </w:rPr>
        <w:t>Appl_TestsUnitaires</w:t>
      </w:r>
      <w:proofErr w:type="spellEnd"/>
    </w:p>
    <w:p w14:paraId="003F1D0C" w14:textId="64042B24" w:rsidR="008D070D" w:rsidRDefault="008D070D" w:rsidP="008D070D"/>
    <w:p w14:paraId="5F35ABA4" w14:textId="77777777" w:rsidR="009A5DD8" w:rsidRPr="0045328E" w:rsidRDefault="009A5DD8" w:rsidP="009A5DD8">
      <w:pPr>
        <w:pStyle w:val="Titre2"/>
      </w:pPr>
      <w:r w:rsidRPr="0045328E">
        <w:t xml:space="preserve">Commentaires et validation (Commit) des changements dans le code </w:t>
      </w:r>
    </w:p>
    <w:p w14:paraId="29069735" w14:textId="77777777" w:rsidR="009A5DD8" w:rsidRPr="0045328E" w:rsidRDefault="009A5DD8" w:rsidP="009A5DD8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Dans </w:t>
      </w:r>
      <w:proofErr w:type="spellStart"/>
      <w:r w:rsidRPr="0045328E">
        <w:t>Gitkraken</w:t>
      </w:r>
      <w:proofErr w:type="spellEnd"/>
      <w:r w:rsidRPr="0045328E">
        <w:t>, assurez-vous d'être dans le bon dossier/repo et sur la bonne branche</w:t>
      </w:r>
    </w:p>
    <w:p w14:paraId="7CE3A3EB" w14:textId="77777777" w:rsidR="009A5DD8" w:rsidRPr="0045328E" w:rsidRDefault="009A5DD8" w:rsidP="009A5DD8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proofErr w:type="spellStart"/>
      <w:r w:rsidRPr="0045328E">
        <w:rPr>
          <w:b/>
          <w:bCs/>
        </w:rPr>
        <w:t>View</w:t>
      </w:r>
      <w:proofErr w:type="spellEnd"/>
      <w:r w:rsidRPr="0045328E">
        <w:rPr>
          <w:b/>
          <w:bCs/>
        </w:rPr>
        <w:t xml:space="preserve"> changes</w:t>
      </w:r>
    </w:p>
    <w:p w14:paraId="44145C24" w14:textId="77777777" w:rsidR="009A5DD8" w:rsidRPr="00121AD6" w:rsidRDefault="009A5DD8" w:rsidP="009A5DD8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>Validez les modification</w:t>
      </w:r>
      <w:r>
        <w:t>s</w:t>
      </w:r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5C1FAEF6" w14:textId="77777777" w:rsidR="009A5DD8" w:rsidRPr="00121AD6" w:rsidRDefault="009A5DD8" w:rsidP="009A5DD8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4688040F" w14:textId="20EB2989" w:rsidR="009A5DD8" w:rsidRPr="00A660C0" w:rsidRDefault="009A5DD8" w:rsidP="009A5DD8">
      <w:pPr>
        <w:pStyle w:val="Paragraphedeliste"/>
        <w:numPr>
          <w:ilvl w:val="1"/>
          <w:numId w:val="26"/>
        </w:numPr>
        <w:spacing w:before="0" w:after="160" w:line="259" w:lineRule="auto"/>
      </w:pPr>
      <w:proofErr w:type="spellStart"/>
      <w:r w:rsidRPr="00A660C0">
        <w:rPr>
          <w:b/>
          <w:bCs/>
        </w:rPr>
        <w:t>Summary</w:t>
      </w:r>
      <w:proofErr w:type="spellEnd"/>
      <w:r w:rsidRPr="00A660C0">
        <w:t xml:space="preserve"> </w:t>
      </w:r>
      <w:r w:rsidR="00A660C0" w:rsidRPr="00A660C0">
        <w:t xml:space="preserve">INIT Création projet Tests </w:t>
      </w:r>
      <w:proofErr w:type="spellStart"/>
      <w:r w:rsidR="00A660C0" w:rsidRPr="00A660C0">
        <w:t>NUnit</w:t>
      </w:r>
      <w:proofErr w:type="spellEnd"/>
    </w:p>
    <w:p w14:paraId="6B10947B" w14:textId="37A8B640" w:rsidR="009A5DD8" w:rsidRPr="00A660C0" w:rsidRDefault="009A5DD8" w:rsidP="009A5DD8">
      <w:pPr>
        <w:pStyle w:val="Paragraphedeliste"/>
        <w:numPr>
          <w:ilvl w:val="1"/>
          <w:numId w:val="26"/>
        </w:numPr>
        <w:spacing w:before="0" w:after="160" w:line="259" w:lineRule="auto"/>
      </w:pPr>
      <w:r w:rsidRPr="00A660C0">
        <w:rPr>
          <w:b/>
          <w:bCs/>
        </w:rPr>
        <w:t>Description </w:t>
      </w:r>
      <w:r w:rsidRPr="00A660C0">
        <w:t xml:space="preserve">: </w:t>
      </w:r>
      <w:r w:rsidR="00A660C0" w:rsidRPr="00A660C0">
        <w:t xml:space="preserve">Création du projet de tests </w:t>
      </w:r>
      <w:proofErr w:type="spellStart"/>
      <w:r w:rsidR="00A660C0" w:rsidRPr="00A660C0">
        <w:t>NUnit</w:t>
      </w:r>
      <w:proofErr w:type="spellEnd"/>
    </w:p>
    <w:p w14:paraId="761D1523" w14:textId="77777777" w:rsidR="009A5DD8" w:rsidRPr="0045328E" w:rsidRDefault="009A5DD8" w:rsidP="009A5DD8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54C0D3A1" w14:textId="77777777" w:rsidR="009A5DD8" w:rsidRPr="0045328E" w:rsidRDefault="009A5DD8" w:rsidP="009A5DD8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proofErr w:type="spellStart"/>
      <w:r w:rsidRPr="0045328E">
        <w:rPr>
          <w:b/>
          <w:bCs/>
        </w:rPr>
        <w:t>Remote</w:t>
      </w:r>
      <w:proofErr w:type="spellEnd"/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0483A155" wp14:editId="48D0E530">
            <wp:extent cx="232486" cy="31174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E4BD" w14:textId="408E9E97" w:rsidR="009A5DD8" w:rsidRDefault="009A5DD8" w:rsidP="008D070D"/>
    <w:p w14:paraId="155FBA04" w14:textId="45E4E54C" w:rsidR="00F0009D" w:rsidRDefault="00653487" w:rsidP="00F0009D">
      <w:pPr>
        <w:pStyle w:val="Titre1"/>
      </w:pPr>
      <w:r>
        <w:t>Tester FizzBuzz</w:t>
      </w:r>
      <w:r w:rsidR="00493E3D">
        <w:t xml:space="preserve"> 1 méthode par scénario</w:t>
      </w:r>
    </w:p>
    <w:p w14:paraId="00A7C3E0" w14:textId="7A0E08AD" w:rsidR="009F188A" w:rsidRDefault="009F188A" w:rsidP="009F188A">
      <w:pPr>
        <w:pStyle w:val="Titre2"/>
      </w:pPr>
      <w:r>
        <w:t>Identifiez les scénarios à tester</w:t>
      </w:r>
    </w:p>
    <w:p w14:paraId="1316032D" w14:textId="4E84A034" w:rsidR="009F188A" w:rsidRPr="009F188A" w:rsidRDefault="009F188A" w:rsidP="009F188A">
      <w:pPr>
        <w:pStyle w:val="Paragraphedeliste"/>
        <w:numPr>
          <w:ilvl w:val="0"/>
          <w:numId w:val="38"/>
        </w:numPr>
        <w:spacing w:before="0" w:after="160" w:line="259" w:lineRule="auto"/>
      </w:pPr>
      <w:r>
        <w:t xml:space="preserve">Examinez la méthode à tester: </w:t>
      </w:r>
      <w:proofErr w:type="spellStart"/>
      <w:r>
        <w:rPr>
          <w:b/>
          <w:bCs/>
        </w:rPr>
        <w:t>GetOutput</w:t>
      </w:r>
      <w:proofErr w:type="spellEnd"/>
      <w:r>
        <w:rPr>
          <w:b/>
          <w:bCs/>
        </w:rPr>
        <w:t xml:space="preserve"> </w:t>
      </w:r>
    </w:p>
    <w:p w14:paraId="5102BE57" w14:textId="4062DC40" w:rsidR="009F188A" w:rsidRDefault="00984DFA" w:rsidP="009F188A">
      <w:pPr>
        <w:pStyle w:val="Paragraphedeliste"/>
        <w:numPr>
          <w:ilvl w:val="0"/>
          <w:numId w:val="38"/>
        </w:numPr>
        <w:spacing w:before="0" w:after="160" w:line="259" w:lineRule="auto"/>
      </w:pPr>
      <w:r w:rsidRPr="00984DFA">
        <w:t>Identifiez les scénarios à tester</w:t>
      </w:r>
      <w:r>
        <w:t xml:space="preserve"> pour couvrir toutes les classes d'équivalence</w:t>
      </w:r>
      <w:r w:rsidR="0001799A">
        <w:t xml:space="preserve"> et des </w:t>
      </w:r>
      <w:r w:rsidR="0001799A" w:rsidRPr="0001799A">
        <w:rPr>
          <w:color w:val="FF0000"/>
        </w:rPr>
        <w:t xml:space="preserve">DONNÉES </w:t>
      </w:r>
      <w:r w:rsidR="0001799A">
        <w:t>(valeurs) de tests</w:t>
      </w:r>
      <w:r w:rsidRPr="00984DFA">
        <w:t>:</w:t>
      </w:r>
    </w:p>
    <w:p w14:paraId="571ED0A1" w14:textId="1B901E54" w:rsidR="00984DFA" w:rsidRDefault="00984DFA" w:rsidP="00984DFA">
      <w:pPr>
        <w:pStyle w:val="Paragraphedeliste"/>
        <w:numPr>
          <w:ilvl w:val="1"/>
          <w:numId w:val="38"/>
        </w:numPr>
        <w:spacing w:before="0" w:after="160" w:line="259" w:lineRule="auto"/>
      </w:pPr>
      <w:r>
        <w:t>Divisible par 3 et 5</w:t>
      </w:r>
      <w:r w:rsidR="0001799A">
        <w:t xml:space="preserve">: </w:t>
      </w:r>
      <w:r w:rsidR="0001799A" w:rsidRPr="00602BDF">
        <w:rPr>
          <w:color w:val="FF0000"/>
        </w:rPr>
        <w:t>15</w:t>
      </w:r>
    </w:p>
    <w:p w14:paraId="3F42BECE" w14:textId="151836DA" w:rsidR="00984DFA" w:rsidRDefault="00984DFA" w:rsidP="00984DFA">
      <w:pPr>
        <w:pStyle w:val="Paragraphedeliste"/>
        <w:numPr>
          <w:ilvl w:val="1"/>
          <w:numId w:val="38"/>
        </w:numPr>
        <w:spacing w:before="0" w:after="160" w:line="259" w:lineRule="auto"/>
      </w:pPr>
      <w:r>
        <w:t>Divis</w:t>
      </w:r>
      <w:r w:rsidR="000126E5">
        <w:t>i</w:t>
      </w:r>
      <w:r>
        <w:t>ble par 3</w:t>
      </w:r>
      <w:r w:rsidR="0001799A">
        <w:t xml:space="preserve">: </w:t>
      </w:r>
      <w:r w:rsidR="0001799A" w:rsidRPr="00602BDF">
        <w:rPr>
          <w:color w:val="FF0000"/>
        </w:rPr>
        <w:t>3</w:t>
      </w:r>
    </w:p>
    <w:p w14:paraId="06B6EF48" w14:textId="227429D5" w:rsidR="00984DFA" w:rsidRDefault="00984DFA" w:rsidP="00984DFA">
      <w:pPr>
        <w:pStyle w:val="Paragraphedeliste"/>
        <w:numPr>
          <w:ilvl w:val="1"/>
          <w:numId w:val="38"/>
        </w:numPr>
        <w:spacing w:before="0" w:after="160" w:line="259" w:lineRule="auto"/>
      </w:pPr>
      <w:r>
        <w:t>Divisible par 5</w:t>
      </w:r>
      <w:r w:rsidR="0001799A">
        <w:t xml:space="preserve">: </w:t>
      </w:r>
      <w:r w:rsidR="0001799A" w:rsidRPr="00602BDF">
        <w:rPr>
          <w:color w:val="FF0000"/>
        </w:rPr>
        <w:t>5</w:t>
      </w:r>
    </w:p>
    <w:p w14:paraId="225A1DC0" w14:textId="65E5261B" w:rsidR="00984DFA" w:rsidRPr="00984DFA" w:rsidRDefault="000126E5" w:rsidP="00984DFA">
      <w:pPr>
        <w:pStyle w:val="Paragraphedeliste"/>
        <w:numPr>
          <w:ilvl w:val="1"/>
          <w:numId w:val="38"/>
        </w:numPr>
        <w:spacing w:before="0" w:after="160" w:line="259" w:lineRule="auto"/>
      </w:pPr>
      <w:r>
        <w:lastRenderedPageBreak/>
        <w:t>Non divisible par 3 ou 5</w:t>
      </w:r>
      <w:r w:rsidR="0001799A">
        <w:t xml:space="preserve"> : </w:t>
      </w:r>
      <w:r w:rsidR="0001799A" w:rsidRPr="00602BDF">
        <w:rPr>
          <w:color w:val="FF0000"/>
        </w:rPr>
        <w:t>7</w:t>
      </w:r>
    </w:p>
    <w:p w14:paraId="146FDE08" w14:textId="3F120E24" w:rsidR="00F0009D" w:rsidRDefault="00BC1C80" w:rsidP="00F0009D">
      <w:pPr>
        <w:pStyle w:val="Titre2"/>
      </w:pPr>
      <w:r>
        <w:t>Tester avec divisible par 3 et 5</w:t>
      </w:r>
    </w:p>
    <w:p w14:paraId="611CC3D0" w14:textId="77777777" w:rsidR="00F0009D" w:rsidRDefault="00F0009D" w:rsidP="00391C92">
      <w:pPr>
        <w:pStyle w:val="Paragraphedeliste"/>
        <w:numPr>
          <w:ilvl w:val="0"/>
          <w:numId w:val="44"/>
        </w:numPr>
        <w:spacing w:before="0" w:after="160" w:line="259" w:lineRule="auto"/>
      </w:pPr>
      <w:r>
        <w:t xml:space="preserve">Renommez la classe de tests générée par défaut </w:t>
      </w:r>
      <w:proofErr w:type="spellStart"/>
      <w:r w:rsidRPr="00613843">
        <w:rPr>
          <w:b/>
          <w:bCs/>
        </w:rPr>
        <w:t>FizzBuzz_Tests</w:t>
      </w:r>
      <w:proofErr w:type="spellEnd"/>
    </w:p>
    <w:p w14:paraId="2790F894" w14:textId="63FE34C6" w:rsidR="00F0009D" w:rsidRDefault="00F0009D" w:rsidP="00391C92">
      <w:pPr>
        <w:pStyle w:val="Paragraphedeliste"/>
        <w:numPr>
          <w:ilvl w:val="0"/>
          <w:numId w:val="44"/>
        </w:numPr>
        <w:spacing w:before="0" w:after="160" w:line="259" w:lineRule="auto"/>
      </w:pPr>
      <w:r>
        <w:t>Supprimez la méthode Setup (pas utile pour l'instant)</w:t>
      </w:r>
    </w:p>
    <w:p w14:paraId="2A3B7D54" w14:textId="517792E9" w:rsidR="006F6628" w:rsidRPr="00122231" w:rsidRDefault="006F6628" w:rsidP="006F6628">
      <w:pPr>
        <w:spacing w:before="0" w:after="160" w:line="259" w:lineRule="auto"/>
      </w:pPr>
      <w:r>
        <w:t xml:space="preserve">Suggestion: Affichez la classe </w:t>
      </w:r>
      <w:r>
        <w:rPr>
          <w:b/>
          <w:bCs/>
        </w:rPr>
        <w:t>E1_FizzBuzz</w:t>
      </w:r>
      <w:r w:rsidR="00122231">
        <w:t xml:space="preserve"> à côté de la classe de tests (</w:t>
      </w:r>
      <w:r w:rsidR="00D9659F">
        <w:t>clic droit sur une des classe, Nouveau groupe de documents vertical)</w:t>
      </w:r>
    </w:p>
    <w:p w14:paraId="33B5EE01" w14:textId="5E88A0FF" w:rsidR="00653487" w:rsidRDefault="0000128C" w:rsidP="00391C92">
      <w:pPr>
        <w:pStyle w:val="Paragraphedeliste"/>
        <w:numPr>
          <w:ilvl w:val="0"/>
          <w:numId w:val="44"/>
        </w:numPr>
        <w:spacing w:before="0" w:after="160" w:line="259" w:lineRule="auto"/>
      </w:pPr>
      <w:r>
        <w:t xml:space="preserve">Renommez la méthode Test1: </w:t>
      </w:r>
      <w:r w:rsidR="001A417C" w:rsidRPr="001A417C">
        <w:t>GetOutput_Duv3And5_ReturnFizzBuzz</w:t>
      </w:r>
    </w:p>
    <w:p w14:paraId="3A953951" w14:textId="12CEC1AA" w:rsidR="001A417C" w:rsidRDefault="001A417C" w:rsidP="00391C92">
      <w:pPr>
        <w:pStyle w:val="Paragraphedeliste"/>
        <w:numPr>
          <w:ilvl w:val="0"/>
          <w:numId w:val="44"/>
        </w:numPr>
        <w:spacing w:before="0" w:after="160" w:line="259" w:lineRule="auto"/>
      </w:pPr>
      <w:r>
        <w:t>Plac</w:t>
      </w:r>
      <w:r w:rsidR="00EA34B0">
        <w:t>ez en commentaires les trois sections A:</w:t>
      </w:r>
    </w:p>
    <w:p w14:paraId="7704BBC7" w14:textId="3960675F" w:rsidR="00EA34B0" w:rsidRPr="00EA34B0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GetOutput_D</w:t>
      </w:r>
      <w:r w:rsidR="009F64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v3And5_</w:t>
      </w:r>
      <w:proofErr w:type="gramStart"/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ReturnFizzBuzz(</w:t>
      </w:r>
      <w:proofErr w:type="gramEnd"/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A4BA9B" w14:textId="77777777" w:rsidR="00EA34B0" w:rsidRPr="00945413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499782C8" w14:textId="77777777" w:rsidR="00EA34B0" w:rsidRPr="00945413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945413">
        <w:rPr>
          <w:rFonts w:ascii="Consolas" w:hAnsi="Consolas" w:cs="Consolas"/>
          <w:color w:val="008000"/>
          <w:sz w:val="19"/>
          <w:szCs w:val="19"/>
          <w:lang w:val="en-CA"/>
        </w:rPr>
        <w:t>// Arrange</w:t>
      </w:r>
    </w:p>
    <w:p w14:paraId="54810E84" w14:textId="77777777" w:rsidR="00EA34B0" w:rsidRPr="00945413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616D250" w14:textId="77777777" w:rsidR="00EA34B0" w:rsidRPr="00945413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945413">
        <w:rPr>
          <w:rFonts w:ascii="Consolas" w:hAnsi="Consolas" w:cs="Consolas"/>
          <w:color w:val="008000"/>
          <w:sz w:val="19"/>
          <w:szCs w:val="19"/>
          <w:lang w:val="en-CA"/>
        </w:rPr>
        <w:t>// Act</w:t>
      </w:r>
    </w:p>
    <w:p w14:paraId="648F4AA2" w14:textId="77777777" w:rsidR="00EA34B0" w:rsidRPr="00945413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82F278E" w14:textId="77777777" w:rsidR="00EA34B0" w:rsidRPr="00945413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945413">
        <w:rPr>
          <w:rFonts w:ascii="Consolas" w:hAnsi="Consolas" w:cs="Consolas"/>
          <w:color w:val="008000"/>
          <w:sz w:val="19"/>
          <w:szCs w:val="19"/>
          <w:lang w:val="en-CA"/>
        </w:rPr>
        <w:t>// Assert</w:t>
      </w:r>
    </w:p>
    <w:p w14:paraId="740D5257" w14:textId="77777777" w:rsidR="00EA34B0" w:rsidRPr="00945413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proofErr w:type="spellStart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Assert.Pass</w:t>
      </w:r>
      <w:proofErr w:type="spell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Start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20E85A7F" w14:textId="3E1CD90E" w:rsidR="00EA34B0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EA34B0">
        <w:rPr>
          <w:rFonts w:ascii="Consolas" w:hAnsi="Consolas" w:cs="Consolas"/>
          <w:color w:val="000000"/>
          <w:sz w:val="19"/>
          <w:szCs w:val="19"/>
        </w:rPr>
        <w:t>}</w:t>
      </w:r>
    </w:p>
    <w:p w14:paraId="3A66D0A9" w14:textId="5F335806" w:rsidR="00F0009D" w:rsidRDefault="00367A9C" w:rsidP="00391C92">
      <w:pPr>
        <w:pStyle w:val="Paragraphedeliste"/>
        <w:numPr>
          <w:ilvl w:val="0"/>
          <w:numId w:val="44"/>
        </w:numPr>
      </w:pPr>
      <w:r>
        <w:t>Dans Arrange, générez une variable Valeur = 15</w:t>
      </w:r>
    </w:p>
    <w:p w14:paraId="4FC4D3E4" w14:textId="1ECD265E" w:rsidR="00E029E1" w:rsidRDefault="00E029E1" w:rsidP="00391C92">
      <w:pPr>
        <w:pStyle w:val="Paragraphedeliste"/>
        <w:numPr>
          <w:ilvl w:val="0"/>
          <w:numId w:val="44"/>
        </w:numPr>
      </w:pPr>
      <w:r>
        <w:t xml:space="preserve">Dans </w:t>
      </w:r>
      <w:proofErr w:type="spellStart"/>
      <w:r>
        <w:t>Act</w:t>
      </w:r>
      <w:proofErr w:type="spellEnd"/>
      <w:r>
        <w:t xml:space="preserve">, exécutez la méthode de </w:t>
      </w:r>
      <w:proofErr w:type="spellStart"/>
      <w:r>
        <w:t>FizzBuzz</w:t>
      </w:r>
      <w:proofErr w:type="spellEnd"/>
      <w:r>
        <w:t xml:space="preserve"> </w:t>
      </w:r>
      <w:proofErr w:type="spellStart"/>
      <w:r>
        <w:t>GetOut</w:t>
      </w:r>
      <w:r w:rsidR="00F01587">
        <w:t>put</w:t>
      </w:r>
      <w:proofErr w:type="spellEnd"/>
      <w:r w:rsidR="00F01587">
        <w:t xml:space="preserve"> en passant Valeur en paramètre</w:t>
      </w:r>
      <w:r w:rsidR="003951EE">
        <w:t xml:space="preserve"> : Vous devez ajouter une référence de classe au </w:t>
      </w:r>
      <w:proofErr w:type="spellStart"/>
      <w:r w:rsidR="003951EE">
        <w:t>namespace</w:t>
      </w:r>
      <w:proofErr w:type="spellEnd"/>
      <w:r w:rsidR="003951EE">
        <w:t xml:space="preserve"> </w:t>
      </w:r>
      <w:proofErr w:type="spellStart"/>
      <w:r w:rsidR="00F56BE2">
        <w:t>Appl_TestsUnitaires</w:t>
      </w:r>
      <w:proofErr w:type="spellEnd"/>
      <w:r w:rsidR="00F56BE2">
        <w:t xml:space="preserve"> </w:t>
      </w:r>
      <w:r w:rsidR="003951EE">
        <w:t>(</w:t>
      </w:r>
      <w:proofErr w:type="spellStart"/>
      <w:r w:rsidR="003951EE">
        <w:t>Using</w:t>
      </w:r>
      <w:proofErr w:type="spellEnd"/>
      <w:r w:rsidR="003951EE">
        <w:t>)</w:t>
      </w:r>
    </w:p>
    <w:p w14:paraId="3F45B0BA" w14:textId="758F47AD" w:rsidR="00CC1B3E" w:rsidRDefault="00A22D5B" w:rsidP="00391C92">
      <w:pPr>
        <w:pStyle w:val="Paragraphedeliste"/>
        <w:numPr>
          <w:ilvl w:val="0"/>
          <w:numId w:val="44"/>
        </w:numPr>
      </w:pPr>
      <w:r>
        <w:t xml:space="preserve">Créez une variable résultat pour mettre </w:t>
      </w:r>
      <w:r w:rsidR="002A3167">
        <w:t xml:space="preserve">le résultat final du </w:t>
      </w:r>
      <w:proofErr w:type="spellStart"/>
      <w:r w:rsidR="002A3167">
        <w:t>Act</w:t>
      </w:r>
      <w:proofErr w:type="spellEnd"/>
      <w:r w:rsidR="002A3167">
        <w:t>: ici une seule étape donc on peut faire 1 seule ligne</w:t>
      </w:r>
    </w:p>
    <w:p w14:paraId="14BDBE1F" w14:textId="74C2003E" w:rsidR="002A0FBD" w:rsidRDefault="002A0FBD" w:rsidP="002A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E1_FizzBuzz.GetOutput(Valeur);</w:t>
      </w:r>
    </w:p>
    <w:p w14:paraId="793D3C4E" w14:textId="62A79B1B" w:rsidR="0022587E" w:rsidRDefault="00DA1860" w:rsidP="00391C92">
      <w:pPr>
        <w:pStyle w:val="Paragraphedeliste"/>
        <w:numPr>
          <w:ilvl w:val="0"/>
          <w:numId w:val="44"/>
        </w:numPr>
      </w:pPr>
      <w:r>
        <w:t xml:space="preserve">Dans </w:t>
      </w:r>
      <w:proofErr w:type="spellStart"/>
      <w:r>
        <w:t>Assert</w:t>
      </w:r>
      <w:proofErr w:type="spellEnd"/>
      <w:r>
        <w:t xml:space="preserve">, </w:t>
      </w:r>
      <w:r w:rsidR="00A07F82">
        <w:t xml:space="preserve">remplacez </w:t>
      </w:r>
      <w:proofErr w:type="spellStart"/>
      <w:r w:rsidR="00A07F82">
        <w:rPr>
          <w:b/>
          <w:bCs/>
        </w:rPr>
        <w:t>Assert.Pass</w:t>
      </w:r>
      <w:proofErr w:type="spellEnd"/>
      <w:r w:rsidR="00A07F82">
        <w:rPr>
          <w:b/>
          <w:bCs/>
        </w:rPr>
        <w:t>()</w:t>
      </w:r>
      <w:r w:rsidR="00A07F82">
        <w:t xml:space="preserve"> (sinon le test réussi tout le temps) </w:t>
      </w:r>
      <w:r w:rsidR="00BE3C71">
        <w:t xml:space="preserve">par la comparaison du </w:t>
      </w:r>
      <w:proofErr w:type="spellStart"/>
      <w:r w:rsidR="00336ECE">
        <w:t>R</w:t>
      </w:r>
      <w:r w:rsidR="00BE3C71">
        <w:t>esult</w:t>
      </w:r>
      <w:proofErr w:type="spellEnd"/>
      <w:r w:rsidR="00BE3C71">
        <w:t xml:space="preserve"> et du résultat attendu.</w:t>
      </w:r>
    </w:p>
    <w:p w14:paraId="0C177F1F" w14:textId="77777777" w:rsidR="00031A02" w:rsidRPr="00031A02" w:rsidRDefault="00031A02" w:rsidP="00031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31A02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031A02"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</w:p>
    <w:p w14:paraId="7C74760A" w14:textId="77777777" w:rsidR="00031A02" w:rsidRPr="00031A02" w:rsidRDefault="00031A02" w:rsidP="00031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31A02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031A02">
        <w:rPr>
          <w:rFonts w:ascii="Consolas" w:hAnsi="Consolas" w:cs="Consolas"/>
          <w:color w:val="008000"/>
          <w:sz w:val="19"/>
          <w:szCs w:val="19"/>
        </w:rPr>
        <w:t>// par défaut: sensible aux majuscules/minuscules</w:t>
      </w:r>
    </w:p>
    <w:p w14:paraId="1AE15D2A" w14:textId="77777777" w:rsidR="00031A02" w:rsidRPr="00031A02" w:rsidRDefault="00031A02" w:rsidP="00031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02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031A02">
        <w:rPr>
          <w:rFonts w:ascii="Consolas" w:hAnsi="Consolas" w:cs="Consolas"/>
          <w:color w:val="000000"/>
          <w:sz w:val="19"/>
          <w:szCs w:val="19"/>
          <w:lang w:val="en-US"/>
        </w:rPr>
        <w:t>Assert.That</w:t>
      </w:r>
      <w:proofErr w:type="spellEnd"/>
      <w:r w:rsidRPr="00031A02">
        <w:rPr>
          <w:rFonts w:ascii="Consolas" w:hAnsi="Consolas" w:cs="Consolas"/>
          <w:color w:val="000000"/>
          <w:sz w:val="19"/>
          <w:szCs w:val="19"/>
          <w:lang w:val="en-US"/>
        </w:rPr>
        <w:t xml:space="preserve">(Result, </w:t>
      </w:r>
      <w:proofErr w:type="spellStart"/>
      <w:proofErr w:type="gramStart"/>
      <w:r w:rsidRPr="00031A02">
        <w:rPr>
          <w:rFonts w:ascii="Consolas" w:hAnsi="Consolas" w:cs="Consolas"/>
          <w:color w:val="000000"/>
          <w:sz w:val="19"/>
          <w:szCs w:val="19"/>
          <w:lang w:val="en-US"/>
        </w:rPr>
        <w:t>Is.EqualTo</w:t>
      </w:r>
      <w:proofErr w:type="spellEnd"/>
      <w:proofErr w:type="gramEnd"/>
      <w:r w:rsidRPr="00031A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1A02">
        <w:rPr>
          <w:rFonts w:ascii="Consolas" w:hAnsi="Consolas" w:cs="Consolas"/>
          <w:color w:val="A31515"/>
          <w:sz w:val="19"/>
          <w:szCs w:val="19"/>
          <w:lang w:val="en-US"/>
        </w:rPr>
        <w:t>FizzBuzz</w:t>
      </w:r>
      <w:proofErr w:type="spellEnd"/>
      <w:r w:rsidRPr="00031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A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1A4ED6F" w14:textId="09CD2100" w:rsidR="009A5DD8" w:rsidRPr="00031A02" w:rsidRDefault="00031A02" w:rsidP="00AE4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lang w:val="en-US"/>
        </w:rPr>
      </w:pPr>
      <w:r w:rsidRPr="00031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1F0256CA" w14:textId="38A7A9CF" w:rsidR="00655F6E" w:rsidRDefault="00655F6E" w:rsidP="00391C92">
      <w:pPr>
        <w:pStyle w:val="Paragraphedeliste"/>
        <w:numPr>
          <w:ilvl w:val="0"/>
          <w:numId w:val="44"/>
        </w:numPr>
      </w:pPr>
      <w:r>
        <w:t xml:space="preserve">Exécutez le test </w:t>
      </w:r>
    </w:p>
    <w:p w14:paraId="0C522754" w14:textId="312EB8E5" w:rsidR="00BE3C71" w:rsidRPr="00655F6E" w:rsidRDefault="00BE3C71" w:rsidP="008D070D"/>
    <w:p w14:paraId="458FD069" w14:textId="77777777" w:rsidR="00D85ED9" w:rsidRDefault="00D85ED9">
      <w:pPr>
        <w:rPr>
          <w:caps/>
          <w:spacing w:val="15"/>
        </w:rPr>
      </w:pPr>
      <w:r>
        <w:br w:type="page"/>
      </w:r>
    </w:p>
    <w:p w14:paraId="5BB222C3" w14:textId="69859AC8" w:rsidR="00336ECE" w:rsidRDefault="00336ECE" w:rsidP="00336ECE">
      <w:pPr>
        <w:pStyle w:val="Titre2"/>
      </w:pPr>
      <w:r>
        <w:lastRenderedPageBreak/>
        <w:t xml:space="preserve">Tester avec divisible par 3 </w:t>
      </w:r>
      <w:r w:rsidR="007E44DC">
        <w:t>seulement</w:t>
      </w:r>
    </w:p>
    <w:p w14:paraId="279A653B" w14:textId="2B445C35" w:rsidR="00336ECE" w:rsidRDefault="00D22D4C" w:rsidP="00336ECE">
      <w:pPr>
        <w:pStyle w:val="Paragraphedeliste"/>
        <w:numPr>
          <w:ilvl w:val="0"/>
          <w:numId w:val="40"/>
        </w:numPr>
        <w:spacing w:before="0" w:after="160" w:line="259" w:lineRule="auto"/>
      </w:pPr>
      <w:r>
        <w:t>Créez</w:t>
      </w:r>
      <w:r w:rsidR="00336ECE">
        <w:t xml:space="preserve"> la méthode</w:t>
      </w:r>
      <w:r>
        <w:t xml:space="preserve"> de test</w:t>
      </w:r>
      <w:r w:rsidR="00336ECE">
        <w:t xml:space="preserve">: </w:t>
      </w:r>
      <w:r w:rsidR="00336ECE" w:rsidRPr="001A417C">
        <w:t>GetOutput_D</w:t>
      </w:r>
      <w:r>
        <w:t>i</w:t>
      </w:r>
      <w:r w:rsidR="00336ECE" w:rsidRPr="001A417C">
        <w:t>v3_ReturnFizz</w:t>
      </w:r>
    </w:p>
    <w:p w14:paraId="692A47BF" w14:textId="77777777" w:rsidR="00336ECE" w:rsidRDefault="00336ECE" w:rsidP="00336ECE">
      <w:pPr>
        <w:pStyle w:val="Paragraphedeliste"/>
        <w:numPr>
          <w:ilvl w:val="0"/>
          <w:numId w:val="40"/>
        </w:numPr>
        <w:spacing w:before="0" w:after="160" w:line="259" w:lineRule="auto"/>
      </w:pPr>
      <w:r>
        <w:t>Placez en commentaires les trois sections A:</w:t>
      </w:r>
    </w:p>
    <w:p w14:paraId="160F56E3" w14:textId="46714615" w:rsidR="00336ECE" w:rsidRPr="00EA34B0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GetOutput_D</w:t>
      </w:r>
      <w:r w:rsidR="009F64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v3_ReturnFizz</w:t>
      </w:r>
      <w:r w:rsidR="00217081"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584F68A" w14:textId="77777777" w:rsidR="00336ECE" w:rsidRPr="00945413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38F2EF30" w14:textId="77777777" w:rsidR="00336ECE" w:rsidRPr="00945413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945413">
        <w:rPr>
          <w:rFonts w:ascii="Consolas" w:hAnsi="Consolas" w:cs="Consolas"/>
          <w:color w:val="008000"/>
          <w:sz w:val="19"/>
          <w:szCs w:val="19"/>
          <w:lang w:val="en-CA"/>
        </w:rPr>
        <w:t>// Arrange</w:t>
      </w:r>
    </w:p>
    <w:p w14:paraId="5ACEE338" w14:textId="77777777" w:rsidR="00336ECE" w:rsidRPr="00945413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DEFD2EE" w14:textId="77777777" w:rsidR="00336ECE" w:rsidRPr="00945413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945413">
        <w:rPr>
          <w:rFonts w:ascii="Consolas" w:hAnsi="Consolas" w:cs="Consolas"/>
          <w:color w:val="008000"/>
          <w:sz w:val="19"/>
          <w:szCs w:val="19"/>
          <w:lang w:val="en-CA"/>
        </w:rPr>
        <w:t>// Act</w:t>
      </w:r>
    </w:p>
    <w:p w14:paraId="047BCA68" w14:textId="77777777" w:rsidR="00336ECE" w:rsidRPr="00945413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C10B85F" w14:textId="77777777" w:rsidR="00336ECE" w:rsidRPr="00945413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945413">
        <w:rPr>
          <w:rFonts w:ascii="Consolas" w:hAnsi="Consolas" w:cs="Consolas"/>
          <w:color w:val="008000"/>
          <w:sz w:val="19"/>
          <w:szCs w:val="19"/>
          <w:lang w:val="en-CA"/>
        </w:rPr>
        <w:t>// Assert</w:t>
      </w:r>
    </w:p>
    <w:p w14:paraId="487DDE04" w14:textId="77777777" w:rsidR="00336ECE" w:rsidRPr="00945413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proofErr w:type="spellStart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Assert.Pass</w:t>
      </w:r>
      <w:proofErr w:type="spell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Start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1FBB2090" w14:textId="77777777" w:rsidR="00336ECE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EA34B0">
        <w:rPr>
          <w:rFonts w:ascii="Consolas" w:hAnsi="Consolas" w:cs="Consolas"/>
          <w:color w:val="000000"/>
          <w:sz w:val="19"/>
          <w:szCs w:val="19"/>
        </w:rPr>
        <w:t>}</w:t>
      </w:r>
    </w:p>
    <w:p w14:paraId="265FD92D" w14:textId="72344300" w:rsidR="00777BBF" w:rsidRDefault="00777BBF" w:rsidP="00777BBF">
      <w:pPr>
        <w:pStyle w:val="Paragraphedeliste"/>
        <w:numPr>
          <w:ilvl w:val="0"/>
          <w:numId w:val="40"/>
        </w:numPr>
        <w:spacing w:before="0" w:after="160" w:line="259" w:lineRule="auto"/>
      </w:pPr>
      <w:r>
        <w:t>Complétez les sections du test:</w:t>
      </w:r>
    </w:p>
    <w:p w14:paraId="384B0A90" w14:textId="77777777" w:rsidR="006A2D36" w:rsidRDefault="006A2D36" w:rsidP="006A2D36">
      <w:pPr>
        <w:pStyle w:val="Paragraphedeliste"/>
        <w:numPr>
          <w:ilvl w:val="0"/>
          <w:numId w:val="40"/>
        </w:numPr>
      </w:pPr>
      <w:r>
        <w:t>Exécutez le test</w:t>
      </w:r>
    </w:p>
    <w:p w14:paraId="15B58C9C" w14:textId="2AC6219E" w:rsidR="006A2D36" w:rsidRDefault="006A2D36" w:rsidP="006A2D36">
      <w:pPr>
        <w:pStyle w:val="Paragraphedeliste"/>
        <w:numPr>
          <w:ilvl w:val="0"/>
          <w:numId w:val="40"/>
        </w:numPr>
      </w:pPr>
      <w:r>
        <w:t xml:space="preserve">Faites une erreur volontaire dans </w:t>
      </w:r>
      <w:r w:rsidR="00AE461F">
        <w:t xml:space="preserve">le résultat attendu: </w:t>
      </w:r>
      <w:proofErr w:type="spellStart"/>
      <w:r w:rsidR="00AE461F">
        <w:t>fizz</w:t>
      </w:r>
      <w:proofErr w:type="spellEnd"/>
      <w:r w:rsidR="00AE461F">
        <w:t xml:space="preserve"> en minuscule </w:t>
      </w:r>
    </w:p>
    <w:p w14:paraId="5D0FF851" w14:textId="77777777" w:rsidR="00EB0840" w:rsidRDefault="00EB0840" w:rsidP="00EB0840">
      <w:pPr>
        <w:pStyle w:val="Paragraphedeliste"/>
        <w:numPr>
          <w:ilvl w:val="0"/>
          <w:numId w:val="40"/>
        </w:numPr>
      </w:pPr>
      <w:r>
        <w:t>Exécutez le test</w:t>
      </w:r>
    </w:p>
    <w:p w14:paraId="0E047BD9" w14:textId="6B661651" w:rsidR="00EB0840" w:rsidRDefault="00EB0840" w:rsidP="006A2D36">
      <w:pPr>
        <w:pStyle w:val="Paragraphedeliste"/>
        <w:numPr>
          <w:ilvl w:val="0"/>
          <w:numId w:val="40"/>
        </w:numPr>
      </w:pPr>
      <w:r>
        <w:t xml:space="preserve">Ajoutez </w:t>
      </w:r>
      <w:proofErr w:type="spellStart"/>
      <w:r>
        <w:t>IgnoreCase</w:t>
      </w:r>
      <w:proofErr w:type="spellEnd"/>
    </w:p>
    <w:p w14:paraId="41736288" w14:textId="77777777" w:rsidR="00A71C30" w:rsidRDefault="00A71C30" w:rsidP="00A71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Insensible aux majuscules/minuscules </w:t>
      </w:r>
    </w:p>
    <w:p w14:paraId="66FCCC78" w14:textId="0297D938" w:rsidR="00A71C30" w:rsidRPr="00A71C30" w:rsidRDefault="00A71C30" w:rsidP="00A71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lang w:val="en-US"/>
        </w:rPr>
      </w:pPr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>Assert.That</w:t>
      </w:r>
      <w:proofErr w:type="spellEnd"/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 xml:space="preserve">(Result, </w:t>
      </w:r>
      <w:proofErr w:type="spellStart"/>
      <w:proofErr w:type="gramStart"/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>Is.EqualTo</w:t>
      </w:r>
      <w:proofErr w:type="spellEnd"/>
      <w:proofErr w:type="gramEnd"/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1C30">
        <w:rPr>
          <w:rFonts w:ascii="Consolas" w:hAnsi="Consolas" w:cs="Consolas"/>
          <w:color w:val="A31515"/>
          <w:sz w:val="19"/>
          <w:szCs w:val="19"/>
          <w:lang w:val="en-US"/>
        </w:rPr>
        <w:t>"fizz"</w:t>
      </w:r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>IgnoreCase</w:t>
      </w:r>
      <w:proofErr w:type="spellEnd"/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FB388E" w14:textId="02DFC8B4" w:rsidR="006A2D36" w:rsidRDefault="006A2D36" w:rsidP="00A71C30">
      <w:pPr>
        <w:pStyle w:val="Paragraphedeliste"/>
        <w:numPr>
          <w:ilvl w:val="0"/>
          <w:numId w:val="41"/>
        </w:numPr>
        <w:spacing w:before="0" w:after="160" w:line="259" w:lineRule="auto"/>
      </w:pPr>
      <w:r>
        <w:t>Ex</w:t>
      </w:r>
      <w:r w:rsidR="00CB0983">
        <w:t>écutez le test</w:t>
      </w:r>
    </w:p>
    <w:p w14:paraId="5B7EF94C" w14:textId="5BC50330" w:rsidR="00336ECE" w:rsidRDefault="00336ECE" w:rsidP="008D070D"/>
    <w:p w14:paraId="2846D6B5" w14:textId="68B9BD72" w:rsidR="00217081" w:rsidRDefault="00217081" w:rsidP="00217081">
      <w:pPr>
        <w:pStyle w:val="Titre2"/>
      </w:pPr>
      <w:r>
        <w:t>Tester avec divisible par 5 seulement</w:t>
      </w:r>
    </w:p>
    <w:p w14:paraId="19C3320D" w14:textId="617758E2" w:rsidR="00217081" w:rsidRDefault="00217081" w:rsidP="00217081">
      <w:pPr>
        <w:pStyle w:val="Paragraphedeliste"/>
        <w:numPr>
          <w:ilvl w:val="0"/>
          <w:numId w:val="42"/>
        </w:numPr>
        <w:spacing w:before="0" w:after="160" w:line="259" w:lineRule="auto"/>
      </w:pPr>
      <w:r>
        <w:t xml:space="preserve">Créez la méthode de test: </w:t>
      </w:r>
      <w:r w:rsidRPr="001A417C">
        <w:t>GetOutput_D</w:t>
      </w:r>
      <w:r>
        <w:t>i</w:t>
      </w:r>
      <w:r w:rsidRPr="001A417C">
        <w:t>v</w:t>
      </w:r>
      <w:r>
        <w:t>5</w:t>
      </w:r>
      <w:r w:rsidRPr="001A417C">
        <w:t>_Return</w:t>
      </w:r>
      <w:r>
        <w:t>Buzz</w:t>
      </w:r>
    </w:p>
    <w:p w14:paraId="7063E866" w14:textId="77777777" w:rsidR="00217081" w:rsidRDefault="00217081" w:rsidP="00217081">
      <w:pPr>
        <w:pStyle w:val="Paragraphedeliste"/>
        <w:numPr>
          <w:ilvl w:val="0"/>
          <w:numId w:val="42"/>
        </w:numPr>
        <w:spacing w:before="0" w:after="160" w:line="259" w:lineRule="auto"/>
      </w:pPr>
      <w:r>
        <w:t>Placez en commentaires les trois sections A:</w:t>
      </w:r>
    </w:p>
    <w:p w14:paraId="43D77C6D" w14:textId="7B42ECFC" w:rsidR="00217081" w:rsidRPr="00EA34B0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GetOutput_D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="00391C9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_Return</w:t>
      </w:r>
      <w:r w:rsidR="00945413">
        <w:rPr>
          <w:rFonts w:ascii="Consolas" w:hAnsi="Consolas" w:cs="Consolas"/>
          <w:color w:val="000000"/>
          <w:sz w:val="19"/>
          <w:szCs w:val="19"/>
          <w:lang w:val="en-US"/>
        </w:rPr>
        <w:t>Bu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zz ()</w:t>
      </w:r>
    </w:p>
    <w:p w14:paraId="3CCD46AD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1D35F6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17081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14:paraId="3DABF369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5E335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17081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5F0A167C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0D6FA9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17081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1B816D5B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>Assert.Pass</w:t>
      </w:r>
      <w:proofErr w:type="spellEnd"/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F4CF00F" w14:textId="77777777" w:rsidR="00217081" w:rsidRPr="00945413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  <w:rPr>
          <w:lang w:val="en-CA"/>
        </w:rPr>
      </w:pPr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55A24B89" w14:textId="77777777" w:rsidR="00217081" w:rsidRDefault="00217081" w:rsidP="00217081">
      <w:pPr>
        <w:pStyle w:val="Paragraphedeliste"/>
        <w:numPr>
          <w:ilvl w:val="0"/>
          <w:numId w:val="42"/>
        </w:numPr>
        <w:spacing w:before="0" w:after="160" w:line="259" w:lineRule="auto"/>
      </w:pPr>
      <w:r>
        <w:t>Complétez les sections du test:</w:t>
      </w:r>
    </w:p>
    <w:p w14:paraId="4E38A9AD" w14:textId="77777777" w:rsidR="00217081" w:rsidRDefault="00217081" w:rsidP="00217081">
      <w:pPr>
        <w:pStyle w:val="Paragraphedeliste"/>
        <w:numPr>
          <w:ilvl w:val="0"/>
          <w:numId w:val="42"/>
        </w:numPr>
      </w:pPr>
      <w:r>
        <w:t>Exécutez le test</w:t>
      </w:r>
    </w:p>
    <w:p w14:paraId="30181E15" w14:textId="37ED3CD9" w:rsidR="00217081" w:rsidRDefault="00217081" w:rsidP="008D070D"/>
    <w:p w14:paraId="0520C875" w14:textId="1584D53B" w:rsidR="00391C92" w:rsidRDefault="00391C92" w:rsidP="00391C92">
      <w:pPr>
        <w:pStyle w:val="Titre2"/>
      </w:pPr>
      <w:r>
        <w:t>Tester avec NON divisible par 3 ou 5</w:t>
      </w:r>
    </w:p>
    <w:p w14:paraId="5EB92B05" w14:textId="77777777" w:rsidR="00391C92" w:rsidRPr="00122231" w:rsidRDefault="00391C92" w:rsidP="00391C92">
      <w:pPr>
        <w:spacing w:before="0" w:after="160" w:line="259" w:lineRule="auto"/>
      </w:pPr>
      <w:r>
        <w:t xml:space="preserve">Suggestion: Affichez la classe </w:t>
      </w:r>
      <w:r>
        <w:rPr>
          <w:b/>
          <w:bCs/>
        </w:rPr>
        <w:t>E1_FizzBuzz</w:t>
      </w:r>
      <w:r>
        <w:t xml:space="preserve"> à côté de la classe de tests (clic droit sur une des classe, Nouveau groupe de documents vertical)</w:t>
      </w:r>
    </w:p>
    <w:p w14:paraId="00B435BD" w14:textId="520A44D4" w:rsidR="00391C92" w:rsidRDefault="00391C92" w:rsidP="00391C92">
      <w:pPr>
        <w:pStyle w:val="Paragraphedeliste"/>
        <w:numPr>
          <w:ilvl w:val="0"/>
          <w:numId w:val="43"/>
        </w:numPr>
        <w:spacing w:before="0" w:after="160" w:line="259" w:lineRule="auto"/>
      </w:pPr>
      <w:r>
        <w:t xml:space="preserve">Créez la méthode de test: </w:t>
      </w:r>
      <w:r w:rsidR="005D48E0" w:rsidRPr="005D48E0">
        <w:t>GetOutput_NonDiv3OrDiv5_Return</w:t>
      </w:r>
      <w:r w:rsidR="00254173">
        <w:t>Parametre</w:t>
      </w:r>
    </w:p>
    <w:p w14:paraId="1E01F61E" w14:textId="77777777" w:rsidR="00822812" w:rsidRDefault="00822812">
      <w:r>
        <w:br w:type="page"/>
      </w:r>
    </w:p>
    <w:p w14:paraId="1C7E3BC0" w14:textId="07854057" w:rsidR="00391C92" w:rsidRDefault="00391C92" w:rsidP="00391C92">
      <w:pPr>
        <w:pStyle w:val="Paragraphedeliste"/>
        <w:numPr>
          <w:ilvl w:val="0"/>
          <w:numId w:val="43"/>
        </w:numPr>
        <w:spacing w:before="0" w:after="160" w:line="259" w:lineRule="auto"/>
      </w:pPr>
      <w:r>
        <w:lastRenderedPageBreak/>
        <w:t>Placez en commentaires les trois sections A:</w:t>
      </w:r>
    </w:p>
    <w:p w14:paraId="31C6EF0C" w14:textId="34F3C97B" w:rsidR="00391C92" w:rsidRPr="00EA34B0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22812" w:rsidRPr="00822812">
        <w:rPr>
          <w:rFonts w:ascii="Consolas" w:hAnsi="Consolas" w:cs="Consolas"/>
          <w:color w:val="000000"/>
          <w:sz w:val="19"/>
          <w:szCs w:val="19"/>
          <w:lang w:val="en-US"/>
        </w:rPr>
        <w:t>GetOutput_NonDiv3OrDiv5_ReturnParametre</w:t>
      </w:r>
      <w:r w:rsidR="00822812" w:rsidRPr="00822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7CD6A7A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7A949C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91C92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14:paraId="1FA4155E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D471D0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91C92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151F4162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C1A26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91C92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302423EF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>Assert.Pass</w:t>
      </w:r>
      <w:proofErr w:type="spellEnd"/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58352AD" w14:textId="77777777" w:rsidR="00391C92" w:rsidRPr="00945413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  <w:rPr>
          <w:lang w:val="en-CA"/>
        </w:rPr>
      </w:pPr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4A07A24B" w14:textId="7913A4B4" w:rsidR="00391C92" w:rsidRDefault="00391C92" w:rsidP="00391C92">
      <w:pPr>
        <w:pStyle w:val="Paragraphedeliste"/>
        <w:numPr>
          <w:ilvl w:val="0"/>
          <w:numId w:val="43"/>
        </w:numPr>
        <w:spacing w:before="0" w:after="160" w:line="259" w:lineRule="auto"/>
      </w:pPr>
      <w:r>
        <w:t>Complétez les sections du test:</w:t>
      </w:r>
      <w:r w:rsidR="00AF1D89">
        <w:t xml:space="preserve"> Attention au type de données de retour: 7 </w:t>
      </w:r>
      <w:r w:rsidR="003A23CF">
        <w:t>versus</w:t>
      </w:r>
      <w:r w:rsidR="00AF1D89">
        <w:t xml:space="preserve"> "7"</w:t>
      </w:r>
    </w:p>
    <w:p w14:paraId="21EA035F" w14:textId="77777777" w:rsidR="00391C92" w:rsidRDefault="00391C92" w:rsidP="00391C92">
      <w:pPr>
        <w:pStyle w:val="Paragraphedeliste"/>
        <w:numPr>
          <w:ilvl w:val="0"/>
          <w:numId w:val="43"/>
        </w:numPr>
      </w:pPr>
      <w:r>
        <w:t>Exécutez le test</w:t>
      </w:r>
    </w:p>
    <w:p w14:paraId="23440FD9" w14:textId="34A0C4DD" w:rsidR="00391C92" w:rsidRDefault="00391C92" w:rsidP="008D070D"/>
    <w:p w14:paraId="0DD00A4C" w14:textId="77777777" w:rsidR="000E434A" w:rsidRPr="0045328E" w:rsidRDefault="000E434A" w:rsidP="000E434A">
      <w:pPr>
        <w:pStyle w:val="Titre2"/>
      </w:pPr>
      <w:r w:rsidRPr="0045328E">
        <w:t xml:space="preserve">Commentaires et validation (Commit) des changements dans le code </w:t>
      </w:r>
    </w:p>
    <w:p w14:paraId="0127CD52" w14:textId="77777777" w:rsidR="000E434A" w:rsidRPr="0045328E" w:rsidRDefault="000E434A" w:rsidP="000E434A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Dans </w:t>
      </w:r>
      <w:proofErr w:type="spellStart"/>
      <w:r w:rsidRPr="0045328E">
        <w:t>Gitkraken</w:t>
      </w:r>
      <w:proofErr w:type="spellEnd"/>
      <w:r w:rsidRPr="0045328E">
        <w:t>, assurez-vous d'être dans le bon dossier/repo et sur la bonne branche</w:t>
      </w:r>
    </w:p>
    <w:p w14:paraId="6EFC6FBE" w14:textId="77777777" w:rsidR="000E434A" w:rsidRPr="0045328E" w:rsidRDefault="000E434A" w:rsidP="000E434A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proofErr w:type="spellStart"/>
      <w:r w:rsidRPr="0045328E">
        <w:rPr>
          <w:b/>
          <w:bCs/>
        </w:rPr>
        <w:t>View</w:t>
      </w:r>
      <w:proofErr w:type="spellEnd"/>
      <w:r w:rsidRPr="0045328E">
        <w:rPr>
          <w:b/>
          <w:bCs/>
        </w:rPr>
        <w:t xml:space="preserve"> changes</w:t>
      </w:r>
    </w:p>
    <w:p w14:paraId="6557CBA0" w14:textId="77777777" w:rsidR="000E434A" w:rsidRPr="00121AD6" w:rsidRDefault="000E434A" w:rsidP="000E434A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>Validez les modification</w:t>
      </w:r>
      <w:r>
        <w:t>s</w:t>
      </w:r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742BAB63" w14:textId="77777777" w:rsidR="000E434A" w:rsidRPr="00121AD6" w:rsidRDefault="000E434A" w:rsidP="000E434A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4A5AF53E" w14:textId="18F7FCA8" w:rsidR="000E434A" w:rsidRPr="00A660C0" w:rsidRDefault="000E434A" w:rsidP="000E434A">
      <w:pPr>
        <w:pStyle w:val="Paragraphedeliste"/>
        <w:numPr>
          <w:ilvl w:val="1"/>
          <w:numId w:val="26"/>
        </w:numPr>
        <w:spacing w:before="0" w:after="160" w:line="259" w:lineRule="auto"/>
      </w:pPr>
      <w:proofErr w:type="spellStart"/>
      <w:r w:rsidRPr="00A660C0">
        <w:rPr>
          <w:b/>
          <w:bCs/>
        </w:rPr>
        <w:t>Summary</w:t>
      </w:r>
      <w:proofErr w:type="spellEnd"/>
      <w:r w:rsidRPr="00A660C0">
        <w:t xml:space="preserve"> </w:t>
      </w:r>
      <w:r>
        <w:t xml:space="preserve">FCT Tests </w:t>
      </w:r>
      <w:proofErr w:type="spellStart"/>
      <w:r>
        <w:t>BuzzFizz</w:t>
      </w:r>
      <w:proofErr w:type="spellEnd"/>
    </w:p>
    <w:p w14:paraId="1E7F242A" w14:textId="0560D016" w:rsidR="000E434A" w:rsidRPr="00A660C0" w:rsidRDefault="000E434A" w:rsidP="000E434A">
      <w:pPr>
        <w:pStyle w:val="Paragraphedeliste"/>
        <w:numPr>
          <w:ilvl w:val="1"/>
          <w:numId w:val="26"/>
        </w:numPr>
        <w:spacing w:before="0" w:after="160" w:line="259" w:lineRule="auto"/>
      </w:pPr>
      <w:r w:rsidRPr="00A660C0">
        <w:rPr>
          <w:b/>
          <w:bCs/>
        </w:rPr>
        <w:t>Description </w:t>
      </w:r>
      <w:r w:rsidRPr="00A660C0">
        <w:t xml:space="preserve">: </w:t>
      </w:r>
      <w:r>
        <w:t xml:space="preserve">Tests des scénarios </w:t>
      </w:r>
      <w:proofErr w:type="spellStart"/>
      <w:r>
        <w:t>BuzzFizz</w:t>
      </w:r>
      <w:proofErr w:type="spellEnd"/>
      <w:r w:rsidR="006E0C79">
        <w:t xml:space="preserve"> 1 méthode par scénario</w:t>
      </w:r>
    </w:p>
    <w:p w14:paraId="0E9B3488" w14:textId="77777777" w:rsidR="000E434A" w:rsidRPr="0045328E" w:rsidRDefault="000E434A" w:rsidP="000E434A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733AEDA4" w14:textId="77777777" w:rsidR="000E434A" w:rsidRPr="0045328E" w:rsidRDefault="000E434A" w:rsidP="000E434A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proofErr w:type="spellStart"/>
      <w:r w:rsidRPr="0045328E">
        <w:rPr>
          <w:b/>
          <w:bCs/>
        </w:rPr>
        <w:t>Remote</w:t>
      </w:r>
      <w:proofErr w:type="spellEnd"/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36BB9B2C" wp14:editId="563CC4B8">
            <wp:extent cx="232486" cy="31174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34D2" w14:textId="5F03D6F2" w:rsidR="000E434A" w:rsidRDefault="000E434A" w:rsidP="008D070D"/>
    <w:p w14:paraId="3159D802" w14:textId="5EC09340" w:rsidR="00B55890" w:rsidRDefault="00B55890" w:rsidP="008D070D"/>
    <w:p w14:paraId="07C8A43C" w14:textId="4C4B16F0" w:rsidR="00B55890" w:rsidRDefault="00B55890" w:rsidP="00B55890">
      <w:pPr>
        <w:pStyle w:val="Titre1"/>
      </w:pPr>
      <w:r>
        <w:t>Tester FizzBuzz 1 méthode plusieurs scénarios</w:t>
      </w:r>
    </w:p>
    <w:p w14:paraId="58B00FE2" w14:textId="001C666D" w:rsidR="003514E4" w:rsidRPr="0045328E" w:rsidRDefault="0052154B" w:rsidP="003514E4">
      <w:pPr>
        <w:pStyle w:val="Titre2"/>
      </w:pPr>
      <w:r>
        <w:t>Tester FizzBuzz</w:t>
      </w:r>
    </w:p>
    <w:p w14:paraId="6B276A1A" w14:textId="5115A9D6" w:rsidR="0052154B" w:rsidRDefault="0052154B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>
        <w:t xml:space="preserve">Créez </w:t>
      </w:r>
      <w:proofErr w:type="gramStart"/>
      <w:r>
        <w:t>une nouvelle classe</w:t>
      </w:r>
      <w:r w:rsidR="00CD309A">
        <w:t xml:space="preserve"> public</w:t>
      </w:r>
      <w:proofErr w:type="gramEnd"/>
      <w:r>
        <w:t xml:space="preserve"> de tests </w:t>
      </w:r>
      <w:r w:rsidR="00CD309A" w:rsidRPr="00CD309A">
        <w:t>FizzBuzz_Tests_v2</w:t>
      </w:r>
    </w:p>
    <w:p w14:paraId="2E4A23A8" w14:textId="1A2C3936" w:rsidR="00CD309A" w:rsidRDefault="00CD309A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>
        <w:t xml:space="preserve">Ajoutez la décoration </w:t>
      </w:r>
      <w:r w:rsidR="009208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920881"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 w:rsidR="00920881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="00920881" w:rsidRPr="00920881">
        <w:t>à la classe</w:t>
      </w:r>
      <w:r w:rsidR="0011167A">
        <w:t xml:space="preserve"> </w:t>
      </w:r>
      <w:r w:rsidR="00516E97">
        <w:t xml:space="preserve">et la référence au </w:t>
      </w:r>
      <w:proofErr w:type="spellStart"/>
      <w:r w:rsidR="00516E97">
        <w:t>framework</w:t>
      </w:r>
      <w:proofErr w:type="spellEnd"/>
      <w:r w:rsidR="00516E97">
        <w:t xml:space="preserve"> </w:t>
      </w:r>
      <w:proofErr w:type="spellStart"/>
      <w:r w:rsidR="00516E97">
        <w:t>NUnit</w:t>
      </w:r>
      <w:proofErr w:type="spellEnd"/>
    </w:p>
    <w:p w14:paraId="2D9B93A7" w14:textId="2C43FB90" w:rsidR="00516E97" w:rsidRDefault="00516E97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>
        <w:t xml:space="preserve">Ajoutez la référence au projet </w:t>
      </w:r>
      <w:proofErr w:type="spellStart"/>
      <w:r>
        <w:t>Appl_TestsUnitaires</w:t>
      </w:r>
      <w:proofErr w:type="spellEnd"/>
    </w:p>
    <w:p w14:paraId="2ECFA3A8" w14:textId="2069DA0D" w:rsidR="00966F45" w:rsidRPr="00D6429C" w:rsidRDefault="00966F45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>
        <w:t xml:space="preserve">Ajoutez la </w:t>
      </w:r>
      <w:r w:rsidR="00AC3771">
        <w:t xml:space="preserve">méthode de tests </w:t>
      </w:r>
      <w:r w:rsidR="00AC3771">
        <w:rPr>
          <w:rFonts w:ascii="Consolas" w:hAnsi="Consolas" w:cs="Consolas"/>
          <w:color w:val="000000"/>
          <w:sz w:val="19"/>
          <w:szCs w:val="19"/>
        </w:rPr>
        <w:t>GetOutPut_Div3OrAnd5_ReturnFizzBuzz</w:t>
      </w:r>
      <w:r w:rsidR="00DB418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B418F" w:rsidRPr="00DB418F">
        <w:t>avec la décoration (annotation)</w:t>
      </w:r>
      <w:r w:rsidR="00DB418F">
        <w:rPr>
          <w:rFonts w:ascii="Consolas" w:hAnsi="Consolas" w:cs="Consolas"/>
          <w:color w:val="000000"/>
          <w:sz w:val="19"/>
          <w:szCs w:val="19"/>
        </w:rPr>
        <w:t xml:space="preserve"> [Test]</w:t>
      </w:r>
    </w:p>
    <w:p w14:paraId="5FC1D887" w14:textId="77777777" w:rsidR="00D6429C" w:rsidRDefault="00D6429C" w:rsidP="00D6429C">
      <w:pPr>
        <w:pStyle w:val="Paragraphedeliste"/>
        <w:numPr>
          <w:ilvl w:val="0"/>
          <w:numId w:val="45"/>
        </w:numPr>
        <w:spacing w:before="0" w:after="160" w:line="259" w:lineRule="auto"/>
      </w:pPr>
      <w:r>
        <w:t>Placez en commentaires les trois sections A:</w:t>
      </w:r>
    </w:p>
    <w:p w14:paraId="6EB264B5" w14:textId="76650E95" w:rsidR="00DB418F" w:rsidRDefault="00DB418F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 w:rsidRPr="00183D96">
        <w:t xml:space="preserve">Ajoutez les </w:t>
      </w:r>
      <w:r w:rsidR="00183D96" w:rsidRPr="00183D96">
        <w:t xml:space="preserve">quatre </w:t>
      </w:r>
      <w:proofErr w:type="spellStart"/>
      <w:r w:rsidR="00183D96" w:rsidRPr="00183D96">
        <w:t>TestCase</w:t>
      </w:r>
      <w:proofErr w:type="spellEnd"/>
      <w:r w:rsidR="00183D96" w:rsidRPr="00183D96">
        <w:t xml:space="preserve"> et passez-les en paramètres dans la méthode</w:t>
      </w:r>
    </w:p>
    <w:p w14:paraId="357C5049" w14:textId="77777777" w:rsidR="00151A5C" w:rsidRPr="00151A5C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51A5C">
        <w:rPr>
          <w:rFonts w:ascii="Consolas" w:hAnsi="Consolas" w:cs="Consolas"/>
          <w:color w:val="000000"/>
          <w:sz w:val="19"/>
          <w:szCs w:val="19"/>
        </w:rPr>
        <w:t>[Test]</w:t>
      </w:r>
    </w:p>
    <w:p w14:paraId="7D20C42D" w14:textId="77777777" w:rsidR="00151A5C" w:rsidRPr="00945413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51A5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proofErr w:type="spellStart"/>
      <w:proofErr w:type="gramStart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TestCase</w:t>
      </w:r>
      <w:proofErr w:type="spell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15, </w:t>
      </w:r>
      <w:r w:rsidRPr="00945413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 w:rsidRPr="00945413">
        <w:rPr>
          <w:rFonts w:ascii="Consolas" w:hAnsi="Consolas" w:cs="Consolas"/>
          <w:color w:val="A31515"/>
          <w:sz w:val="19"/>
          <w:szCs w:val="19"/>
          <w:lang w:val="en-CA"/>
        </w:rPr>
        <w:t>FizzBuzz</w:t>
      </w:r>
      <w:proofErr w:type="spellEnd"/>
      <w:r w:rsidRPr="00945413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14:paraId="6D12F35F" w14:textId="77777777" w:rsidR="00151A5C" w:rsidRPr="00945413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</w:t>
      </w:r>
      <w:proofErr w:type="spellStart"/>
      <w:proofErr w:type="gramStart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TestCase</w:t>
      </w:r>
      <w:proofErr w:type="spell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3, </w:t>
      </w:r>
      <w:r w:rsidRPr="00945413">
        <w:rPr>
          <w:rFonts w:ascii="Consolas" w:hAnsi="Consolas" w:cs="Consolas"/>
          <w:color w:val="A31515"/>
          <w:sz w:val="19"/>
          <w:szCs w:val="19"/>
          <w:lang w:val="en-CA"/>
        </w:rPr>
        <w:t>"Fizz"</w:t>
      </w: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14:paraId="0B0F7BA0" w14:textId="77777777" w:rsidR="00151A5C" w:rsidRPr="00945413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</w:t>
      </w:r>
      <w:proofErr w:type="spellStart"/>
      <w:proofErr w:type="gramStart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TestCase</w:t>
      </w:r>
      <w:proofErr w:type="spell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5, </w:t>
      </w:r>
      <w:r w:rsidRPr="00945413">
        <w:rPr>
          <w:rFonts w:ascii="Consolas" w:hAnsi="Consolas" w:cs="Consolas"/>
          <w:color w:val="A31515"/>
          <w:sz w:val="19"/>
          <w:szCs w:val="19"/>
          <w:lang w:val="en-CA"/>
        </w:rPr>
        <w:t>"Buzz"</w:t>
      </w: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14:paraId="6C066331" w14:textId="77777777" w:rsidR="00151A5C" w:rsidRPr="00945413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</w:t>
      </w:r>
      <w:proofErr w:type="spellStart"/>
      <w:proofErr w:type="gramStart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TestCase</w:t>
      </w:r>
      <w:proofErr w:type="spell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7, </w:t>
      </w:r>
      <w:r w:rsidRPr="00945413">
        <w:rPr>
          <w:rFonts w:ascii="Consolas" w:hAnsi="Consolas" w:cs="Consolas"/>
          <w:color w:val="A31515"/>
          <w:sz w:val="19"/>
          <w:szCs w:val="19"/>
          <w:lang w:val="en-CA"/>
        </w:rPr>
        <w:t>"7"</w:t>
      </w: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14:paraId="4C18463C" w14:textId="77777777" w:rsidR="00151A5C" w:rsidRPr="00151A5C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1A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A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GetOutPut_Div3OrAnd5_</w:t>
      </w:r>
      <w:proofErr w:type="gramStart"/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>ReturnFizzBuzz(</w:t>
      </w:r>
      <w:proofErr w:type="gramEnd"/>
      <w:r w:rsidRPr="00151A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response, </w:t>
      </w:r>
      <w:r w:rsidRPr="00151A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>expectedResult</w:t>
      </w:r>
      <w:proofErr w:type="spellEnd"/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4B5A51" w14:textId="77777777" w:rsidR="00151A5C" w:rsidRPr="00151A5C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1A5C">
        <w:rPr>
          <w:rFonts w:ascii="Consolas" w:hAnsi="Consolas" w:cs="Consolas"/>
          <w:color w:val="000000"/>
          <w:sz w:val="19"/>
          <w:szCs w:val="19"/>
        </w:rPr>
        <w:t>{</w:t>
      </w:r>
    </w:p>
    <w:p w14:paraId="17D4AC32" w14:textId="77777777" w:rsidR="00151A5C" w:rsidRPr="00151A5C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51A5C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151A5C">
        <w:rPr>
          <w:rFonts w:ascii="Consolas" w:hAnsi="Consolas" w:cs="Consolas"/>
          <w:color w:val="008000"/>
          <w:sz w:val="19"/>
          <w:szCs w:val="19"/>
        </w:rPr>
        <w:t>// Arrange</w:t>
      </w:r>
    </w:p>
    <w:p w14:paraId="1DED6E4E" w14:textId="77777777" w:rsidR="00151A5C" w:rsidRPr="00183D96" w:rsidRDefault="00151A5C" w:rsidP="0052154B">
      <w:pPr>
        <w:pStyle w:val="Paragraphedeliste"/>
        <w:numPr>
          <w:ilvl w:val="0"/>
          <w:numId w:val="45"/>
        </w:numPr>
        <w:spacing w:before="0" w:after="160" w:line="259" w:lineRule="auto"/>
      </w:pPr>
    </w:p>
    <w:p w14:paraId="7D45F03F" w14:textId="408B0864" w:rsidR="00183D96" w:rsidRDefault="004465A1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proofErr w:type="gramStart"/>
      <w:r>
        <w:t>Le Arrange</w:t>
      </w:r>
      <w:proofErr w:type="gramEnd"/>
      <w:r w:rsidR="00D6429C">
        <w:t xml:space="preserve"> est vide: remplacé par les </w:t>
      </w:r>
      <w:proofErr w:type="spellStart"/>
      <w:r w:rsidR="00D6429C">
        <w:t>testCase</w:t>
      </w:r>
      <w:proofErr w:type="spellEnd"/>
      <w:r w:rsidR="00D6429C">
        <w:t>, dans ce cas-ci.</w:t>
      </w:r>
    </w:p>
    <w:p w14:paraId="30CDAF1C" w14:textId="2A6BC94C" w:rsidR="00A14DCC" w:rsidRDefault="00A14DCC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>
        <w:lastRenderedPageBreak/>
        <w:t>Complétez les étapes du test</w:t>
      </w:r>
    </w:p>
    <w:p w14:paraId="041623A8" w14:textId="77777777" w:rsidR="009913ED" w:rsidRDefault="009913ED" w:rsidP="009913ED">
      <w:pPr>
        <w:spacing w:before="0" w:after="160" w:line="259" w:lineRule="auto"/>
      </w:pPr>
    </w:p>
    <w:p w14:paraId="39612704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7487D">
        <w:rPr>
          <w:rFonts w:ascii="Consolas" w:hAnsi="Consolas" w:cs="Consolas"/>
          <w:color w:val="000000"/>
          <w:sz w:val="19"/>
          <w:szCs w:val="19"/>
        </w:rPr>
        <w:t>[Test]</w:t>
      </w:r>
    </w:p>
    <w:p w14:paraId="5F22899C" w14:textId="77777777" w:rsidR="0027487D" w:rsidRPr="00945413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27487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proofErr w:type="spellStart"/>
      <w:proofErr w:type="gramStart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TestCase</w:t>
      </w:r>
      <w:proofErr w:type="spell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15, </w:t>
      </w:r>
      <w:r w:rsidRPr="00945413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 w:rsidRPr="00945413">
        <w:rPr>
          <w:rFonts w:ascii="Consolas" w:hAnsi="Consolas" w:cs="Consolas"/>
          <w:color w:val="A31515"/>
          <w:sz w:val="19"/>
          <w:szCs w:val="19"/>
          <w:lang w:val="en-CA"/>
        </w:rPr>
        <w:t>FizzBuzz</w:t>
      </w:r>
      <w:proofErr w:type="spellEnd"/>
      <w:r w:rsidRPr="00945413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14:paraId="4B06189D" w14:textId="77777777" w:rsidR="0027487D" w:rsidRPr="00945413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</w:t>
      </w:r>
      <w:proofErr w:type="spellStart"/>
      <w:proofErr w:type="gramStart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TestCase</w:t>
      </w:r>
      <w:proofErr w:type="spell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3, </w:t>
      </w:r>
      <w:r w:rsidRPr="00945413">
        <w:rPr>
          <w:rFonts w:ascii="Consolas" w:hAnsi="Consolas" w:cs="Consolas"/>
          <w:color w:val="A31515"/>
          <w:sz w:val="19"/>
          <w:szCs w:val="19"/>
          <w:lang w:val="en-CA"/>
        </w:rPr>
        <w:t>"Fizz"</w:t>
      </w: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14:paraId="43EB0AF0" w14:textId="77777777" w:rsidR="0027487D" w:rsidRPr="00945413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</w:t>
      </w:r>
      <w:proofErr w:type="spellStart"/>
      <w:proofErr w:type="gramStart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TestCase</w:t>
      </w:r>
      <w:proofErr w:type="spell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5, </w:t>
      </w:r>
      <w:r w:rsidRPr="00945413">
        <w:rPr>
          <w:rFonts w:ascii="Consolas" w:hAnsi="Consolas" w:cs="Consolas"/>
          <w:color w:val="A31515"/>
          <w:sz w:val="19"/>
          <w:szCs w:val="19"/>
          <w:lang w:val="en-CA"/>
        </w:rPr>
        <w:t>"Buzz"</w:t>
      </w: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14:paraId="2B0F731A" w14:textId="77777777" w:rsidR="0027487D" w:rsidRPr="00945413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</w:t>
      </w:r>
      <w:proofErr w:type="spellStart"/>
      <w:proofErr w:type="gramStart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TestCase</w:t>
      </w:r>
      <w:proofErr w:type="spell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7, </w:t>
      </w:r>
      <w:r w:rsidRPr="00945413">
        <w:rPr>
          <w:rFonts w:ascii="Consolas" w:hAnsi="Consolas" w:cs="Consolas"/>
          <w:color w:val="A31515"/>
          <w:sz w:val="19"/>
          <w:szCs w:val="19"/>
          <w:lang w:val="en-CA"/>
        </w:rPr>
        <w:t>"7"</w:t>
      </w: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14:paraId="0ABF8517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8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8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GetOutPut_Div3OrAnd5_</w:t>
      </w:r>
      <w:proofErr w:type="gramStart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ReturnFizzBuzz(</w:t>
      </w:r>
      <w:proofErr w:type="gramEnd"/>
      <w:r w:rsidRPr="002748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response, </w:t>
      </w:r>
      <w:r w:rsidRPr="0027487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expectedResult</w:t>
      </w:r>
      <w:proofErr w:type="spellEnd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617242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87D">
        <w:rPr>
          <w:rFonts w:ascii="Consolas" w:hAnsi="Consolas" w:cs="Consolas"/>
          <w:color w:val="000000"/>
          <w:sz w:val="19"/>
          <w:szCs w:val="19"/>
        </w:rPr>
        <w:t>{</w:t>
      </w:r>
    </w:p>
    <w:p w14:paraId="656942F0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7487D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27487D">
        <w:rPr>
          <w:rFonts w:ascii="Consolas" w:hAnsi="Consolas" w:cs="Consolas"/>
          <w:color w:val="008000"/>
          <w:sz w:val="19"/>
          <w:szCs w:val="19"/>
        </w:rPr>
        <w:t>// Arrange</w:t>
      </w:r>
    </w:p>
    <w:p w14:paraId="1239DFDC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14DB943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7487D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27487D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27487D">
        <w:rPr>
          <w:rFonts w:ascii="Consolas" w:hAnsi="Consolas" w:cs="Consolas"/>
          <w:color w:val="008000"/>
          <w:sz w:val="19"/>
          <w:szCs w:val="19"/>
        </w:rPr>
        <w:t>Act</w:t>
      </w:r>
      <w:proofErr w:type="spellEnd"/>
    </w:p>
    <w:p w14:paraId="2DC91DFA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27487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FizzBuzz.GetOutput</w:t>
      </w:r>
      <w:proofErr w:type="spellEnd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(response</w:t>
      </w:r>
      <w:proofErr w:type="gramStart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78FC31C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CC0FF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7487D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27487D"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</w:p>
    <w:p w14:paraId="12C4B67B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F9936DF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Assert.That</w:t>
      </w:r>
      <w:proofErr w:type="spellEnd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(result, </w:t>
      </w:r>
      <w:proofErr w:type="spellStart"/>
      <w:proofErr w:type="gramStart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Is.EqualTo</w:t>
      </w:r>
      <w:proofErr w:type="spellEnd"/>
      <w:proofErr w:type="gramEnd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expectedResult</w:t>
      </w:r>
      <w:proofErr w:type="spellEnd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19BE27B" w14:textId="53DAD21A" w:rsidR="00A14DCC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87D">
        <w:rPr>
          <w:rFonts w:ascii="Consolas" w:hAnsi="Consolas" w:cs="Consolas"/>
          <w:color w:val="000000"/>
          <w:sz w:val="19"/>
          <w:szCs w:val="19"/>
        </w:rPr>
        <w:t>}</w:t>
      </w:r>
    </w:p>
    <w:p w14:paraId="0E6AF026" w14:textId="61A834CB" w:rsidR="00A14DCC" w:rsidRDefault="00A14DCC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proofErr w:type="gramStart"/>
      <w:r>
        <w:t>Exécutez le</w:t>
      </w:r>
      <w:proofErr w:type="gramEnd"/>
      <w:r>
        <w:t xml:space="preserve"> tes</w:t>
      </w:r>
    </w:p>
    <w:p w14:paraId="73914062" w14:textId="755E33C7" w:rsidR="00777BBF" w:rsidRDefault="00777BBF" w:rsidP="008D070D"/>
    <w:p w14:paraId="39F561F6" w14:textId="77777777" w:rsidR="003514E4" w:rsidRPr="00777BBF" w:rsidRDefault="003514E4" w:rsidP="008D070D"/>
    <w:p w14:paraId="030BA814" w14:textId="77777777" w:rsidR="00F53C27" w:rsidRPr="0045328E" w:rsidRDefault="00F53C27" w:rsidP="00F53C27">
      <w:pPr>
        <w:pStyle w:val="Titre2"/>
      </w:pPr>
      <w:r w:rsidRPr="0045328E">
        <w:t xml:space="preserve">Commentaires et validation (Commit) des changements dans le code </w:t>
      </w:r>
    </w:p>
    <w:p w14:paraId="713BA695" w14:textId="77777777" w:rsidR="00F53C27" w:rsidRPr="0045328E" w:rsidRDefault="00F53C27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 w:rsidRPr="0045328E">
        <w:t xml:space="preserve">Dans </w:t>
      </w:r>
      <w:proofErr w:type="spellStart"/>
      <w:r w:rsidRPr="0045328E">
        <w:t>Gitkraken</w:t>
      </w:r>
      <w:proofErr w:type="spellEnd"/>
      <w:r w:rsidRPr="0045328E">
        <w:t>, assurez-vous d'être dans le bon dossier/repo et sur la bonne branche</w:t>
      </w:r>
    </w:p>
    <w:p w14:paraId="18729F7D" w14:textId="77777777" w:rsidR="00F53C27" w:rsidRPr="0045328E" w:rsidRDefault="00F53C27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 w:rsidRPr="0045328E">
        <w:t xml:space="preserve">Cliquez sur </w:t>
      </w:r>
      <w:proofErr w:type="spellStart"/>
      <w:r w:rsidRPr="0045328E">
        <w:rPr>
          <w:b/>
          <w:bCs/>
        </w:rPr>
        <w:t>View</w:t>
      </w:r>
      <w:proofErr w:type="spellEnd"/>
      <w:r w:rsidRPr="0045328E">
        <w:rPr>
          <w:b/>
          <w:bCs/>
        </w:rPr>
        <w:t xml:space="preserve"> changes</w:t>
      </w:r>
    </w:p>
    <w:p w14:paraId="005D4479" w14:textId="429E53E9" w:rsidR="00F53C27" w:rsidRPr="00121AD6" w:rsidRDefault="00F53C27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 w:rsidRPr="00121AD6">
        <w:t>Validez les modification</w:t>
      </w:r>
      <w:r w:rsidR="00B62C32">
        <w:t>s</w:t>
      </w:r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631D7028" w14:textId="77777777" w:rsidR="006E0C79" w:rsidRPr="00121AD6" w:rsidRDefault="006E0C79" w:rsidP="006E0C79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7B64A67D" w14:textId="77777777" w:rsidR="006E0C79" w:rsidRPr="00A660C0" w:rsidRDefault="006E0C79" w:rsidP="006E0C79">
      <w:pPr>
        <w:pStyle w:val="Paragraphedeliste"/>
        <w:numPr>
          <w:ilvl w:val="1"/>
          <w:numId w:val="26"/>
        </w:numPr>
        <w:spacing w:before="0" w:after="160" w:line="259" w:lineRule="auto"/>
      </w:pPr>
      <w:proofErr w:type="spellStart"/>
      <w:r w:rsidRPr="00A660C0">
        <w:rPr>
          <w:b/>
          <w:bCs/>
        </w:rPr>
        <w:t>Summary</w:t>
      </w:r>
      <w:proofErr w:type="spellEnd"/>
      <w:r w:rsidRPr="00A660C0">
        <w:t xml:space="preserve"> </w:t>
      </w:r>
      <w:r>
        <w:t xml:space="preserve">FCT Tests </w:t>
      </w:r>
      <w:proofErr w:type="spellStart"/>
      <w:r>
        <w:t>BuzzFizz</w:t>
      </w:r>
      <w:proofErr w:type="spellEnd"/>
    </w:p>
    <w:p w14:paraId="5F540231" w14:textId="0CA173F9" w:rsidR="006E0C79" w:rsidRPr="00A660C0" w:rsidRDefault="006E0C79" w:rsidP="006E0C79">
      <w:pPr>
        <w:pStyle w:val="Paragraphedeliste"/>
        <w:numPr>
          <w:ilvl w:val="1"/>
          <w:numId w:val="26"/>
        </w:numPr>
        <w:spacing w:before="0" w:after="160" w:line="259" w:lineRule="auto"/>
      </w:pPr>
      <w:r w:rsidRPr="00A660C0">
        <w:rPr>
          <w:b/>
          <w:bCs/>
        </w:rPr>
        <w:t>Description </w:t>
      </w:r>
      <w:r w:rsidRPr="00A660C0">
        <w:t xml:space="preserve">: </w:t>
      </w:r>
      <w:r>
        <w:t xml:space="preserve">Tests des scénarios </w:t>
      </w:r>
      <w:proofErr w:type="spellStart"/>
      <w:r>
        <w:t>BuzzFizz</w:t>
      </w:r>
      <w:proofErr w:type="spellEnd"/>
      <w:r>
        <w:t xml:space="preserve"> 1 méthode plusieurs scénarios</w:t>
      </w:r>
    </w:p>
    <w:p w14:paraId="4F5430C1" w14:textId="77777777" w:rsidR="00F53C27" w:rsidRPr="0045328E" w:rsidRDefault="00F53C27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6BDF3174" w14:textId="77777777" w:rsidR="00F53C27" w:rsidRPr="0045328E" w:rsidRDefault="00F53C27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proofErr w:type="spellStart"/>
      <w:r w:rsidRPr="0045328E">
        <w:rPr>
          <w:b/>
          <w:bCs/>
        </w:rPr>
        <w:t>Remote</w:t>
      </w:r>
      <w:proofErr w:type="spellEnd"/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7F763C29" wp14:editId="75EEDD03">
            <wp:extent cx="232486" cy="31174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2B12" w14:textId="03C4820F" w:rsidR="00F53C27" w:rsidRDefault="00F53C27" w:rsidP="00F53C27"/>
    <w:sectPr w:rsidR="00F53C27" w:rsidSect="000440BA">
      <w:headerReference w:type="default" r:id="rId11"/>
      <w:foot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A3D3B" w14:textId="77777777" w:rsidR="00646DD0" w:rsidRDefault="00646DD0" w:rsidP="000440BA">
      <w:r>
        <w:separator/>
      </w:r>
    </w:p>
  </w:endnote>
  <w:endnote w:type="continuationSeparator" w:id="0">
    <w:p w14:paraId="7FC67DFE" w14:textId="77777777" w:rsidR="00646DD0" w:rsidRDefault="00646DD0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77777777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D8AAD" w14:textId="77777777" w:rsidR="00646DD0" w:rsidRDefault="00646DD0" w:rsidP="000440BA">
      <w:r>
        <w:separator/>
      </w:r>
    </w:p>
  </w:footnote>
  <w:footnote w:type="continuationSeparator" w:id="0">
    <w:p w14:paraId="29FE28B0" w14:textId="77777777" w:rsidR="00646DD0" w:rsidRDefault="00646DD0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5B21B053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420-3W6 Programmation Web transactionnelle</w:t>
    </w:r>
    <w:r>
      <w:tab/>
    </w:r>
    <w:r>
      <w:tab/>
      <w:t xml:space="preserve">Laboratoire </w:t>
    </w:r>
    <w:r w:rsidR="00497FB0">
      <w:t xml:space="preserve">séance </w:t>
    </w:r>
    <w:r w:rsidR="00E67115">
      <w:t>0</w:t>
    </w:r>
    <w:r w:rsidR="004F65F4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D1D"/>
    <w:multiLevelType w:val="hybridMultilevel"/>
    <w:tmpl w:val="1902B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D42F0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2509F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C6F66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A1DC4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84315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C5AE4"/>
    <w:multiLevelType w:val="hybridMultilevel"/>
    <w:tmpl w:val="E9E6B4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97842"/>
    <w:multiLevelType w:val="hybridMultilevel"/>
    <w:tmpl w:val="BA2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925F7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A5289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937158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100E3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65A1D"/>
    <w:multiLevelType w:val="multilevel"/>
    <w:tmpl w:val="BDDE8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98F1606"/>
    <w:multiLevelType w:val="hybridMultilevel"/>
    <w:tmpl w:val="E9E6B4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75039A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B3678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93549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96572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B120D"/>
    <w:multiLevelType w:val="hybridMultilevel"/>
    <w:tmpl w:val="60B42F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A55BD2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D6396E"/>
    <w:multiLevelType w:val="hybridMultilevel"/>
    <w:tmpl w:val="CD9EA1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7208F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FE4D6C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2E46DE"/>
    <w:multiLevelType w:val="hybridMultilevel"/>
    <w:tmpl w:val="E70072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1521D"/>
    <w:multiLevelType w:val="hybridMultilevel"/>
    <w:tmpl w:val="E9E6B4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F80D8D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4A3F0D"/>
    <w:multiLevelType w:val="hybridMultilevel"/>
    <w:tmpl w:val="33EE8E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205438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4D0CC3"/>
    <w:multiLevelType w:val="hybridMultilevel"/>
    <w:tmpl w:val="8DD00A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1D3E6F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BB3810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42BA7"/>
    <w:multiLevelType w:val="hybridMultilevel"/>
    <w:tmpl w:val="7BA85B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67766734"/>
    <w:multiLevelType w:val="hybridMultilevel"/>
    <w:tmpl w:val="E9E6B4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792C5F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10E89"/>
    <w:multiLevelType w:val="hybridMultilevel"/>
    <w:tmpl w:val="E9E6B4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AB35BE"/>
    <w:multiLevelType w:val="hybridMultilevel"/>
    <w:tmpl w:val="E9E6B4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44168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E52AEC"/>
    <w:multiLevelType w:val="hybridMultilevel"/>
    <w:tmpl w:val="C212BC4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BAC3DF4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4956F0"/>
    <w:multiLevelType w:val="hybridMultilevel"/>
    <w:tmpl w:val="0F00DD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  <w:lvlOverride w:ilvl="0">
      <w:startOverride w:val="1"/>
    </w:lvlOverride>
  </w:num>
  <w:num w:numId="2">
    <w:abstractNumId w:val="41"/>
  </w:num>
  <w:num w:numId="3">
    <w:abstractNumId w:val="23"/>
  </w:num>
  <w:num w:numId="4">
    <w:abstractNumId w:val="14"/>
  </w:num>
  <w:num w:numId="5">
    <w:abstractNumId w:val="5"/>
  </w:num>
  <w:num w:numId="6">
    <w:abstractNumId w:val="42"/>
  </w:num>
  <w:num w:numId="7">
    <w:abstractNumId w:val="33"/>
  </w:num>
  <w:num w:numId="8">
    <w:abstractNumId w:val="0"/>
  </w:num>
  <w:num w:numId="9">
    <w:abstractNumId w:val="18"/>
  </w:num>
  <w:num w:numId="10">
    <w:abstractNumId w:val="37"/>
  </w:num>
  <w:num w:numId="11">
    <w:abstractNumId w:val="26"/>
  </w:num>
  <w:num w:numId="12">
    <w:abstractNumId w:val="24"/>
  </w:num>
  <w:num w:numId="13">
    <w:abstractNumId w:val="2"/>
  </w:num>
  <w:num w:numId="14">
    <w:abstractNumId w:val="43"/>
  </w:num>
  <w:num w:numId="15">
    <w:abstractNumId w:val="9"/>
  </w:num>
  <w:num w:numId="16">
    <w:abstractNumId w:val="29"/>
  </w:num>
  <w:num w:numId="17">
    <w:abstractNumId w:val="7"/>
  </w:num>
  <w:num w:numId="18">
    <w:abstractNumId w:val="21"/>
  </w:num>
  <w:num w:numId="19">
    <w:abstractNumId w:val="28"/>
  </w:num>
  <w:num w:numId="20">
    <w:abstractNumId w:val="40"/>
  </w:num>
  <w:num w:numId="21">
    <w:abstractNumId w:val="30"/>
  </w:num>
  <w:num w:numId="22">
    <w:abstractNumId w:val="16"/>
  </w:num>
  <w:num w:numId="23">
    <w:abstractNumId w:val="19"/>
  </w:num>
  <w:num w:numId="24">
    <w:abstractNumId w:val="4"/>
  </w:num>
  <w:num w:numId="25">
    <w:abstractNumId w:val="12"/>
  </w:num>
  <w:num w:numId="26">
    <w:abstractNumId w:val="17"/>
  </w:num>
  <w:num w:numId="27">
    <w:abstractNumId w:val="25"/>
  </w:num>
  <w:num w:numId="28">
    <w:abstractNumId w:val="6"/>
  </w:num>
  <w:num w:numId="29">
    <w:abstractNumId w:val="13"/>
  </w:num>
  <w:num w:numId="30">
    <w:abstractNumId w:val="11"/>
  </w:num>
  <w:num w:numId="31">
    <w:abstractNumId w:val="1"/>
  </w:num>
  <w:num w:numId="32">
    <w:abstractNumId w:val="22"/>
  </w:num>
  <w:num w:numId="33">
    <w:abstractNumId w:val="10"/>
  </w:num>
  <w:num w:numId="34">
    <w:abstractNumId w:val="44"/>
  </w:num>
  <w:num w:numId="35">
    <w:abstractNumId w:val="34"/>
  </w:num>
  <w:num w:numId="36">
    <w:abstractNumId w:val="3"/>
  </w:num>
  <w:num w:numId="37">
    <w:abstractNumId w:val="20"/>
  </w:num>
  <w:num w:numId="38">
    <w:abstractNumId w:val="8"/>
  </w:num>
  <w:num w:numId="39">
    <w:abstractNumId w:val="31"/>
  </w:num>
  <w:num w:numId="40">
    <w:abstractNumId w:val="39"/>
  </w:num>
  <w:num w:numId="41">
    <w:abstractNumId w:val="36"/>
  </w:num>
  <w:num w:numId="42">
    <w:abstractNumId w:val="38"/>
  </w:num>
  <w:num w:numId="43">
    <w:abstractNumId w:val="15"/>
  </w:num>
  <w:num w:numId="44">
    <w:abstractNumId w:val="27"/>
  </w:num>
  <w:num w:numId="45">
    <w:abstractNumId w:val="3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000F"/>
    <w:rsid w:val="00000A91"/>
    <w:rsid w:val="0000128C"/>
    <w:rsid w:val="00004595"/>
    <w:rsid w:val="00010F4F"/>
    <w:rsid w:val="000126E5"/>
    <w:rsid w:val="0001799A"/>
    <w:rsid w:val="000223F6"/>
    <w:rsid w:val="000238D2"/>
    <w:rsid w:val="00031A02"/>
    <w:rsid w:val="00032506"/>
    <w:rsid w:val="000440BA"/>
    <w:rsid w:val="00050D72"/>
    <w:rsid w:val="00057529"/>
    <w:rsid w:val="00057B84"/>
    <w:rsid w:val="00074D9B"/>
    <w:rsid w:val="000761CE"/>
    <w:rsid w:val="000764E8"/>
    <w:rsid w:val="00082260"/>
    <w:rsid w:val="000A601C"/>
    <w:rsid w:val="000A64C8"/>
    <w:rsid w:val="000B0D93"/>
    <w:rsid w:val="000C1240"/>
    <w:rsid w:val="000C2C8B"/>
    <w:rsid w:val="000C5E0D"/>
    <w:rsid w:val="000D548B"/>
    <w:rsid w:val="000D5862"/>
    <w:rsid w:val="000E08B4"/>
    <w:rsid w:val="000E434A"/>
    <w:rsid w:val="000E51AA"/>
    <w:rsid w:val="000E5C42"/>
    <w:rsid w:val="000E7516"/>
    <w:rsid w:val="000F0211"/>
    <w:rsid w:val="000F4766"/>
    <w:rsid w:val="00107922"/>
    <w:rsid w:val="0011167A"/>
    <w:rsid w:val="00111D92"/>
    <w:rsid w:val="00121AD6"/>
    <w:rsid w:val="00121F4B"/>
    <w:rsid w:val="00122231"/>
    <w:rsid w:val="00123228"/>
    <w:rsid w:val="0012343F"/>
    <w:rsid w:val="001256D2"/>
    <w:rsid w:val="00137471"/>
    <w:rsid w:val="001420F9"/>
    <w:rsid w:val="00151A5C"/>
    <w:rsid w:val="0015474F"/>
    <w:rsid w:val="00156BF6"/>
    <w:rsid w:val="00162E2E"/>
    <w:rsid w:val="0017408C"/>
    <w:rsid w:val="001806FB"/>
    <w:rsid w:val="00183D96"/>
    <w:rsid w:val="00184BCE"/>
    <w:rsid w:val="00186D4F"/>
    <w:rsid w:val="00191187"/>
    <w:rsid w:val="001937E0"/>
    <w:rsid w:val="00194084"/>
    <w:rsid w:val="00195EDD"/>
    <w:rsid w:val="001A417C"/>
    <w:rsid w:val="001A6701"/>
    <w:rsid w:val="001B0943"/>
    <w:rsid w:val="001B2327"/>
    <w:rsid w:val="001B65AD"/>
    <w:rsid w:val="001B7F8B"/>
    <w:rsid w:val="001C44A3"/>
    <w:rsid w:val="001E5853"/>
    <w:rsid w:val="001F1B9A"/>
    <w:rsid w:val="001F2726"/>
    <w:rsid w:val="001F7F00"/>
    <w:rsid w:val="00203A45"/>
    <w:rsid w:val="0020781B"/>
    <w:rsid w:val="00217081"/>
    <w:rsid w:val="0022587E"/>
    <w:rsid w:val="002340F5"/>
    <w:rsid w:val="00234C76"/>
    <w:rsid w:val="00247D88"/>
    <w:rsid w:val="00254173"/>
    <w:rsid w:val="0027487D"/>
    <w:rsid w:val="002806AF"/>
    <w:rsid w:val="00290850"/>
    <w:rsid w:val="00291FF1"/>
    <w:rsid w:val="002925D9"/>
    <w:rsid w:val="00294642"/>
    <w:rsid w:val="002A0FBD"/>
    <w:rsid w:val="002A3167"/>
    <w:rsid w:val="002B22AC"/>
    <w:rsid w:val="002B61D7"/>
    <w:rsid w:val="002C2806"/>
    <w:rsid w:val="002C5B90"/>
    <w:rsid w:val="002D1D19"/>
    <w:rsid w:val="002E0E36"/>
    <w:rsid w:val="002E19E4"/>
    <w:rsid w:val="003044E7"/>
    <w:rsid w:val="00305784"/>
    <w:rsid w:val="0031680E"/>
    <w:rsid w:val="00316867"/>
    <w:rsid w:val="0032156B"/>
    <w:rsid w:val="0033591B"/>
    <w:rsid w:val="00336ECE"/>
    <w:rsid w:val="00341021"/>
    <w:rsid w:val="0034468F"/>
    <w:rsid w:val="0034710C"/>
    <w:rsid w:val="003514E4"/>
    <w:rsid w:val="00351B98"/>
    <w:rsid w:val="0035449E"/>
    <w:rsid w:val="00357123"/>
    <w:rsid w:val="00362655"/>
    <w:rsid w:val="00366E0C"/>
    <w:rsid w:val="00367A9C"/>
    <w:rsid w:val="00381342"/>
    <w:rsid w:val="00381B3A"/>
    <w:rsid w:val="003837C2"/>
    <w:rsid w:val="003866AA"/>
    <w:rsid w:val="00391C92"/>
    <w:rsid w:val="003951EE"/>
    <w:rsid w:val="0039761D"/>
    <w:rsid w:val="00397FC0"/>
    <w:rsid w:val="003A23CF"/>
    <w:rsid w:val="003A63E2"/>
    <w:rsid w:val="003B2F05"/>
    <w:rsid w:val="003B4C01"/>
    <w:rsid w:val="003C2954"/>
    <w:rsid w:val="003C3D36"/>
    <w:rsid w:val="003D4EA3"/>
    <w:rsid w:val="003E14F9"/>
    <w:rsid w:val="003E2A4F"/>
    <w:rsid w:val="003F5BCA"/>
    <w:rsid w:val="0040178D"/>
    <w:rsid w:val="00401D2F"/>
    <w:rsid w:val="00403EAA"/>
    <w:rsid w:val="00404067"/>
    <w:rsid w:val="004047ED"/>
    <w:rsid w:val="0041099F"/>
    <w:rsid w:val="00416E89"/>
    <w:rsid w:val="00422562"/>
    <w:rsid w:val="004245B9"/>
    <w:rsid w:val="00425320"/>
    <w:rsid w:val="00426F24"/>
    <w:rsid w:val="00426FF8"/>
    <w:rsid w:val="00432B1C"/>
    <w:rsid w:val="00440934"/>
    <w:rsid w:val="00440B8A"/>
    <w:rsid w:val="0044560F"/>
    <w:rsid w:val="00445FAE"/>
    <w:rsid w:val="00446186"/>
    <w:rsid w:val="004465A1"/>
    <w:rsid w:val="0045328E"/>
    <w:rsid w:val="00457912"/>
    <w:rsid w:val="0046434E"/>
    <w:rsid w:val="004673D6"/>
    <w:rsid w:val="00467AE1"/>
    <w:rsid w:val="004716F3"/>
    <w:rsid w:val="00474744"/>
    <w:rsid w:val="004817CE"/>
    <w:rsid w:val="00481CD6"/>
    <w:rsid w:val="00485F7E"/>
    <w:rsid w:val="00493E3D"/>
    <w:rsid w:val="0049528F"/>
    <w:rsid w:val="00497FB0"/>
    <w:rsid w:val="004A37C8"/>
    <w:rsid w:val="004A6A9B"/>
    <w:rsid w:val="004B1F87"/>
    <w:rsid w:val="004E5E03"/>
    <w:rsid w:val="004F3AF2"/>
    <w:rsid w:val="004F65F4"/>
    <w:rsid w:val="0050476C"/>
    <w:rsid w:val="00505F12"/>
    <w:rsid w:val="00511AD4"/>
    <w:rsid w:val="00516057"/>
    <w:rsid w:val="00516E97"/>
    <w:rsid w:val="0052154B"/>
    <w:rsid w:val="005237B7"/>
    <w:rsid w:val="00523F1E"/>
    <w:rsid w:val="00531CDF"/>
    <w:rsid w:val="00532090"/>
    <w:rsid w:val="00534126"/>
    <w:rsid w:val="005352E9"/>
    <w:rsid w:val="005359D9"/>
    <w:rsid w:val="00535D9A"/>
    <w:rsid w:val="00540448"/>
    <w:rsid w:val="00541315"/>
    <w:rsid w:val="005471A2"/>
    <w:rsid w:val="0056220A"/>
    <w:rsid w:val="00573809"/>
    <w:rsid w:val="005768E1"/>
    <w:rsid w:val="005858DC"/>
    <w:rsid w:val="00590320"/>
    <w:rsid w:val="00592BF2"/>
    <w:rsid w:val="0059324B"/>
    <w:rsid w:val="005939C8"/>
    <w:rsid w:val="005961C9"/>
    <w:rsid w:val="005A6A33"/>
    <w:rsid w:val="005B1412"/>
    <w:rsid w:val="005B5A88"/>
    <w:rsid w:val="005C4BCF"/>
    <w:rsid w:val="005D0514"/>
    <w:rsid w:val="005D2792"/>
    <w:rsid w:val="005D48E0"/>
    <w:rsid w:val="005F00ED"/>
    <w:rsid w:val="005F3DB1"/>
    <w:rsid w:val="005F50AC"/>
    <w:rsid w:val="005F7F3D"/>
    <w:rsid w:val="00601562"/>
    <w:rsid w:val="00602B32"/>
    <w:rsid w:val="00602BDF"/>
    <w:rsid w:val="0061163D"/>
    <w:rsid w:val="00611910"/>
    <w:rsid w:val="00613843"/>
    <w:rsid w:val="00626741"/>
    <w:rsid w:val="00631119"/>
    <w:rsid w:val="00641ADE"/>
    <w:rsid w:val="00646DD0"/>
    <w:rsid w:val="00653487"/>
    <w:rsid w:val="00655F6E"/>
    <w:rsid w:val="00657E30"/>
    <w:rsid w:val="00662E2B"/>
    <w:rsid w:val="00670110"/>
    <w:rsid w:val="00680FCC"/>
    <w:rsid w:val="006A2D36"/>
    <w:rsid w:val="006A3400"/>
    <w:rsid w:val="006A61A4"/>
    <w:rsid w:val="006B76C6"/>
    <w:rsid w:val="006C16DA"/>
    <w:rsid w:val="006C2CB1"/>
    <w:rsid w:val="006D7886"/>
    <w:rsid w:val="006E0C79"/>
    <w:rsid w:val="006E4404"/>
    <w:rsid w:val="006F5B43"/>
    <w:rsid w:val="006F6628"/>
    <w:rsid w:val="00702AEC"/>
    <w:rsid w:val="0071212C"/>
    <w:rsid w:val="00712269"/>
    <w:rsid w:val="007244B2"/>
    <w:rsid w:val="007266C4"/>
    <w:rsid w:val="007338FB"/>
    <w:rsid w:val="00735909"/>
    <w:rsid w:val="007452F2"/>
    <w:rsid w:val="00754711"/>
    <w:rsid w:val="0076420F"/>
    <w:rsid w:val="007724D6"/>
    <w:rsid w:val="00774483"/>
    <w:rsid w:val="007774B3"/>
    <w:rsid w:val="00777BBF"/>
    <w:rsid w:val="00783093"/>
    <w:rsid w:val="00793839"/>
    <w:rsid w:val="007944D4"/>
    <w:rsid w:val="007A5116"/>
    <w:rsid w:val="007A7BBE"/>
    <w:rsid w:val="007B4EDB"/>
    <w:rsid w:val="007C6DD1"/>
    <w:rsid w:val="007D5266"/>
    <w:rsid w:val="007D58AE"/>
    <w:rsid w:val="007E44DC"/>
    <w:rsid w:val="007E78AC"/>
    <w:rsid w:val="00800EDB"/>
    <w:rsid w:val="0080668B"/>
    <w:rsid w:val="008108C7"/>
    <w:rsid w:val="00813953"/>
    <w:rsid w:val="00822812"/>
    <w:rsid w:val="00822DAA"/>
    <w:rsid w:val="008240B8"/>
    <w:rsid w:val="00824B1D"/>
    <w:rsid w:val="008312C9"/>
    <w:rsid w:val="00831C8A"/>
    <w:rsid w:val="0083419F"/>
    <w:rsid w:val="00835F4D"/>
    <w:rsid w:val="0083769B"/>
    <w:rsid w:val="008405BD"/>
    <w:rsid w:val="00841406"/>
    <w:rsid w:val="00841ADC"/>
    <w:rsid w:val="00862405"/>
    <w:rsid w:val="00865095"/>
    <w:rsid w:val="00866A13"/>
    <w:rsid w:val="00873ECD"/>
    <w:rsid w:val="00874C16"/>
    <w:rsid w:val="00880E0E"/>
    <w:rsid w:val="00881F40"/>
    <w:rsid w:val="00896A40"/>
    <w:rsid w:val="008A0455"/>
    <w:rsid w:val="008A0DB4"/>
    <w:rsid w:val="008A4439"/>
    <w:rsid w:val="008A7602"/>
    <w:rsid w:val="008B4896"/>
    <w:rsid w:val="008B66F7"/>
    <w:rsid w:val="008C1268"/>
    <w:rsid w:val="008C12EE"/>
    <w:rsid w:val="008D0628"/>
    <w:rsid w:val="008D070D"/>
    <w:rsid w:val="008D216A"/>
    <w:rsid w:val="008D65FC"/>
    <w:rsid w:val="008E35FE"/>
    <w:rsid w:val="008E73D1"/>
    <w:rsid w:val="008F20BF"/>
    <w:rsid w:val="008F2313"/>
    <w:rsid w:val="008F2F39"/>
    <w:rsid w:val="008F7772"/>
    <w:rsid w:val="009139F8"/>
    <w:rsid w:val="00913CE5"/>
    <w:rsid w:val="00920881"/>
    <w:rsid w:val="00923F50"/>
    <w:rsid w:val="00924998"/>
    <w:rsid w:val="00925E82"/>
    <w:rsid w:val="0092711E"/>
    <w:rsid w:val="0093221C"/>
    <w:rsid w:val="009404B3"/>
    <w:rsid w:val="00945413"/>
    <w:rsid w:val="00966F45"/>
    <w:rsid w:val="00967B45"/>
    <w:rsid w:val="00980ECB"/>
    <w:rsid w:val="0098226E"/>
    <w:rsid w:val="00982AE2"/>
    <w:rsid w:val="00984C9F"/>
    <w:rsid w:val="00984DFA"/>
    <w:rsid w:val="00987607"/>
    <w:rsid w:val="00987690"/>
    <w:rsid w:val="00990B37"/>
    <w:rsid w:val="009913ED"/>
    <w:rsid w:val="00993C98"/>
    <w:rsid w:val="009A4B20"/>
    <w:rsid w:val="009A5741"/>
    <w:rsid w:val="009A5DD8"/>
    <w:rsid w:val="009A5F99"/>
    <w:rsid w:val="009A7683"/>
    <w:rsid w:val="009B2CCB"/>
    <w:rsid w:val="009B5684"/>
    <w:rsid w:val="009B6B47"/>
    <w:rsid w:val="009C7363"/>
    <w:rsid w:val="009D0E33"/>
    <w:rsid w:val="009F0835"/>
    <w:rsid w:val="009F188A"/>
    <w:rsid w:val="009F4D8C"/>
    <w:rsid w:val="009F6409"/>
    <w:rsid w:val="009F6C1E"/>
    <w:rsid w:val="00A0432A"/>
    <w:rsid w:val="00A061C4"/>
    <w:rsid w:val="00A07F82"/>
    <w:rsid w:val="00A11341"/>
    <w:rsid w:val="00A14DCC"/>
    <w:rsid w:val="00A169D9"/>
    <w:rsid w:val="00A22D5B"/>
    <w:rsid w:val="00A27C09"/>
    <w:rsid w:val="00A3152B"/>
    <w:rsid w:val="00A315D4"/>
    <w:rsid w:val="00A31E4F"/>
    <w:rsid w:val="00A374A6"/>
    <w:rsid w:val="00A40BD5"/>
    <w:rsid w:val="00A4440F"/>
    <w:rsid w:val="00A45B80"/>
    <w:rsid w:val="00A46182"/>
    <w:rsid w:val="00A47AC3"/>
    <w:rsid w:val="00A52F1E"/>
    <w:rsid w:val="00A53F39"/>
    <w:rsid w:val="00A55CF1"/>
    <w:rsid w:val="00A566CC"/>
    <w:rsid w:val="00A6049D"/>
    <w:rsid w:val="00A660C0"/>
    <w:rsid w:val="00A71C30"/>
    <w:rsid w:val="00A811FF"/>
    <w:rsid w:val="00A92049"/>
    <w:rsid w:val="00A971AE"/>
    <w:rsid w:val="00AA1375"/>
    <w:rsid w:val="00AC0EFD"/>
    <w:rsid w:val="00AC2AE6"/>
    <w:rsid w:val="00AC3771"/>
    <w:rsid w:val="00AC586B"/>
    <w:rsid w:val="00AD0230"/>
    <w:rsid w:val="00AD1202"/>
    <w:rsid w:val="00AD213B"/>
    <w:rsid w:val="00AD30BA"/>
    <w:rsid w:val="00AD6D23"/>
    <w:rsid w:val="00AE00D6"/>
    <w:rsid w:val="00AE265E"/>
    <w:rsid w:val="00AE461F"/>
    <w:rsid w:val="00AF124F"/>
    <w:rsid w:val="00AF1D89"/>
    <w:rsid w:val="00AF20AE"/>
    <w:rsid w:val="00AF2DCB"/>
    <w:rsid w:val="00AF47B6"/>
    <w:rsid w:val="00AF76FF"/>
    <w:rsid w:val="00B06C47"/>
    <w:rsid w:val="00B07BAA"/>
    <w:rsid w:val="00B07CC6"/>
    <w:rsid w:val="00B1415A"/>
    <w:rsid w:val="00B1520E"/>
    <w:rsid w:val="00B221CA"/>
    <w:rsid w:val="00B2540D"/>
    <w:rsid w:val="00B26A20"/>
    <w:rsid w:val="00B363C1"/>
    <w:rsid w:val="00B36ED9"/>
    <w:rsid w:val="00B45A0E"/>
    <w:rsid w:val="00B51B0C"/>
    <w:rsid w:val="00B52024"/>
    <w:rsid w:val="00B5262D"/>
    <w:rsid w:val="00B55514"/>
    <w:rsid w:val="00B55890"/>
    <w:rsid w:val="00B618AB"/>
    <w:rsid w:val="00B62C32"/>
    <w:rsid w:val="00B632B4"/>
    <w:rsid w:val="00B716AC"/>
    <w:rsid w:val="00B7171D"/>
    <w:rsid w:val="00B77FC4"/>
    <w:rsid w:val="00B803E3"/>
    <w:rsid w:val="00B83AA5"/>
    <w:rsid w:val="00B86F99"/>
    <w:rsid w:val="00BA0060"/>
    <w:rsid w:val="00BA4187"/>
    <w:rsid w:val="00BA5412"/>
    <w:rsid w:val="00BA5A8C"/>
    <w:rsid w:val="00BB4B53"/>
    <w:rsid w:val="00BB65F3"/>
    <w:rsid w:val="00BC15CA"/>
    <w:rsid w:val="00BC1C80"/>
    <w:rsid w:val="00BC5559"/>
    <w:rsid w:val="00BC7718"/>
    <w:rsid w:val="00BC7D3B"/>
    <w:rsid w:val="00BD0786"/>
    <w:rsid w:val="00BD2012"/>
    <w:rsid w:val="00BD6795"/>
    <w:rsid w:val="00BE3C71"/>
    <w:rsid w:val="00BE6EBB"/>
    <w:rsid w:val="00BE7923"/>
    <w:rsid w:val="00BF1E87"/>
    <w:rsid w:val="00BF2096"/>
    <w:rsid w:val="00BF64A4"/>
    <w:rsid w:val="00C00BF7"/>
    <w:rsid w:val="00C0263C"/>
    <w:rsid w:val="00C05754"/>
    <w:rsid w:val="00C07272"/>
    <w:rsid w:val="00C1028A"/>
    <w:rsid w:val="00C12F92"/>
    <w:rsid w:val="00C140FD"/>
    <w:rsid w:val="00C14309"/>
    <w:rsid w:val="00C165CA"/>
    <w:rsid w:val="00C17FA3"/>
    <w:rsid w:val="00C21E66"/>
    <w:rsid w:val="00C23C01"/>
    <w:rsid w:val="00C40F69"/>
    <w:rsid w:val="00C461E1"/>
    <w:rsid w:val="00C54F5B"/>
    <w:rsid w:val="00C55A9B"/>
    <w:rsid w:val="00C70039"/>
    <w:rsid w:val="00C707EB"/>
    <w:rsid w:val="00C70847"/>
    <w:rsid w:val="00C71164"/>
    <w:rsid w:val="00C727ED"/>
    <w:rsid w:val="00C75704"/>
    <w:rsid w:val="00C82359"/>
    <w:rsid w:val="00C94351"/>
    <w:rsid w:val="00CB0983"/>
    <w:rsid w:val="00CB1CC2"/>
    <w:rsid w:val="00CB26D6"/>
    <w:rsid w:val="00CC094B"/>
    <w:rsid w:val="00CC1B3E"/>
    <w:rsid w:val="00CD04FF"/>
    <w:rsid w:val="00CD309A"/>
    <w:rsid w:val="00CD3A68"/>
    <w:rsid w:val="00CD3D85"/>
    <w:rsid w:val="00CE1332"/>
    <w:rsid w:val="00CE3A69"/>
    <w:rsid w:val="00CE74CD"/>
    <w:rsid w:val="00CF161D"/>
    <w:rsid w:val="00D06349"/>
    <w:rsid w:val="00D06E4E"/>
    <w:rsid w:val="00D22D4C"/>
    <w:rsid w:val="00D2690A"/>
    <w:rsid w:val="00D26CE9"/>
    <w:rsid w:val="00D26D4A"/>
    <w:rsid w:val="00D2730F"/>
    <w:rsid w:val="00D32BCA"/>
    <w:rsid w:val="00D331FE"/>
    <w:rsid w:val="00D33AF8"/>
    <w:rsid w:val="00D41233"/>
    <w:rsid w:val="00D4343E"/>
    <w:rsid w:val="00D43838"/>
    <w:rsid w:val="00D51803"/>
    <w:rsid w:val="00D6429C"/>
    <w:rsid w:val="00D666DB"/>
    <w:rsid w:val="00D72031"/>
    <w:rsid w:val="00D72AFA"/>
    <w:rsid w:val="00D7392E"/>
    <w:rsid w:val="00D74F00"/>
    <w:rsid w:val="00D81C4B"/>
    <w:rsid w:val="00D85ED9"/>
    <w:rsid w:val="00D91C9F"/>
    <w:rsid w:val="00D942A0"/>
    <w:rsid w:val="00D9659F"/>
    <w:rsid w:val="00DA1860"/>
    <w:rsid w:val="00DB0490"/>
    <w:rsid w:val="00DB0EFE"/>
    <w:rsid w:val="00DB1675"/>
    <w:rsid w:val="00DB418F"/>
    <w:rsid w:val="00DB6A32"/>
    <w:rsid w:val="00DC3062"/>
    <w:rsid w:val="00DC3251"/>
    <w:rsid w:val="00DC3FF0"/>
    <w:rsid w:val="00DD0508"/>
    <w:rsid w:val="00DD1303"/>
    <w:rsid w:val="00DD2D50"/>
    <w:rsid w:val="00DD2E75"/>
    <w:rsid w:val="00DD56AD"/>
    <w:rsid w:val="00DF0A3B"/>
    <w:rsid w:val="00DF1AB4"/>
    <w:rsid w:val="00E00750"/>
    <w:rsid w:val="00E029E1"/>
    <w:rsid w:val="00E06FAE"/>
    <w:rsid w:val="00E24ABC"/>
    <w:rsid w:val="00E34A43"/>
    <w:rsid w:val="00E37767"/>
    <w:rsid w:val="00E65AD6"/>
    <w:rsid w:val="00E65DD5"/>
    <w:rsid w:val="00E67115"/>
    <w:rsid w:val="00E95665"/>
    <w:rsid w:val="00EA34B0"/>
    <w:rsid w:val="00EB0840"/>
    <w:rsid w:val="00ED0E67"/>
    <w:rsid w:val="00ED123F"/>
    <w:rsid w:val="00ED58FD"/>
    <w:rsid w:val="00EE6B6E"/>
    <w:rsid w:val="00EE722B"/>
    <w:rsid w:val="00EF0745"/>
    <w:rsid w:val="00EF5C1B"/>
    <w:rsid w:val="00EF5F91"/>
    <w:rsid w:val="00EF6671"/>
    <w:rsid w:val="00F0009D"/>
    <w:rsid w:val="00F01587"/>
    <w:rsid w:val="00F0534C"/>
    <w:rsid w:val="00F12D95"/>
    <w:rsid w:val="00F23A0A"/>
    <w:rsid w:val="00F27CE1"/>
    <w:rsid w:val="00F33E56"/>
    <w:rsid w:val="00F41478"/>
    <w:rsid w:val="00F46218"/>
    <w:rsid w:val="00F53C27"/>
    <w:rsid w:val="00F56BE2"/>
    <w:rsid w:val="00F65E40"/>
    <w:rsid w:val="00F67FFC"/>
    <w:rsid w:val="00F72B75"/>
    <w:rsid w:val="00F75A05"/>
    <w:rsid w:val="00F76E56"/>
    <w:rsid w:val="00F9233E"/>
    <w:rsid w:val="00FA245A"/>
    <w:rsid w:val="00FB371F"/>
    <w:rsid w:val="00FD2AB2"/>
    <w:rsid w:val="00FD6BC1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520</TotalTime>
  <Pages>5</Pages>
  <Words>958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Turgeon Valérie</cp:lastModifiedBy>
  <cp:revision>331</cp:revision>
  <dcterms:created xsi:type="dcterms:W3CDTF">2021-09-02T13:02:00Z</dcterms:created>
  <dcterms:modified xsi:type="dcterms:W3CDTF">2021-09-14T14:36:00Z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