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DEDF2" w:themeColor="accent4" w:themeTint="33"/>
  <w:body>
    <w:p w14:paraId="51427F36" w14:textId="162AF23E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GitHub et 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2C19CC21" w14:textId="77777777" w:rsidR="00BE6EBB" w:rsidRDefault="00BE6EBB" w:rsidP="00ED58FD">
      <w:pPr>
        <w:rPr>
          <w:b/>
          <w:bCs/>
        </w:rPr>
      </w:pPr>
      <w:r>
        <w:rPr>
          <w:b/>
          <w:bCs/>
        </w:rPr>
        <w:t>GitHub/GitKraken</w:t>
      </w:r>
    </w:p>
    <w:p w14:paraId="74B8D28B" w14:textId="77777777" w:rsidR="00BE6EBB" w:rsidRPr="00DB6F60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DB6F60">
        <w:t>Repository</w:t>
      </w:r>
    </w:p>
    <w:p w14:paraId="7172266A" w14:textId="77777777" w:rsidR="00BE6EBB" w:rsidRPr="00DB6F60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DB6F60">
        <w:t>Branches</w:t>
      </w:r>
    </w:p>
    <w:p w14:paraId="43389D87" w14:textId="77777777" w:rsidR="00BE6EBB" w:rsidRPr="00DB6F60" w:rsidRDefault="00BE6EBB" w:rsidP="00BE6EBB">
      <w:pPr>
        <w:rPr>
          <w:b/>
          <w:bCs/>
        </w:rPr>
      </w:pPr>
      <w:r w:rsidRPr="00DB6F60">
        <w:rPr>
          <w:b/>
          <w:bCs/>
        </w:rPr>
        <w:t>Révision 2W5</w:t>
      </w:r>
    </w:p>
    <w:p w14:paraId="6E0028F8" w14:textId="77777777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4B5F16">
        <w:t>1 seul projet</w:t>
      </w:r>
      <w:r>
        <w:t xml:space="preserve"> MVC (1 layer)</w:t>
      </w:r>
    </w:p>
    <w:p w14:paraId="1730A5A3" w14:textId="77777777" w:rsidR="00BE6EBB" w:rsidRPr="004B5F16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CRUD à partir de listes </w:t>
      </w:r>
      <w:r>
        <w:rPr>
          <w:i/>
          <w:iCs/>
        </w:rPr>
        <w:t>ViewBag</w:t>
      </w:r>
    </w:p>
    <w:p w14:paraId="404F154A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FCT Create Zombie</w:t>
      </w:r>
    </w:p>
    <w:p w14:paraId="34F07EC4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FCT Create Zombie Category</w:t>
      </w:r>
    </w:p>
    <w:p w14:paraId="093BF89A" w14:textId="77777777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Validation côté-client et côté-serveur</w:t>
      </w:r>
    </w:p>
    <w:p w14:paraId="5CBCE5CA" w14:textId="77777777" w:rsidR="00BE6EBB" w:rsidRPr="0045776A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45776A">
        <w:t>Annotations models</w:t>
      </w:r>
    </w:p>
    <w:p w14:paraId="55C858EA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  <w:rPr>
          <w:b/>
          <w:bCs/>
        </w:rPr>
      </w:pPr>
      <w:r>
        <w:t xml:space="preserve">Erreur </w:t>
      </w:r>
      <w:r w:rsidRPr="00DB6F60">
        <w:rPr>
          <w:i/>
          <w:iCs/>
        </w:rPr>
        <w:t>span</w:t>
      </w:r>
    </w:p>
    <w:p w14:paraId="3F420A70" w14:textId="77777777" w:rsidR="00497FB0" w:rsidRDefault="00497FB0" w:rsidP="00497FB0"/>
    <w:p w14:paraId="6397469F" w14:textId="77777777" w:rsidR="00497FB0" w:rsidRDefault="00497FB0" w:rsidP="00497FB0">
      <w:pPr>
        <w:pStyle w:val="Titre1"/>
      </w:pPr>
      <w:r>
        <w:t>Section 01: Sujet</w:t>
      </w:r>
    </w:p>
    <w:p w14:paraId="3D7D3D18" w14:textId="77777777" w:rsidR="00497FB0" w:rsidRPr="00497FB0" w:rsidRDefault="00497FB0" w:rsidP="00497FB0">
      <w:pPr>
        <w:pStyle w:val="Titre2"/>
      </w:pPr>
      <w:r>
        <w:t>Étapes:</w:t>
      </w:r>
    </w:p>
    <w:p w14:paraId="089D9AD0" w14:textId="77777777" w:rsidR="00497FB0" w:rsidRPr="00497FB0" w:rsidRDefault="00195EDD" w:rsidP="00497FB0">
      <w:pPr>
        <w:pStyle w:val="EtapesInstructions"/>
      </w:pPr>
      <w:r w:rsidRPr="00497FB0">
        <w:t>Configurations</w:t>
      </w:r>
    </w:p>
    <w:p w14:paraId="2148CFEB" w14:textId="77777777" w:rsidR="00D26CE9" w:rsidRDefault="00195EDD" w:rsidP="00F23A0A">
      <w:pPr>
        <w:numPr>
          <w:ilvl w:val="0"/>
          <w:numId w:val="5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Ajoutez dans StartUp.cs les cultures supportées comme propriété de la classe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31"/>
      </w:tblGrid>
      <w:tr w:rsidR="00D26CE9" w14:paraId="36674CD4" w14:textId="77777777">
        <w:trPr>
          <w:divId w:val="228461156"/>
        </w:trPr>
        <w:tc>
          <w:tcPr>
            <w:tcW w:w="6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D2040" w14:textId="77777777" w:rsidR="00D26CE9" w:rsidRDefault="00195EDD" w:rsidP="00497FB0">
            <w:pPr>
              <w:pStyle w:val="CodeInstructions"/>
            </w:pPr>
            <w:r>
              <w:t>  </w:t>
            </w:r>
            <w:r>
              <w:rPr>
                <w:color w:val="4B69C6"/>
              </w:rPr>
              <w:t>private</w:t>
            </w:r>
            <w:r>
              <w:t> </w:t>
            </w:r>
            <w:r>
              <w:rPr>
                <w:color w:val="7A3E9D"/>
              </w:rPr>
              <w:t>CultureInfo</w:t>
            </w:r>
            <w:r>
              <w:rPr>
                <w:color w:val="777777"/>
              </w:rPr>
              <w:t>[]</w:t>
            </w:r>
            <w:r>
              <w:t> supportedCultures </w:t>
            </w:r>
            <w:r>
              <w:rPr>
                <w:color w:val="777777"/>
              </w:rPr>
              <w:t>=</w:t>
            </w:r>
            <w:r>
              <w:t> </w:t>
            </w:r>
            <w:r>
              <w:rPr>
                <w:color w:val="4B69C6"/>
              </w:rPr>
              <w:t>new</w:t>
            </w:r>
            <w:r>
              <w:rPr>
                <w:color w:val="777777"/>
              </w:rPr>
              <w:t>[]</w:t>
            </w:r>
          </w:p>
          <w:p w14:paraId="6CAADB5D" w14:textId="77777777" w:rsidR="00D26CE9" w:rsidRDefault="00195EDD" w:rsidP="00497FB0">
            <w:pPr>
              <w:pStyle w:val="CodeInstructions"/>
            </w:pPr>
            <w:r>
              <w:t>            </w:t>
            </w:r>
            <w:r>
              <w:rPr>
                <w:color w:val="777777"/>
              </w:rPr>
              <w:t>{</w:t>
            </w:r>
          </w:p>
          <w:p w14:paraId="71AE6DC1" w14:textId="77777777" w:rsidR="00D26CE9" w:rsidRDefault="00195EDD" w:rsidP="00497FB0">
            <w:pPr>
              <w:pStyle w:val="CodeInstructions"/>
            </w:pPr>
            <w:r>
              <w:t>                </w:t>
            </w:r>
            <w:r>
              <w:rPr>
                <w:color w:val="4B69C6"/>
              </w:rPr>
              <w:t>new</w:t>
            </w:r>
            <w:r>
              <w:t> </w:t>
            </w:r>
            <w:r>
              <w:rPr>
                <w:color w:val="7A3E9D"/>
              </w:rPr>
              <w:t>CultureInfo</w:t>
            </w:r>
            <w:r>
              <w:rPr>
                <w:color w:val="777777"/>
              </w:rPr>
              <w:t>("</w:t>
            </w:r>
            <w:r>
              <w:rPr>
                <w:color w:val="448C27"/>
              </w:rPr>
              <w:t>en-US</w:t>
            </w:r>
            <w:r>
              <w:rPr>
                <w:color w:val="777777"/>
              </w:rPr>
              <w:t>"),</w:t>
            </w:r>
          </w:p>
          <w:p w14:paraId="4BB56AF1" w14:textId="77777777" w:rsidR="00D26CE9" w:rsidRDefault="00195EDD" w:rsidP="00497FB0">
            <w:pPr>
              <w:pStyle w:val="CodeInstructions"/>
            </w:pPr>
            <w:r>
              <w:t>                </w:t>
            </w:r>
            <w:r>
              <w:rPr>
                <w:color w:val="4B69C6"/>
              </w:rPr>
              <w:t>new</w:t>
            </w:r>
            <w:r>
              <w:t> </w:t>
            </w:r>
            <w:r>
              <w:rPr>
                <w:color w:val="7A3E9D"/>
              </w:rPr>
              <w:t>CultureInfo</w:t>
            </w:r>
            <w:r>
              <w:rPr>
                <w:color w:val="777777"/>
              </w:rPr>
              <w:t>("</w:t>
            </w:r>
            <w:r>
              <w:rPr>
                <w:color w:val="448C27"/>
              </w:rPr>
              <w:t>fr-CA</w:t>
            </w:r>
            <w:r>
              <w:rPr>
                <w:color w:val="777777"/>
              </w:rPr>
              <w:t>")</w:t>
            </w:r>
          </w:p>
          <w:p w14:paraId="09D473B3" w14:textId="77777777" w:rsidR="00D26CE9" w:rsidRDefault="00195EDD" w:rsidP="00497FB0">
            <w:pPr>
              <w:pStyle w:val="CodeInstructions"/>
            </w:pPr>
            <w:r>
              <w:t>            </w:t>
            </w:r>
            <w:r>
              <w:rPr>
                <w:color w:val="777777"/>
              </w:rPr>
              <w:t>};</w:t>
            </w:r>
          </w:p>
        </w:tc>
      </w:tr>
    </w:tbl>
    <w:p w14:paraId="33FB40B3" w14:textId="77777777" w:rsidR="00D26CE9" w:rsidRDefault="00195EDD" w:rsidP="00F23A0A">
      <w:pPr>
        <w:numPr>
          <w:ilvl w:val="0"/>
          <w:numId w:val="6"/>
        </w:numPr>
        <w:ind w:left="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Après on configure. </w:t>
      </w:r>
    </w:p>
    <w:p w14:paraId="4F9F950D" w14:textId="77777777" w:rsidR="000E7516" w:rsidRDefault="000E7516" w:rsidP="000E7516">
      <w:pPr>
        <w:pStyle w:val="Titre1"/>
      </w:pPr>
      <w:r>
        <w:t>Repository GitHub pour</w:t>
      </w:r>
      <w:r w:rsidRPr="000F32F7">
        <w:t xml:space="preserve"> </w:t>
      </w:r>
      <w:r>
        <w:t>les laboratoires</w:t>
      </w:r>
    </w:p>
    <w:p w14:paraId="3825E40C" w14:textId="77777777" w:rsidR="000E7516" w:rsidRPr="000C4172" w:rsidRDefault="000E7516" w:rsidP="000E7516">
      <w:pPr>
        <w:pStyle w:val="Titre2"/>
      </w:pPr>
      <w:r w:rsidRPr="000C4172">
        <w:t xml:space="preserve">Création du </w:t>
      </w:r>
      <w:r>
        <w:t>Repository et de la branche</w:t>
      </w:r>
    </w:p>
    <w:p w14:paraId="20AA6F69" w14:textId="77777777" w:rsidR="000E7516" w:rsidRDefault="000E7516" w:rsidP="000E7516"/>
    <w:p w14:paraId="4580DAD2" w14:textId="77777777" w:rsidR="000E7516" w:rsidRPr="00603EFA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2211">
        <w:t>Dans GitHub, créez un n</w:t>
      </w:r>
      <w:r>
        <w:t xml:space="preserve">ouveau repository privé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7B5795A8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Private</w:t>
      </w:r>
    </w:p>
    <w:p w14:paraId="6A155965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Add a ReadMe file</w:t>
      </w:r>
    </w:p>
    <w:p w14:paraId="50137233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Add .gitignore (visual Studio)</w:t>
      </w:r>
    </w:p>
    <w:p w14:paraId="1510E7B2" w14:textId="7777777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Ajoutez votre enseignante comme collaborateur: valerieturgeon</w:t>
      </w:r>
    </w:p>
    <w:p w14:paraId="449550FC" w14:textId="77777777" w:rsidR="000E7516" w:rsidRPr="00F52211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Créez la branche de la séance: </w:t>
      </w:r>
      <w:r w:rsidRPr="00035C46">
        <w:rPr>
          <w:b/>
          <w:bCs/>
        </w:rPr>
        <w:t>S01_Github_Gitkraken_MVC</w:t>
      </w:r>
    </w:p>
    <w:p w14:paraId="2F50ABAA" w14:textId="77777777" w:rsidR="000E7516" w:rsidRPr="007C3008" w:rsidRDefault="000E7516" w:rsidP="000E7516"/>
    <w:p w14:paraId="44D6639C" w14:textId="77777777" w:rsidR="000E7516" w:rsidRPr="000C4172" w:rsidRDefault="000E7516" w:rsidP="000E7516">
      <w:pPr>
        <w:pStyle w:val="Titre2"/>
      </w:pPr>
      <w:r>
        <w:t>Clonage du repository et activation de la branche de la séance</w:t>
      </w:r>
    </w:p>
    <w:p w14:paraId="6FB8431E" w14:textId="7777777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Gitkraken, clonez le repository</w:t>
      </w:r>
    </w:p>
    <w:p w14:paraId="0AF3C1E0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URL</w:t>
      </w:r>
    </w:p>
    <w:p w14:paraId="4461581C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GitHub.com</w:t>
      </w:r>
    </w:p>
    <w:p w14:paraId="657E0AAD" w14:textId="77777777" w:rsidR="000E7516" w:rsidRPr="00B30A98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Ouvrez le repository (OK)</w:t>
      </w:r>
    </w:p>
    <w:p w14:paraId="2F6C8D41" w14:textId="77777777" w:rsidR="000E7516" w:rsidRPr="00B30A98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>Assurez-vous d'être dans la branche de la séance</w:t>
      </w:r>
      <w:r>
        <w:rPr>
          <w:highlight w:val="yellow"/>
        </w:rPr>
        <w:t>, dans LOCAL</w:t>
      </w:r>
    </w:p>
    <w:p w14:paraId="7273BA7F" w14:textId="77777777" w:rsidR="000E7516" w:rsidRDefault="000E7516" w:rsidP="000E7516">
      <w:pPr>
        <w:jc w:val="center"/>
      </w:pPr>
      <w:r>
        <w:rPr>
          <w:noProof/>
        </w:rPr>
        <w:drawing>
          <wp:inline distT="0" distB="0" distL="0" distR="0" wp14:anchorId="479DAA10" wp14:editId="06920254">
            <wp:extent cx="3193473" cy="1314606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96" cy="132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89B4" w14:textId="77777777" w:rsidR="000E7516" w:rsidRPr="00B30A98" w:rsidRDefault="000E7516" w:rsidP="000E7516">
      <w:r>
        <w:t xml:space="preserve">NOTE: si la branche de la séance n'apparaît que la dans section </w:t>
      </w:r>
      <w:r w:rsidRPr="00D35F8E">
        <w:rPr>
          <w:b/>
          <w:bCs/>
        </w:rPr>
        <w:t>REMOTE</w:t>
      </w:r>
      <w:r>
        <w:t>: cliquez 2 fois sur celle-ci, puis sur sa copie dans LOCAL (voir image précédente)</w:t>
      </w:r>
    </w:p>
    <w:p w14:paraId="36BB9088" w14:textId="77777777" w:rsidR="009B6B47" w:rsidRDefault="009B6B47" w:rsidP="009B6B47">
      <w:pPr>
        <w:pStyle w:val="Titre1"/>
      </w:pPr>
      <w:r>
        <w:t>Solution/projet MVC ZombieParty</w:t>
      </w:r>
    </w:p>
    <w:p w14:paraId="54A48E77" w14:textId="77777777" w:rsidR="009B6B47" w:rsidRPr="000C4172" w:rsidRDefault="009B6B47" w:rsidP="009B6B47">
      <w:pPr>
        <w:pStyle w:val="Titre2"/>
      </w:pPr>
      <w:r w:rsidRPr="000C4172">
        <w:t xml:space="preserve">Création </w:t>
      </w:r>
      <w:r>
        <w:t>du projet et de la solution ZombieParty</w:t>
      </w:r>
    </w:p>
    <w:p w14:paraId="47FA5BFF" w14:textId="77777777" w:rsidR="009B6B47" w:rsidRDefault="009B6B47" w:rsidP="009B6B47"/>
    <w:p w14:paraId="6AA82DA3" w14:textId="77777777" w:rsidR="009B6B47" w:rsidRPr="000E2DF4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Visual Studio/Visual Studio Code, créez un n</w:t>
      </w:r>
      <w:r w:rsidRPr="00984667">
        <w:t>ouveau projet</w:t>
      </w:r>
      <w:r>
        <w:t xml:space="preserve"> </w:t>
      </w:r>
      <w:r>
        <w:rPr>
          <w:b/>
          <w:bCs/>
        </w:rPr>
        <w:t>Application Web Asp Net Core application MVC</w:t>
      </w:r>
    </w:p>
    <w:p w14:paraId="50EBA48D" w14:textId="77777777" w:rsidR="009B6B47" w:rsidRPr="000E2DF4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0E2DF4">
        <w:t>Nom:</w:t>
      </w:r>
      <w:r>
        <w:rPr>
          <w:b/>
          <w:bCs/>
        </w:rPr>
        <w:t xml:space="preserve"> ZombieParty</w:t>
      </w:r>
    </w:p>
    <w:p w14:paraId="7B1482FF" w14:textId="77777777" w:rsidR="009B6B47" w:rsidRPr="0005655B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445CC0">
        <w:t>Emplacement</w:t>
      </w:r>
      <w:r>
        <w:rPr>
          <w:b/>
          <w:bCs/>
        </w:rPr>
        <w:t>: Dossier où vous avez cloné le repo.</w:t>
      </w:r>
    </w:p>
    <w:p w14:paraId="5CF25F4E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05655B">
        <w:t>NE PAS mettre la solution et le projet dans le même répertoire</w:t>
      </w:r>
    </w:p>
    <w:p w14:paraId="593F181D" w14:textId="77777777" w:rsidR="009B6B47" w:rsidRDefault="009B6B47" w:rsidP="009B6B47">
      <w:pPr>
        <w:pStyle w:val="Paragraphedeliste"/>
        <w:ind w:left="1080"/>
      </w:pPr>
      <w:r>
        <w:t>Étape 2:</w:t>
      </w:r>
    </w:p>
    <w:p w14:paraId="648CF623" w14:textId="77777777" w:rsidR="009B6B47" w:rsidRPr="008E5B32" w:rsidRDefault="009B6B47" w:rsidP="009B6B47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NET 5.0</w:t>
      </w:r>
    </w:p>
    <w:p w14:paraId="0ECB823F" w14:textId="77777777" w:rsidR="009B6B47" w:rsidRPr="0005655B" w:rsidRDefault="009B6B47" w:rsidP="009B6B47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Cochez Activer la compilation de runtime Razor</w:t>
      </w:r>
    </w:p>
    <w:p w14:paraId="30506316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Attendez le chargement…soyez patient </w:t>
      </w:r>
      <w:r w:rsidRPr="00F965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6F5FF50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Vérifiez que vous êtes bien dans la branche de la séance (en bas à droite)</w:t>
      </w:r>
    </w:p>
    <w:p w14:paraId="76505C01" w14:textId="77777777" w:rsidR="009B6B47" w:rsidRDefault="009B6B47" w:rsidP="009B6B47">
      <w:pPr>
        <w:jc w:val="center"/>
      </w:pPr>
      <w:r>
        <w:rPr>
          <w:noProof/>
        </w:rPr>
        <w:drawing>
          <wp:inline distT="0" distB="0" distL="0" distR="0" wp14:anchorId="6F0E3F10" wp14:editId="109635C3">
            <wp:extent cx="1971429" cy="4476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7832" w14:textId="77777777" w:rsidR="009B6B47" w:rsidRDefault="009B6B47" w:rsidP="009B6B47">
      <w:r w:rsidRPr="001112A0">
        <w:t>NOTE: Si vous voyez M</w:t>
      </w:r>
      <w:r>
        <w:t>AIN, vous n'êtes pas dans la bonne branche. Changez de branche et recréez le projet. (on corrigera le Main plus tard avec les Merges).</w:t>
      </w:r>
    </w:p>
    <w:p w14:paraId="3B9DC3F2" w14:textId="77777777" w:rsidR="009B6B47" w:rsidRPr="00FB711F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B711F">
        <w:t>Exécutez le projet: la présentation de la page Index par défaut devrait apparaître</w:t>
      </w:r>
    </w:p>
    <w:p w14:paraId="2E72F415" w14:textId="77777777" w:rsidR="009B6B47" w:rsidRDefault="009B6B47" w:rsidP="009B6B47">
      <w:pPr>
        <w:jc w:val="center"/>
      </w:pPr>
      <w:r>
        <w:rPr>
          <w:noProof/>
        </w:rPr>
        <w:lastRenderedPageBreak/>
        <w:drawing>
          <wp:inline distT="0" distB="0" distL="0" distR="0" wp14:anchorId="6D993182" wp14:editId="290D46DB">
            <wp:extent cx="1511715" cy="1633913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7835" cy="16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82F4" w14:textId="77777777" w:rsidR="009B6B47" w:rsidRPr="00FF0E38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F0E38">
        <w:t>Arrêtez l'exécution</w:t>
      </w:r>
    </w:p>
    <w:p w14:paraId="2D4E7C65" w14:textId="77777777" w:rsidR="009B6B47" w:rsidRDefault="009B6B47" w:rsidP="009B6B47"/>
    <w:p w14:paraId="3706F98C" w14:textId="77777777" w:rsidR="009B6B47" w:rsidRPr="000A6F2B" w:rsidRDefault="009B6B47" w:rsidP="009B6B47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21A034F2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Gitkraken, assurez-vous d'être dans le bon dossier/repo et sur la bonne branche</w:t>
      </w:r>
    </w:p>
    <w:p w14:paraId="1A1BED86" w14:textId="77777777" w:rsidR="009B6B47" w:rsidRPr="00FC2466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C73FDB4" w14:textId="77777777" w:rsidR="009B6B47" w:rsidRPr="007E2E85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Validez la création des </w:t>
      </w:r>
      <w:r w:rsidRPr="00FC2466">
        <w:t>52 fichiers</w:t>
      </w:r>
      <w:r>
        <w:t xml:space="preserve">. </w:t>
      </w:r>
      <w:r w:rsidRPr="00CA655A">
        <w:t xml:space="preserve">Cliquez sur </w:t>
      </w:r>
      <w:r w:rsidRPr="00CA655A">
        <w:rPr>
          <w:b/>
          <w:bCs/>
        </w:rPr>
        <w:t>Stage all changes</w:t>
      </w:r>
    </w:p>
    <w:p w14:paraId="48D8BBEE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Commentez en respectant les standards proposés (vous serez noté là-dessus):</w:t>
      </w:r>
    </w:p>
    <w:p w14:paraId="3DAE75A0" w14:textId="77777777" w:rsidR="009B6B47" w:rsidRPr="00721238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INIT Solution Projet Web</w:t>
      </w:r>
    </w:p>
    <w:p w14:paraId="68E33EA2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56110F">
        <w:t>Création initiale du projet M</w:t>
      </w:r>
      <w:r>
        <w:t>VC (1 seul projet)</w:t>
      </w:r>
    </w:p>
    <w:p w14:paraId="70E6BFF0" w14:textId="77777777" w:rsidR="009B6B47" w:rsidRPr="001C42FF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5F5E5A63" w14:textId="77777777" w:rsidR="009B6B47" w:rsidRPr="001C42FF" w:rsidRDefault="009B6B47" w:rsidP="009B6B47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41BE8013" w14:textId="77777777" w:rsidR="009B6B47" w:rsidRPr="00FA19BE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7D64187F" wp14:editId="040CB148">
            <wp:extent cx="232486" cy="31174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943" w14:textId="77777777" w:rsidR="009B6B47" w:rsidRPr="00E73AB2" w:rsidRDefault="009B6B47" w:rsidP="009B6B47">
      <w:pPr>
        <w:ind w:left="360"/>
      </w:pPr>
      <w:r>
        <w:t xml:space="preserve">NOTE: Vous pourriez faire plusieurs </w:t>
      </w:r>
      <w:r>
        <w:rPr>
          <w:b/>
          <w:bCs/>
        </w:rPr>
        <w:t xml:space="preserve">commits, </w:t>
      </w:r>
      <w:r>
        <w:t xml:space="preserve">et faire un </w:t>
      </w:r>
      <w:r>
        <w:rPr>
          <w:b/>
          <w:bCs/>
        </w:rPr>
        <w:t>Push</w:t>
      </w:r>
      <w:r>
        <w:t xml:space="preserve"> avec tous les commits. Conseil: ne pas attendre trop longtemps avant de Push.</w:t>
      </w:r>
    </w:p>
    <w:p w14:paraId="08558973" w14:textId="77777777" w:rsidR="009B6B47" w:rsidRPr="00ED2AEC" w:rsidRDefault="009B6B47" w:rsidP="009B6B47">
      <w:pPr>
        <w:pStyle w:val="Titre2"/>
      </w:pPr>
      <w:r>
        <w:t>Modification de</w:t>
      </w:r>
      <w:r w:rsidRPr="00ED2AEC">
        <w:t xml:space="preserve"> la présentation </w:t>
      </w:r>
      <w:r>
        <w:t>du projet</w:t>
      </w:r>
      <w:r w:rsidRPr="00ED2AEC">
        <w:t>Boots</w:t>
      </w:r>
      <w:r>
        <w:t>watch et cie</w:t>
      </w:r>
    </w:p>
    <w:p w14:paraId="5486A68A" w14:textId="77777777" w:rsidR="009B6B47" w:rsidRPr="00285B53" w:rsidRDefault="009B6B47" w:rsidP="009B6B47">
      <w:pPr>
        <w:pStyle w:val="Titre3"/>
      </w:pPr>
      <w:r w:rsidRPr="00285B53">
        <w:t>Les images</w:t>
      </w:r>
      <w:r>
        <w:t xml:space="preserve"> de présentation</w:t>
      </w:r>
    </w:p>
    <w:p w14:paraId="4CAFEAF4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Téléchargez le dossier contenant les fichiers supplémentaires de la séance dans le Repo GitHub, dans la branche de départ de la séance </w:t>
      </w:r>
      <w:hyperlink r:id="rId14" w:history="1">
        <w:r w:rsidRPr="001368D2">
          <w:rPr>
            <w:rStyle w:val="Lienhypertexte"/>
          </w:rPr>
          <w:t>S01_Github_Gitkraken_MVC</w:t>
        </w:r>
      </w:hyperlink>
    </w:p>
    <w:p w14:paraId="13D55EEC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Extrayez (dézipper) le contenu du dossier de la solution</w:t>
      </w:r>
    </w:p>
    <w:p w14:paraId="7BA733C3" w14:textId="77777777" w:rsidR="009B6B47" w:rsidRPr="00B50B32" w:rsidRDefault="009B6B47" w:rsidP="009B6B47">
      <w:pPr>
        <w:ind w:left="360"/>
        <w:jc w:val="center"/>
      </w:pPr>
      <w:r>
        <w:rPr>
          <w:noProof/>
        </w:rPr>
        <w:drawing>
          <wp:inline distT="0" distB="0" distL="0" distR="0" wp14:anchorId="75F9D56B" wp14:editId="0C7D67E7">
            <wp:extent cx="1724891" cy="989811"/>
            <wp:effectExtent l="0" t="0" r="889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467" cy="10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AA3D" w14:textId="77777777" w:rsidR="009B6B47" w:rsidRPr="00794D6A" w:rsidRDefault="009B6B47" w:rsidP="009B6B47">
      <w:pPr>
        <w:ind w:left="360"/>
      </w:pPr>
      <w:r w:rsidRPr="00794D6A">
        <w:t xml:space="preserve">Dans votre dossier de Solution/Projet </w:t>
      </w:r>
      <w:r w:rsidRPr="00794D6A">
        <w:rPr>
          <w:b/>
          <w:bCs/>
        </w:rPr>
        <w:t>ZombieParty</w:t>
      </w:r>
      <w:r w:rsidRPr="00794D6A">
        <w:t>:</w:t>
      </w:r>
    </w:p>
    <w:p w14:paraId="4E84BD4D" w14:textId="77777777" w:rsidR="009B6B47" w:rsidRPr="00DA2842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DA2842">
        <w:t xml:space="preserve">Créez un dossier </w:t>
      </w:r>
      <w:r w:rsidRPr="008C261A">
        <w:rPr>
          <w:b/>
          <w:bCs/>
        </w:rPr>
        <w:t>images</w:t>
      </w:r>
      <w:r w:rsidRPr="00DA2842">
        <w:t xml:space="preserve"> dans </w:t>
      </w:r>
      <w:r w:rsidRPr="00DA2842">
        <w:rPr>
          <w:b/>
          <w:bCs/>
        </w:rPr>
        <w:t>wwwroot</w:t>
      </w:r>
    </w:p>
    <w:p w14:paraId="555F1654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Ouvrez le dossier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/images</w:t>
      </w:r>
    </w:p>
    <w:p w14:paraId="3BE868CF" w14:textId="77777777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lastRenderedPageBreak/>
        <w:t>Copiez le dossier (</w:t>
      </w:r>
      <w:r w:rsidRPr="00A1784A">
        <w:rPr>
          <w:b/>
          <w:bCs/>
        </w:rPr>
        <w:t>imagesLayout</w:t>
      </w:r>
      <w:r>
        <w:t xml:space="preserve">) et son contenu dans votre dossier </w:t>
      </w:r>
      <w:r>
        <w:rPr>
          <w:b/>
          <w:bCs/>
        </w:rPr>
        <w:t>images</w:t>
      </w:r>
      <w:r>
        <w:t>, il contient les images générales :</w:t>
      </w:r>
    </w:p>
    <w:p w14:paraId="5E09B44D" w14:textId="77777777" w:rsidR="009B6B47" w:rsidRPr="00401C0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t xml:space="preserve"> </w:t>
      </w:r>
      <w:r>
        <w:rPr>
          <w:b/>
          <w:bCs/>
        </w:rPr>
        <w:t>cimetierePale.png</w:t>
      </w:r>
    </w:p>
    <w:p w14:paraId="3556C56A" w14:textId="77777777" w:rsidR="009B6B47" w:rsidRPr="007B7F7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Tile.png</w:t>
      </w:r>
    </w:p>
    <w:p w14:paraId="5CE04C5F" w14:textId="77777777" w:rsidR="009B6B47" w:rsidRPr="00A96360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Degrade.png</w:t>
      </w:r>
    </w:p>
    <w:p w14:paraId="23DEC2B0" w14:textId="77777777" w:rsidR="009B6B47" w:rsidRPr="001F4E64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Fond.png</w:t>
      </w:r>
    </w:p>
    <w:p w14:paraId="33DF9C2D" w14:textId="77777777" w:rsidR="009B6B47" w:rsidRPr="000C64DA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Remplacez le fichier </w:t>
      </w:r>
      <w:r>
        <w:rPr>
          <w:b/>
          <w:bCs/>
        </w:rPr>
        <w:t xml:space="preserve">wwwroot/favicon.ico </w:t>
      </w:r>
      <w:r>
        <w:t xml:space="preserve">par celui contenu dans </w:t>
      </w:r>
      <w:r w:rsidRPr="00240A81">
        <w:rPr>
          <w:i/>
          <w:iCs/>
        </w:rPr>
        <w:t>S01_FichiersComplementaires</w:t>
      </w:r>
      <w:r>
        <w:rPr>
          <w:i/>
          <w:iCs/>
        </w:rPr>
        <w:t>/images</w:t>
      </w:r>
    </w:p>
    <w:p w14:paraId="247733B4" w14:textId="77777777" w:rsidR="009B6B47" w:rsidRPr="00FA41E8" w:rsidRDefault="009B6B47" w:rsidP="009B6B47"/>
    <w:p w14:paraId="0C075391" w14:textId="77777777" w:rsidR="009B6B47" w:rsidRPr="00285B53" w:rsidRDefault="009B6B47" w:rsidP="009B6B47">
      <w:pPr>
        <w:pStyle w:val="Titre3"/>
      </w:pPr>
      <w:r>
        <w:t>Modification du layout et et application d'un style bootswatch</w:t>
      </w:r>
    </w:p>
    <w:p w14:paraId="101D869E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Style</w:t>
      </w:r>
    </w:p>
    <w:p w14:paraId="57C223EE" w14:textId="77777777" w:rsidR="009B6B47" w:rsidRPr="00070CAE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070CAE">
        <w:t xml:space="preserve">Dans votre dossier de Solution/Projet </w:t>
      </w:r>
      <w:r w:rsidRPr="00070CAE">
        <w:rPr>
          <w:b/>
          <w:bCs/>
        </w:rPr>
        <w:t>ZombieParty</w:t>
      </w:r>
      <w:r w:rsidRPr="00070CAE">
        <w:t>:</w:t>
      </w:r>
    </w:p>
    <w:p w14:paraId="4DE934B5" w14:textId="77777777" w:rsidR="009B6B47" w:rsidRPr="00C314F9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Remplacez le fichier </w:t>
      </w:r>
      <w:r w:rsidRPr="00C14E96">
        <w:t xml:space="preserve">fichier </w:t>
      </w:r>
      <w:r w:rsidRPr="00C14E96">
        <w:rPr>
          <w:b/>
          <w:bCs/>
        </w:rPr>
        <w:t>wwwroot/css/</w:t>
      </w:r>
      <w:r>
        <w:rPr>
          <w:b/>
          <w:bCs/>
        </w:rPr>
        <w:t xml:space="preserve">site.css </w:t>
      </w:r>
      <w:r>
        <w:t xml:space="preserve">par celui contenu dans </w:t>
      </w:r>
      <w:r w:rsidRPr="00320776">
        <w:rPr>
          <w:i/>
          <w:iCs/>
        </w:rPr>
        <w:t>S01_FichiersComplementaires</w:t>
      </w:r>
      <w:r>
        <w:rPr>
          <w:i/>
          <w:iCs/>
        </w:rPr>
        <w:t>/site.css</w:t>
      </w:r>
    </w:p>
    <w:p w14:paraId="0697D607" w14:textId="77777777" w:rsidR="009B6B47" w:rsidRPr="002D5EA2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Testez</w:t>
      </w:r>
    </w:p>
    <w:p w14:paraId="09FA8EF5" w14:textId="77777777" w:rsidR="009B6B47" w:rsidRDefault="009B6B47" w:rsidP="009B6B47">
      <w:pPr>
        <w:ind w:left="360"/>
        <w:rPr>
          <w:b/>
          <w:bCs/>
        </w:rPr>
      </w:pPr>
    </w:p>
    <w:p w14:paraId="6C4AFA42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Bootstrap/bootswatch</w:t>
      </w:r>
    </w:p>
    <w:p w14:paraId="136FAB18" w14:textId="77777777" w:rsidR="009B6B47" w:rsidRPr="00F667AB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F667AB">
        <w:t>Alle</w:t>
      </w:r>
      <w:r>
        <w:t>z</w:t>
      </w:r>
      <w:r w:rsidRPr="00F667AB">
        <w:t xml:space="preserve"> sur le site : </w:t>
      </w:r>
      <w:hyperlink r:id="rId16" w:history="1">
        <w:r w:rsidRPr="00B92F70">
          <w:rPr>
            <w:rStyle w:val="Lienhypertexte"/>
          </w:rPr>
          <w:t>Bootswatch.com</w:t>
        </w:r>
      </w:hyperlink>
    </w:p>
    <w:p w14:paraId="3E036799" w14:textId="77777777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5D6901">
        <w:t>Choisi</w:t>
      </w:r>
      <w:r>
        <w:t>ssez</w:t>
      </w:r>
      <w:r w:rsidRPr="005D6901">
        <w:t xml:space="preserve"> un thème et télécharger le CSS</w:t>
      </w:r>
      <w:r>
        <w:t xml:space="preserve"> (Celui de la solution est </w:t>
      </w:r>
      <w:r w:rsidRPr="00703957">
        <w:rPr>
          <w:b/>
          <w:bCs/>
        </w:rPr>
        <w:t>United</w:t>
      </w:r>
      <w:r>
        <w:t>, couleurs Halloween)</w:t>
      </w:r>
    </w:p>
    <w:p w14:paraId="23AA350C" w14:textId="77777777" w:rsidR="009B6B47" w:rsidRPr="00CB30F3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CB30F3">
        <w:t xml:space="preserve">Dans le dossier du projet, </w:t>
      </w:r>
      <w:r>
        <w:t>r</w:t>
      </w:r>
      <w:r w:rsidRPr="00CB30F3">
        <w:t>emplace</w:t>
      </w:r>
      <w:r>
        <w:t>z</w:t>
      </w:r>
      <w:r w:rsidRPr="00CB30F3">
        <w:t xml:space="preserve"> le fichier </w:t>
      </w:r>
      <w:r w:rsidRPr="00CB30F3">
        <w:rPr>
          <w:b/>
          <w:bCs/>
        </w:rPr>
        <w:t>wwwroot/lib/</w:t>
      </w:r>
      <w:r>
        <w:rPr>
          <w:b/>
          <w:bCs/>
        </w:rPr>
        <w:t>bootstrap/</w:t>
      </w:r>
      <w:r w:rsidRPr="00CB30F3">
        <w:rPr>
          <w:b/>
          <w:bCs/>
        </w:rPr>
        <w:t xml:space="preserve">dist/css/bootstrap.css </w:t>
      </w:r>
      <w:r w:rsidRPr="00CB30F3">
        <w:t>par celui téléchargé</w:t>
      </w:r>
    </w:p>
    <w:p w14:paraId="53C1C661" w14:textId="77777777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</w:t>
      </w:r>
      <w:r w:rsidRPr="000357E0">
        <w:t>este</w:t>
      </w:r>
      <w:r>
        <w:t>z:</w:t>
      </w:r>
      <w:r w:rsidRPr="000357E0">
        <w:t xml:space="preserve"> NON concluant </w:t>
      </w:r>
      <w:r>
        <w:t xml:space="preserve">pour les </w:t>
      </w:r>
      <w:r w:rsidRPr="000357E0">
        <w:t>c</w:t>
      </w:r>
      <w:r>
        <w:t>ouleurs</w:t>
      </w:r>
    </w:p>
    <w:p w14:paraId="4BE459D8" w14:textId="77777777" w:rsidR="009B6B47" w:rsidRPr="00BC6620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Sur le site de Bootswatch, allez voir Preview du modèle choisi.</w:t>
      </w:r>
    </w:p>
    <w:p w14:paraId="12578ECF" w14:textId="77777777" w:rsidR="009B6B47" w:rsidRDefault="009B6B47" w:rsidP="009B6B47"/>
    <w:p w14:paraId="440E5EC9" w14:textId="77777777" w:rsidR="009B6B47" w:rsidRDefault="009B6B47" w:rsidP="009B6B47">
      <w:pPr>
        <w:rPr>
          <w:b/>
          <w:bCs/>
        </w:rPr>
      </w:pPr>
      <w:r>
        <w:rPr>
          <w:b/>
          <w:bCs/>
        </w:rPr>
        <w:t xml:space="preserve">Modifier _Layout, </w:t>
      </w:r>
      <w:r>
        <w:t>rappel de BootStrap</w:t>
      </w:r>
    </w:p>
    <w:p w14:paraId="765718B6" w14:textId="77777777" w:rsidR="009B6B47" w:rsidRPr="006A41A1" w:rsidRDefault="009B6B47" w:rsidP="009B6B47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6A41A1">
        <w:t xml:space="preserve">Dans </w:t>
      </w:r>
      <w:r w:rsidRPr="006A41A1">
        <w:rPr>
          <w:b/>
          <w:bCs/>
        </w:rPr>
        <w:t xml:space="preserve">Views/Shared/_Layout, </w:t>
      </w:r>
      <w:r w:rsidRPr="006A41A1">
        <w:t xml:space="preserve">remplacez les deux classes de la </w:t>
      </w:r>
      <w:r w:rsidRPr="006A41A1">
        <w:rPr>
          <w:b/>
          <w:bCs/>
        </w:rPr>
        <w:t>nav bar:</w:t>
      </w:r>
    </w:p>
    <w:p w14:paraId="065BFA3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navbar-light</w:t>
      </w:r>
    </w:p>
    <w:p w14:paraId="119A489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bg-white</w:t>
      </w:r>
    </w:p>
    <w:p w14:paraId="66DF0545" w14:textId="77777777" w:rsidR="009B6B47" w:rsidRPr="00D313C9" w:rsidRDefault="009B6B47" w:rsidP="009B6B47">
      <w:pPr>
        <w:ind w:left="360" w:firstLine="360"/>
        <w:rPr>
          <w:b/>
          <w:bCs/>
        </w:rPr>
      </w:pPr>
      <w:r w:rsidRPr="00D313C9">
        <w:rPr>
          <w:rFonts w:ascii="Consolas" w:hAnsi="Consolas" w:cs="Consolas"/>
          <w:b/>
          <w:bCs/>
          <w:sz w:val="19"/>
          <w:szCs w:val="19"/>
        </w:rPr>
        <w:t>Par:</w:t>
      </w:r>
    </w:p>
    <w:p w14:paraId="14DA080D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navbar-</w:t>
      </w:r>
      <w:r>
        <w:rPr>
          <w:rFonts w:ascii="Consolas" w:hAnsi="Consolas" w:cs="Consolas"/>
          <w:sz w:val="19"/>
          <w:szCs w:val="19"/>
        </w:rPr>
        <w:t>dark</w:t>
      </w:r>
    </w:p>
    <w:p w14:paraId="0B73A85A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r w:rsidRPr="00332721">
        <w:rPr>
          <w:rFonts w:ascii="Consolas" w:hAnsi="Consolas" w:cs="Consolas"/>
          <w:sz w:val="19"/>
          <w:szCs w:val="19"/>
        </w:rPr>
        <w:t>bg-</w:t>
      </w:r>
      <w:r>
        <w:rPr>
          <w:rFonts w:ascii="Consolas" w:hAnsi="Consolas" w:cs="Consolas"/>
          <w:sz w:val="19"/>
          <w:szCs w:val="19"/>
        </w:rPr>
        <w:t>primary</w:t>
      </w:r>
    </w:p>
    <w:p w14:paraId="0E023B8B" w14:textId="77777777" w:rsidR="008E73D1" w:rsidRPr="00BC6620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bookmarkStart w:id="0" w:name="_Hlk80609683"/>
      <w:r>
        <w:t>T</w:t>
      </w:r>
      <w:r w:rsidRPr="000357E0">
        <w:t>este</w:t>
      </w:r>
      <w:r>
        <w:t>z (il sera peut-être nécessaire de vider la cache du navigateur)</w:t>
      </w:r>
    </w:p>
    <w:bookmarkEnd w:id="0"/>
    <w:p w14:paraId="06B30D9B" w14:textId="77777777" w:rsidR="008E73D1" w:rsidRPr="00D21F24" w:rsidRDefault="008E73D1" w:rsidP="008E73D1"/>
    <w:p w14:paraId="1E1D9913" w14:textId="77777777" w:rsidR="008E73D1" w:rsidRPr="005F0B84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5F0B84">
        <w:t>Remplace</w:t>
      </w:r>
      <w:r>
        <w:t>z</w:t>
      </w:r>
      <w:r w:rsidRPr="005F0B84">
        <w:t xml:space="preserve"> le nom de l’application </w:t>
      </w:r>
      <w:r>
        <w:t>(ZombieParty)</w:t>
      </w:r>
      <w:r w:rsidRPr="005F0B84">
        <w:t xml:space="preserve">dans le coin gauche de la </w:t>
      </w:r>
      <w:r w:rsidRPr="00D21F24">
        <w:rPr>
          <w:b/>
          <w:bCs/>
        </w:rPr>
        <w:t>nav bar</w:t>
      </w:r>
      <w:r>
        <w:rPr>
          <w:b/>
          <w:bCs/>
        </w:rPr>
        <w:t xml:space="preserve"> </w:t>
      </w:r>
      <w:r>
        <w:t xml:space="preserve">par l'image </w:t>
      </w:r>
      <w:r w:rsidRPr="00FD607D">
        <w:rPr>
          <w:b/>
          <w:bCs/>
        </w:rPr>
        <w:t xml:space="preserve">images/imagesLayout/tile.png </w:t>
      </w:r>
      <w:r>
        <w:t>( balise img, width:80%)</w:t>
      </w:r>
    </w:p>
    <w:p w14:paraId="61901E00" w14:textId="77777777" w:rsidR="00BF2096" w:rsidRPr="00BC6620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T</w:t>
      </w:r>
      <w:r w:rsidRPr="000357E0">
        <w:t>este</w:t>
      </w:r>
      <w:r>
        <w:t>z</w:t>
      </w:r>
    </w:p>
    <w:p w14:paraId="70DBD0B2" w14:textId="77777777" w:rsidR="00BF2096" w:rsidRPr="005F0B84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 xml:space="preserve">Ajoutez votre nom dans le </w:t>
      </w:r>
      <w:r w:rsidRPr="00CC3739">
        <w:rPr>
          <w:b/>
          <w:bCs/>
        </w:rPr>
        <w:t>Footer</w:t>
      </w:r>
      <w:r>
        <w:rPr>
          <w:b/>
          <w:bCs/>
        </w:rPr>
        <w:t xml:space="preserve">, </w:t>
      </w:r>
      <w:r>
        <w:t>après le nom de l'application</w:t>
      </w:r>
    </w:p>
    <w:p w14:paraId="48EDEB25" w14:textId="33675DB6" w:rsidR="00D26CE9" w:rsidRDefault="005F50AC" w:rsidP="005F50AC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E8F309F" wp14:editId="06492DDD">
            <wp:extent cx="4495800" cy="290312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6972" cy="29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DD32" w14:textId="77777777" w:rsidR="00F46218" w:rsidRDefault="00F46218" w:rsidP="005F50AC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2"/>
          <w:szCs w:val="22"/>
        </w:rPr>
      </w:pPr>
    </w:p>
    <w:p w14:paraId="4121770D" w14:textId="77777777" w:rsidR="00F46218" w:rsidRPr="000A6F2B" w:rsidRDefault="00F46218" w:rsidP="00F4621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3BE100D2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1E93CA0" w14:textId="77777777" w:rsidR="00F46218" w:rsidRPr="00FC2466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BC792C7" w14:textId="77777777" w:rsidR="00F46218" w:rsidRPr="007E2E85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2256AF2A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Commentez en respectant les standards proposés (vous serez noté là-dessus):</w:t>
      </w:r>
    </w:p>
    <w:p w14:paraId="728AB40C" w14:textId="77777777" w:rsidR="00F46218" w:rsidRPr="0072123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DGN Design du Projet Web</w:t>
      </w:r>
    </w:p>
    <w:p w14:paraId="4E2A2FBD" w14:textId="77777777" w:rsidR="00F4621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757829">
        <w:t>Modification du CSS, application d</w:t>
      </w:r>
      <w:r>
        <w:t>e la librairie Bootswatch et ajout des images du design.</w:t>
      </w:r>
    </w:p>
    <w:p w14:paraId="43763768" w14:textId="77777777" w:rsidR="00F46218" w:rsidRPr="001C42FF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29387124" w14:textId="77777777" w:rsidR="00F46218" w:rsidRPr="001C42FF" w:rsidRDefault="00F46218" w:rsidP="00F46218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75593C2E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5A74E084" wp14:editId="50D5FDF8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A333" w14:textId="77777777" w:rsidR="00F46218" w:rsidRDefault="00F46218" w:rsidP="00F46218">
      <w:pPr>
        <w:ind w:left="360"/>
      </w:pPr>
    </w:p>
    <w:p w14:paraId="2B8FCA59" w14:textId="77777777" w:rsidR="00F46218" w:rsidRPr="00012264" w:rsidRDefault="00F46218" w:rsidP="00F46218">
      <w:pPr>
        <w:ind w:left="360"/>
      </w:pPr>
      <w:r w:rsidRPr="00012264">
        <w:t>Sur GitHub, dans votre Repository A21_3W6_Labos_NOM_PRENOM:</w:t>
      </w:r>
    </w:p>
    <w:p w14:paraId="465284AF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Allez sur la branche de la séance, ouvrez le dossier de la solution </w:t>
      </w:r>
      <w:r>
        <w:rPr>
          <w:b/>
          <w:bCs/>
        </w:rPr>
        <w:t>ZombieParty</w:t>
      </w:r>
    </w:p>
    <w:p w14:paraId="66B90AEF" w14:textId="77777777" w:rsidR="00F46218" w:rsidRPr="00E505E3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History </w:t>
      </w:r>
    </w:p>
    <w:p w14:paraId="63E55919" w14:textId="77777777" w:rsidR="00F46218" w:rsidRPr="00E505E3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E505E3">
        <w:t>Visualisez la liste des modifications</w:t>
      </w:r>
    </w:p>
    <w:p w14:paraId="709811F5" w14:textId="77777777" w:rsidR="00F46218" w:rsidRPr="00757829" w:rsidRDefault="00F46218" w:rsidP="00F46218"/>
    <w:p w14:paraId="14F5EA34" w14:textId="77777777" w:rsidR="00F46218" w:rsidRPr="00757829" w:rsidRDefault="00F46218" w:rsidP="00F46218"/>
    <w:p w14:paraId="39268CA8" w14:textId="77777777" w:rsidR="00F46218" w:rsidRDefault="00F46218" w:rsidP="00F46218">
      <w:pPr>
        <w:pStyle w:val="Titre1"/>
      </w:pPr>
      <w:r>
        <w:t>Fonctionnalité Zombie</w:t>
      </w:r>
    </w:p>
    <w:p w14:paraId="16EED29D" w14:textId="77777777" w:rsidR="00F46218" w:rsidRDefault="00F46218" w:rsidP="00F46218">
      <w:pPr>
        <w:pStyle w:val="Titre2"/>
      </w:pPr>
      <w:r>
        <w:t xml:space="preserve">RunTime Compilation </w:t>
      </w:r>
    </w:p>
    <w:p w14:paraId="631292BF" w14:textId="77777777" w:rsidR="00F46218" w:rsidRPr="001E4F7D" w:rsidRDefault="00F46218" w:rsidP="00F46218">
      <w:pPr>
        <w:ind w:left="360"/>
      </w:pPr>
      <w:r w:rsidRPr="001E4F7D">
        <w:t>Si vous avez oubliez d</w:t>
      </w:r>
      <w:r>
        <w:t>e cocher l'option: Activer la compilation de runtime Razor à la création du projet:</w:t>
      </w:r>
    </w:p>
    <w:p w14:paraId="5A948EB0" w14:textId="77777777" w:rsidR="00F46218" w:rsidRDefault="00F46218" w:rsidP="00F46218">
      <w:pPr>
        <w:pStyle w:val="Paragraphedeliste"/>
        <w:numPr>
          <w:ilvl w:val="0"/>
          <w:numId w:val="20"/>
        </w:numPr>
        <w:spacing w:before="0" w:after="160" w:line="259" w:lineRule="auto"/>
      </w:pPr>
      <w:r w:rsidRPr="00934FDC">
        <w:lastRenderedPageBreak/>
        <w:t>In</w:t>
      </w:r>
      <w:r>
        <w:t>stallez le package</w:t>
      </w:r>
    </w:p>
    <w:p w14:paraId="1032E5F5" w14:textId="77777777" w:rsidR="00F46218" w:rsidRPr="00934FDC" w:rsidRDefault="00F46218" w:rsidP="00F46218">
      <w:pPr>
        <w:ind w:firstLine="720"/>
      </w:pPr>
      <w:r w:rsidRPr="00934FDC">
        <w:t>Microsoft.AspNetCore.Mvc.Razor.RuntimeCompilati</w:t>
      </w:r>
      <w:r>
        <w:t>on</w:t>
      </w:r>
    </w:p>
    <w:p w14:paraId="0BACB0B0" w14:textId="77777777" w:rsidR="00F46218" w:rsidRPr="00ED41E5" w:rsidRDefault="00F46218" w:rsidP="00F46218">
      <w:pPr>
        <w:pStyle w:val="Paragraphedeliste"/>
        <w:numPr>
          <w:ilvl w:val="0"/>
          <w:numId w:val="20"/>
        </w:numPr>
        <w:spacing w:before="0" w:after="160" w:line="259" w:lineRule="auto"/>
      </w:pPr>
      <w:r w:rsidRPr="00ED41E5">
        <w:t xml:space="preserve">Dans </w:t>
      </w:r>
      <w:r w:rsidRPr="00ED41E5">
        <w:rPr>
          <w:b/>
          <w:bCs/>
        </w:rPr>
        <w:t>startup</w:t>
      </w:r>
      <w:r w:rsidRPr="00ED41E5">
        <w:t>, ajoutez le c</w:t>
      </w:r>
      <w:r>
        <w:t>ode en vert:</w:t>
      </w:r>
    </w:p>
    <w:p w14:paraId="7B030AC1" w14:textId="77777777" w:rsidR="00F46218" w:rsidRPr="00F4621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46218">
        <w:rPr>
          <w:rFonts w:ascii="Consolas" w:hAnsi="Consolas" w:cs="Consolas"/>
          <w:color w:val="008000"/>
          <w:sz w:val="19"/>
          <w:szCs w:val="19"/>
          <w:lang w:val="en-CA"/>
        </w:rPr>
        <w:t>// This method gets called by the runtime. Use this method to add services to the container.</w:t>
      </w:r>
    </w:p>
    <w:p w14:paraId="3EC07E82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4621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D63398">
        <w:rPr>
          <w:rFonts w:ascii="Consolas" w:hAnsi="Consolas" w:cs="Consolas"/>
          <w:color w:val="0000FF"/>
          <w:sz w:val="19"/>
          <w:szCs w:val="19"/>
        </w:rPr>
        <w:t>public</w:t>
      </w:r>
      <w:r w:rsidRPr="00D633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3398">
        <w:rPr>
          <w:rFonts w:ascii="Consolas" w:hAnsi="Consolas" w:cs="Consolas"/>
          <w:color w:val="0000FF"/>
          <w:sz w:val="19"/>
          <w:szCs w:val="19"/>
        </w:rPr>
        <w:t>void</w:t>
      </w:r>
      <w:r w:rsidRPr="00D63398"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79C20662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7BD08B" w14:textId="77777777" w:rsidR="00F46218" w:rsidRPr="00D63398" w:rsidRDefault="00F46218" w:rsidP="00F4621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  services.AddControllersWithViews</w:t>
      </w:r>
      <w:r w:rsidRPr="00D87AEA">
        <w:rPr>
          <w:rFonts w:ascii="Consolas" w:hAnsi="Consolas" w:cs="Consolas"/>
          <w:color w:val="000000"/>
          <w:sz w:val="19"/>
          <w:szCs w:val="19"/>
        </w:rPr>
        <w:t>()</w:t>
      </w:r>
      <w:r w:rsidRPr="00D63398">
        <w:rPr>
          <w:rFonts w:ascii="Consolas" w:hAnsi="Consolas" w:cs="Consolas"/>
          <w:color w:val="000000"/>
          <w:sz w:val="19"/>
          <w:szCs w:val="19"/>
          <w:highlight w:val="green"/>
        </w:rPr>
        <w:t>.AddRazorRuntimeCompilation()</w:t>
      </w:r>
      <w:r w:rsidRPr="00D63398">
        <w:rPr>
          <w:rFonts w:ascii="Consolas" w:hAnsi="Consolas" w:cs="Consolas"/>
          <w:color w:val="000000"/>
          <w:sz w:val="19"/>
          <w:szCs w:val="19"/>
        </w:rPr>
        <w:t>;</w:t>
      </w:r>
    </w:p>
    <w:p w14:paraId="5FFC308C" w14:textId="77777777" w:rsidR="00F46218" w:rsidRPr="00D63398" w:rsidRDefault="00F46218" w:rsidP="00F46218">
      <w:pPr>
        <w:ind w:left="360"/>
      </w:pPr>
      <w:r w:rsidRPr="00D6339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DF52B5" w14:textId="77777777" w:rsidR="00F46218" w:rsidRPr="00D63398" w:rsidRDefault="00F46218" w:rsidP="00F46218"/>
    <w:p w14:paraId="2DE3478D" w14:textId="77777777" w:rsidR="00923F50" w:rsidRDefault="00923F50" w:rsidP="00923F50">
      <w:pPr>
        <w:pStyle w:val="Titre2"/>
      </w:pPr>
      <w:r>
        <w:t>Affichage de</w:t>
      </w:r>
      <w:r w:rsidRPr="00A023C2">
        <w:t xml:space="preserve"> la liste de</w:t>
      </w:r>
      <w:r>
        <w:t>s</w:t>
      </w:r>
      <w:r w:rsidRPr="00A023C2">
        <w:t xml:space="preserve"> Zombie</w:t>
      </w:r>
      <w:r>
        <w:t>s</w:t>
      </w:r>
    </w:p>
    <w:p w14:paraId="033CB4C2" w14:textId="77777777" w:rsidR="00923F50" w:rsidRPr="00A023C2" w:rsidRDefault="00923F50" w:rsidP="00923F50">
      <w:pPr>
        <w:pStyle w:val="Titre3"/>
      </w:pPr>
      <w:r>
        <w:t xml:space="preserve">Création du </w:t>
      </w:r>
      <w:r w:rsidRPr="008D1E5C">
        <w:rPr>
          <w:i/>
          <w:iCs/>
        </w:rPr>
        <w:t>Model</w:t>
      </w:r>
      <w:r>
        <w:t xml:space="preserve"> Zombie</w:t>
      </w:r>
    </w:p>
    <w:p w14:paraId="4AEF235C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89059D">
        <w:t xml:space="preserve">Dans </w:t>
      </w:r>
      <w:r w:rsidRPr="00C73D51">
        <w:rPr>
          <w:b/>
          <w:bCs/>
        </w:rPr>
        <w:t>Models</w:t>
      </w:r>
      <w:r w:rsidRPr="0089059D">
        <w:t>, crée</w:t>
      </w:r>
      <w:r>
        <w:t>z</w:t>
      </w:r>
      <w:r w:rsidRPr="0089059D">
        <w:t xml:space="preserve"> </w:t>
      </w:r>
      <w:r>
        <w:t>la classe publique Zombie</w:t>
      </w:r>
    </w:p>
    <w:p w14:paraId="532C52B2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 les propriétés suivantes à la classe:</w:t>
      </w:r>
    </w:p>
    <w:p w14:paraId="666D521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Name (string)</w:t>
      </w:r>
    </w:p>
    <w:p w14:paraId="0AF293D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Type (string)</w:t>
      </w:r>
    </w:p>
    <w:p w14:paraId="171DAEDE" w14:textId="77777777" w:rsidR="00923F50" w:rsidRPr="0089059D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Point (int)</w:t>
      </w:r>
    </w:p>
    <w:p w14:paraId="1FE432B8" w14:textId="77777777" w:rsidR="00294642" w:rsidRDefault="00294642" w:rsidP="00294642">
      <w:pPr>
        <w:pStyle w:val="Titre3"/>
      </w:pPr>
      <w:r>
        <w:t xml:space="preserve">Création du </w:t>
      </w:r>
      <w:r w:rsidRPr="008D1E5C">
        <w:rPr>
          <w:i/>
          <w:iCs/>
        </w:rPr>
        <w:t>controller</w:t>
      </w:r>
      <w:r>
        <w:t xml:space="preserve"> Zombie</w:t>
      </w:r>
    </w:p>
    <w:p w14:paraId="107A769E" w14:textId="77777777" w:rsidR="0029464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A50002">
        <w:t xml:space="preserve">Ajoutez le controller </w:t>
      </w:r>
      <w:r w:rsidRPr="00A50002">
        <w:rPr>
          <w:b/>
          <w:bCs/>
        </w:rPr>
        <w:t xml:space="preserve">Zombie </w:t>
      </w:r>
      <w:r>
        <w:t>(Controller MVC – vide)</w:t>
      </w:r>
    </w:p>
    <w:p w14:paraId="45254099" w14:textId="77777777" w:rsidR="00294642" w:rsidRPr="003249F0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Zombies dans le </w:t>
      </w:r>
      <w:r>
        <w:rPr>
          <w:b/>
          <w:bCs/>
        </w:rPr>
        <w:t>ViewBag</w:t>
      </w:r>
    </w:p>
    <w:p w14:paraId="412C0613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5000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Index()</w:t>
      </w:r>
    </w:p>
    <w:p w14:paraId="50F1CE3C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6781AAA3" w14:textId="77777777" w:rsidR="00294642" w:rsidRP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.ViewBag.MaListe = </w:t>
      </w: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List&lt;Zombie&gt;()</w:t>
      </w:r>
    </w:p>
    <w:p w14:paraId="747C1D0F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05C55">
        <w:rPr>
          <w:rFonts w:ascii="Consolas" w:hAnsi="Consolas" w:cs="Consolas"/>
          <w:color w:val="000000"/>
          <w:sz w:val="19"/>
          <w:szCs w:val="19"/>
        </w:rPr>
        <w:t>{</w:t>
      </w:r>
    </w:p>
    <w:p w14:paraId="5873AD3A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"LeChuck"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Point=5,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68C96FBF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"Lenore"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Point=4,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12D0DEE3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"Draugr"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Point=2,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72035E8A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"Ragamuffin"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Point=5,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064EB731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"Taxidermy"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Point=1, Type=</w:t>
      </w:r>
      <w:r w:rsidRPr="00C05C55">
        <w:rPr>
          <w:rFonts w:ascii="Consolas" w:hAnsi="Consolas" w:cs="Consolas"/>
          <w:color w:val="A31515"/>
          <w:sz w:val="19"/>
          <w:szCs w:val="19"/>
        </w:rPr>
        <w:t>"Légendaire"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14D68B60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"chien de l'enfer"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Point=7,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,},</w:t>
      </w:r>
    </w:p>
    <w:p w14:paraId="05AD9AAD" w14:textId="77777777" w:rsidR="00294642" w:rsidRPr="00C05C55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05C55">
        <w:rPr>
          <w:rFonts w:ascii="Consolas" w:hAnsi="Consolas" w:cs="Consolas"/>
          <w:color w:val="0000FF"/>
          <w:sz w:val="19"/>
          <w:szCs w:val="19"/>
        </w:rPr>
        <w:t>new</w:t>
      </w:r>
      <w:r w:rsidRPr="00C05C55">
        <w:rPr>
          <w:rFonts w:ascii="Consolas" w:hAnsi="Consolas" w:cs="Consolas"/>
          <w:color w:val="000000"/>
          <w:sz w:val="19"/>
          <w:szCs w:val="19"/>
        </w:rPr>
        <w:t xml:space="preserve"> Zombie(){Name= </w:t>
      </w:r>
      <w:r w:rsidRPr="00C05C55">
        <w:rPr>
          <w:rFonts w:ascii="Consolas" w:hAnsi="Consolas" w:cs="Consolas"/>
          <w:color w:val="A31515"/>
          <w:sz w:val="19"/>
          <w:szCs w:val="19"/>
        </w:rPr>
        <w:t>"Avogadro"</w:t>
      </w:r>
      <w:r w:rsidRPr="00C05C55">
        <w:rPr>
          <w:rFonts w:ascii="Consolas" w:hAnsi="Consolas" w:cs="Consolas"/>
          <w:color w:val="000000"/>
          <w:sz w:val="19"/>
          <w:szCs w:val="19"/>
        </w:rPr>
        <w:t>, Point=9, Type=</w:t>
      </w:r>
      <w:r w:rsidRPr="00C05C55">
        <w:rPr>
          <w:rFonts w:ascii="Consolas" w:hAnsi="Consolas" w:cs="Consolas"/>
          <w:color w:val="A31515"/>
          <w:sz w:val="19"/>
          <w:szCs w:val="19"/>
        </w:rPr>
        <w:t>"Fiction"</w:t>
      </w:r>
      <w:r w:rsidRPr="00C05C55">
        <w:rPr>
          <w:rFonts w:ascii="Consolas" w:hAnsi="Consolas" w:cs="Consolas"/>
          <w:color w:val="000000"/>
          <w:sz w:val="19"/>
          <w:szCs w:val="19"/>
        </w:rPr>
        <w:t>,}</w:t>
      </w:r>
    </w:p>
    <w:p w14:paraId="7013862F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C55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0FA0C7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7B4C1" w14:textId="77777777" w:rsidR="00294642" w:rsidRDefault="00294642" w:rsidP="002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8FE2E60" w14:textId="77777777" w:rsidR="00294642" w:rsidRDefault="00294642" w:rsidP="0029464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45DFB0" w14:textId="77777777" w:rsidR="00294642" w:rsidRDefault="00294642" w:rsidP="00294642"/>
    <w:p w14:paraId="35A30901" w14:textId="77777777" w:rsidR="00294642" w:rsidRPr="006C2BD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</w:t>
      </w:r>
      <w:r w:rsidRPr="00E97BD2">
        <w:t xml:space="preserve"> un</w:t>
      </w:r>
      <w:r>
        <w:t xml:space="preserve"> Point d’arrêt</w:t>
      </w:r>
      <w:r w:rsidRPr="00E97BD2">
        <w:t xml:space="preserve"> </w:t>
      </w:r>
      <w:r>
        <w:t>(</w:t>
      </w:r>
      <w:r w:rsidRPr="00E97BD2">
        <w:t>BreakPoint</w:t>
      </w:r>
      <w:r>
        <w:t>) sur</w:t>
      </w:r>
      <w:r w:rsidRPr="00E97BD2">
        <w:t xml:space="preserve"> </w:t>
      </w:r>
      <w:r w:rsidRPr="00CE1997">
        <w:rPr>
          <w:b/>
          <w:bCs/>
        </w:rPr>
        <w:t>Index</w:t>
      </w:r>
    </w:p>
    <w:p w14:paraId="4A9D2954" w14:textId="77777777" w:rsidR="00294642" w:rsidRPr="00E97BD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lastRenderedPageBreak/>
        <w:t>Démarrez l’application</w:t>
      </w:r>
    </w:p>
    <w:p w14:paraId="0A475DAD" w14:textId="77777777" w:rsidR="00294642" w:rsidRPr="0057425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E97BD2">
        <w:t xml:space="preserve">Dans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</w:p>
    <w:p w14:paraId="6EE1675F" w14:textId="77777777" w:rsidR="0029464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Dans VS, allez au pas principal suivant :</w:t>
      </w:r>
      <w:r>
        <w:rPr>
          <w:b/>
          <w:bCs/>
        </w:rPr>
        <w:t xml:space="preserve">F10, </w:t>
      </w:r>
      <w:r>
        <w:t>consultez le contenu du ViewBag</w:t>
      </w:r>
    </w:p>
    <w:p w14:paraId="5847AA2F" w14:textId="77777777" w:rsidR="00294642" w:rsidRPr="00D35536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D35536">
        <w:t xml:space="preserve">Faites F10, </w:t>
      </w:r>
      <w:r>
        <w:t>v</w:t>
      </w:r>
      <w:r w:rsidRPr="00D35536">
        <w:t xml:space="preserve">erifier le contenu du </w:t>
      </w:r>
      <w:r w:rsidRPr="00D35536">
        <w:rPr>
          <w:b/>
          <w:bCs/>
        </w:rPr>
        <w:t>ViewBag</w:t>
      </w:r>
    </w:p>
    <w:p w14:paraId="5058C4E2" w14:textId="77777777" w:rsidR="00294642" w:rsidRPr="00D35536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Continuez, arrêtez l’application (la View Index n’existe pas)</w:t>
      </w:r>
    </w:p>
    <w:p w14:paraId="7885FCF2" w14:textId="77777777" w:rsidR="00294642" w:rsidRPr="0089059D" w:rsidRDefault="00294642" w:rsidP="00294642"/>
    <w:p w14:paraId="4745D0DE" w14:textId="77777777" w:rsidR="00294642" w:rsidRDefault="00294642" w:rsidP="00294642">
      <w:pPr>
        <w:pStyle w:val="Titre3"/>
      </w:pPr>
      <w:r>
        <w:t>Création de la view Zombie/Index</w:t>
      </w:r>
    </w:p>
    <w:p w14:paraId="5C6A9F5A" w14:textId="77777777" w:rsidR="00294642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Index </w:t>
      </w:r>
      <w:r w:rsidRPr="0092276F">
        <w:t>partir du Controller</w:t>
      </w:r>
      <w:r>
        <w:t xml:space="preserve"> (bouton droit sur Index()), View Razor vide</w:t>
      </w:r>
    </w:p>
    <w:p w14:paraId="01701D36" w14:textId="77777777" w:rsidR="00294642" w:rsidRPr="0092276F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 Index.txt</w:t>
      </w:r>
      <w:r>
        <w:rPr>
          <w:i/>
          <w:iCs/>
        </w:rPr>
        <w:t xml:space="preserve"> </w:t>
      </w:r>
    </w:p>
    <w:p w14:paraId="11C7D700" w14:textId="77777777" w:rsidR="00CB1CC2" w:rsidRPr="00227778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AF02F1">
        <w:t>Teste</w:t>
      </w:r>
      <w:r>
        <w:t>z</w:t>
      </w:r>
      <w:r w:rsidRPr="00AF02F1">
        <w:t xml:space="preserve"> avec le URL</w:t>
      </w:r>
      <w:r w:rsidRPr="00AF02F1">
        <w:rPr>
          <w:b/>
          <w:bCs/>
        </w:rPr>
        <w:t xml:space="preserve"> /Zombie</w:t>
      </w:r>
    </w:p>
    <w:p w14:paraId="3A8FD9CA" w14:textId="77777777" w:rsidR="00CB1CC2" w:rsidRPr="00AF02F1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Ajoutez le code nécessaire pour afficher les informations de chaque élément de la liste (NAME et POINT)</w:t>
      </w:r>
    </w:p>
    <w:p w14:paraId="38B3F7DA" w14:textId="77777777" w:rsidR="00822DAA" w:rsidRPr="00D50B5D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Testez avec le URL</w:t>
      </w:r>
      <w:r w:rsidRPr="004A72CB">
        <w:rPr>
          <w:b/>
          <w:bCs/>
        </w:rPr>
        <w:t xml:space="preserve"> /Zombie</w:t>
      </w:r>
    </w:p>
    <w:p w14:paraId="6B382B21" w14:textId="77777777" w:rsidR="00822DAA" w:rsidRPr="00D50B5D" w:rsidRDefault="00822DAA" w:rsidP="00822DAA">
      <w:r>
        <w:t>Le contenu de la liste devrait apparaître avec une présentation moche</w:t>
      </w:r>
    </w:p>
    <w:p w14:paraId="64DB6F05" w14:textId="77777777" w:rsidR="00822DAA" w:rsidRPr="00D50B5D" w:rsidRDefault="00822DAA" w:rsidP="00822DAA"/>
    <w:p w14:paraId="513F1185" w14:textId="77777777" w:rsidR="00822DAA" w:rsidRPr="007A7192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7A7192">
        <w:t>Ajoute</w:t>
      </w:r>
      <w:r>
        <w:t>z</w:t>
      </w:r>
      <w:r w:rsidRPr="007A7192">
        <w:t xml:space="preserve"> </w:t>
      </w:r>
      <w:r>
        <w:t xml:space="preserve">des classes bootstrap et des div afin de présenter les Zombies dans des </w:t>
      </w:r>
      <w:r>
        <w:rPr>
          <w:b/>
          <w:bCs/>
        </w:rPr>
        <w:t xml:space="preserve">Card </w:t>
      </w:r>
      <w:r>
        <w:t>Bootstrap</w:t>
      </w:r>
    </w:p>
    <w:p w14:paraId="7B8FFB12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="container p-3"&gt;</w:t>
      </w:r>
    </w:p>
    <w:p w14:paraId="5D9FE6FC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="row"&gt;</w:t>
      </w:r>
    </w:p>
    <w:p w14:paraId="5A6D3EB7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foreach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(var item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>.ViewBag.MaListe)</w:t>
      </w:r>
    </w:p>
    <w:p w14:paraId="2C0BE546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{</w:t>
      </w:r>
    </w:p>
    <w:p w14:paraId="5F676C65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highlight w:val="green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href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="#"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  border m-3 text-center bg-warning"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style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width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: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20rem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 xml:space="preserve"> background-image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: 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url('/images/imagesLayout/Fond.png')</w:t>
      </w:r>
      <w:r w:rsidRPr="00822DAA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;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 xml:space="preserve"> "&gt;</w:t>
      </w:r>
    </w:p>
    <w:p w14:paraId="1DB640DA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="card-body  text-warning"&gt;</w:t>
      </w:r>
    </w:p>
    <w:p w14:paraId="73E29CB8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h3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FF0000"/>
          <w:sz w:val="19"/>
          <w:szCs w:val="19"/>
          <w:highlight w:val="green"/>
          <w:lang w:val="en-CA"/>
        </w:rPr>
        <w:t>class</w:t>
      </w:r>
      <w:r w:rsidRPr="00822DAA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="card-title"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item.Name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h3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7A34184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h5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822DAA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item.Point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h5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D155CC4" w14:textId="77777777" w:rsidR="00822DAA" w:rsidRP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822DAA"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 w:rsidRPr="00822DAA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7948FB0" w14:textId="77777777" w:rsidR="00822DAA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DAA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8D2439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r w:rsidRPr="008D2439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r w:rsidRPr="008D2439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09592D88" w14:textId="77777777" w:rsidR="00822DAA" w:rsidRPr="00AE5DE4" w:rsidRDefault="00822DAA" w:rsidP="0082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DE4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D345EAC" w14:textId="77777777" w:rsidR="00822DAA" w:rsidRDefault="00822DAA" w:rsidP="00822DA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DE4">
        <w:rPr>
          <w:rFonts w:ascii="Consolas" w:hAnsi="Consolas" w:cs="Consolas"/>
          <w:color w:val="0000FF"/>
          <w:sz w:val="19"/>
          <w:szCs w:val="19"/>
        </w:rPr>
        <w:t>&lt;/</w:t>
      </w:r>
      <w:r w:rsidRPr="00AE5DE4">
        <w:rPr>
          <w:rFonts w:ascii="Consolas" w:hAnsi="Consolas" w:cs="Consolas"/>
          <w:color w:val="800000"/>
          <w:sz w:val="19"/>
          <w:szCs w:val="19"/>
        </w:rPr>
        <w:t>div</w:t>
      </w:r>
      <w:r w:rsidRPr="00AE5DE4">
        <w:rPr>
          <w:rFonts w:ascii="Consolas" w:hAnsi="Consolas" w:cs="Consolas"/>
          <w:color w:val="0000FF"/>
          <w:sz w:val="19"/>
          <w:szCs w:val="19"/>
        </w:rPr>
        <w:t>&gt;</w:t>
      </w:r>
    </w:p>
    <w:p w14:paraId="1D20C307" w14:textId="77777777" w:rsidR="00822DAA" w:rsidRPr="00E43FD9" w:rsidRDefault="00822DAA" w:rsidP="00822DAA">
      <w:pPr>
        <w:spacing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E5DE4">
        <w:rPr>
          <w:rFonts w:ascii="Consolas" w:hAnsi="Consolas" w:cs="Consolas"/>
          <w:color w:val="0000FF"/>
          <w:sz w:val="19"/>
          <w:szCs w:val="19"/>
        </w:rPr>
        <w:t>&lt;/</w:t>
      </w:r>
      <w:r w:rsidRPr="00E43FD9">
        <w:rPr>
          <w:rFonts w:ascii="Consolas" w:hAnsi="Consolas" w:cs="Consolas"/>
          <w:color w:val="0000FF"/>
          <w:sz w:val="19"/>
          <w:szCs w:val="19"/>
        </w:rPr>
        <w:t>div</w:t>
      </w:r>
      <w:r w:rsidRPr="00AE5DE4">
        <w:rPr>
          <w:rFonts w:ascii="Consolas" w:hAnsi="Consolas" w:cs="Consolas"/>
          <w:color w:val="0000FF"/>
          <w:sz w:val="19"/>
          <w:szCs w:val="19"/>
        </w:rPr>
        <w:t>&gt;</w:t>
      </w:r>
    </w:p>
    <w:p w14:paraId="0CE6B585" w14:textId="77777777" w:rsidR="00822DAA" w:rsidRDefault="00822DAA" w:rsidP="00822DAA"/>
    <w:p w14:paraId="09CE57DB" w14:textId="77777777" w:rsidR="00822DAA" w:rsidRPr="007A7192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Tester avec le URL</w:t>
      </w:r>
      <w:r w:rsidRPr="004A72CB">
        <w:rPr>
          <w:b/>
          <w:bCs/>
        </w:rPr>
        <w:t xml:space="preserve"> /Zombie</w:t>
      </w:r>
    </w:p>
    <w:p w14:paraId="4C0D2A4D" w14:textId="77777777" w:rsidR="00822DAA" w:rsidRDefault="00822DAA" w:rsidP="00822DAA"/>
    <w:p w14:paraId="301C993A" w14:textId="77777777" w:rsidR="00822DAA" w:rsidRDefault="00822DAA" w:rsidP="00822DAA">
      <w:pPr>
        <w:pStyle w:val="Titre3"/>
      </w:pPr>
      <w:r>
        <w:t>Ajouter un menu</w:t>
      </w:r>
      <w:r w:rsidRPr="006D70AD">
        <w:t xml:space="preserve"> </w:t>
      </w:r>
      <w:r>
        <w:t>deroulant pour atteindre la view Index de Zombie</w:t>
      </w:r>
    </w:p>
    <w:p w14:paraId="542F03F6" w14:textId="77777777" w:rsidR="00822DAA" w:rsidRDefault="00822DAA" w:rsidP="00822DA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Sur le site de bootstrap, copiez le contenu de la </w:t>
      </w:r>
      <w:r>
        <w:rPr>
          <w:b/>
          <w:bCs/>
        </w:rPr>
        <w:t xml:space="preserve">Navbar, </w:t>
      </w:r>
      <w:r>
        <w:t xml:space="preserve">seulement la partie du </w:t>
      </w:r>
      <w:r w:rsidRPr="00FA35C6">
        <w:t>&lt;</w:t>
      </w:r>
      <w:r>
        <w:t xml:space="preserve">li&gt; de la classe </w:t>
      </w:r>
      <w:r w:rsidRPr="00FA35C6">
        <w:rPr>
          <w:b/>
          <w:bCs/>
        </w:rPr>
        <w:t>nav-item dropdown</w:t>
      </w:r>
    </w:p>
    <w:p w14:paraId="2AB7CF8E" w14:textId="77777777" w:rsidR="00822DAA" w:rsidRPr="00D1221E" w:rsidRDefault="00B62A38" w:rsidP="00822DAA">
      <w:pPr>
        <w:ind w:firstLine="720"/>
        <w:rPr>
          <w:lang w:val="en-US"/>
        </w:rPr>
      </w:pPr>
      <w:hyperlink r:id="rId18" w:history="1">
        <w:r w:rsidR="00822DAA" w:rsidRPr="005961A5">
          <w:rPr>
            <w:rStyle w:val="Lienhypertexte"/>
            <w:lang w:val="en-US"/>
          </w:rPr>
          <w:t>https://getbootstrap.com/docs/5.0</w:t>
        </w:r>
      </w:hyperlink>
    </w:p>
    <w:p w14:paraId="3D718705" w14:textId="77777777" w:rsidR="00422562" w:rsidRPr="002A4005" w:rsidRDefault="00422562" w:rsidP="00422562">
      <w:pPr>
        <w:pStyle w:val="Paragraphedeliste"/>
        <w:numPr>
          <w:ilvl w:val="0"/>
          <w:numId w:val="24"/>
        </w:numPr>
        <w:spacing w:before="0" w:after="160" w:line="259" w:lineRule="auto"/>
      </w:pPr>
      <w:r>
        <w:lastRenderedPageBreak/>
        <w:t>Ajoutez (collez) le contenu dans _</w:t>
      </w:r>
      <w:r w:rsidRPr="001A7A74">
        <w:rPr>
          <w:b/>
          <w:bCs/>
        </w:rPr>
        <w:t>Layout</w:t>
      </w:r>
      <w:r>
        <w:rPr>
          <w:b/>
          <w:bCs/>
        </w:rPr>
        <w:t xml:space="preserve">, </w:t>
      </w:r>
      <w:r>
        <w:t xml:space="preserve">après </w:t>
      </w:r>
      <w:r w:rsidRPr="00CF4306">
        <w:rPr>
          <w:b/>
          <w:bCs/>
        </w:rPr>
        <w:t>Privacy</w:t>
      </w:r>
    </w:p>
    <w:p w14:paraId="6A09F968" w14:textId="77777777" w:rsidR="00A315D4" w:rsidRPr="00DD5FBB" w:rsidRDefault="00A315D4" w:rsidP="00A315D4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DD5FBB">
        <w:t>Change</w:t>
      </w:r>
      <w:r>
        <w:t xml:space="preserve">z le nom du menu pour </w:t>
      </w:r>
      <w:r>
        <w:rPr>
          <w:b/>
          <w:bCs/>
        </w:rPr>
        <w:t xml:space="preserve">Zombies </w:t>
      </w:r>
      <w:r>
        <w:t>et</w:t>
      </w:r>
      <w:r w:rsidRPr="00DD5FBB">
        <w:t xml:space="preserve"> </w:t>
      </w:r>
      <w:r>
        <w:t>la 1</w:t>
      </w:r>
      <w:r w:rsidRPr="00811A9E">
        <w:rPr>
          <w:vertAlign w:val="superscript"/>
        </w:rPr>
        <w:t>ère</w:t>
      </w:r>
      <w:r>
        <w:t xml:space="preserve"> Action pour </w:t>
      </w:r>
      <w:r>
        <w:rPr>
          <w:b/>
          <w:bCs/>
        </w:rPr>
        <w:t xml:space="preserve">Manage </w:t>
      </w:r>
      <w:r w:rsidRPr="00A2635D">
        <w:t>Zombies</w:t>
      </w:r>
      <w:r>
        <w:t xml:space="preserve">, qui </w:t>
      </w:r>
      <w:r w:rsidRPr="00A2635D">
        <w:t>affiche</w:t>
      </w:r>
      <w:r>
        <w:t xml:space="preserve"> la view Index de Zombie.</w:t>
      </w:r>
    </w:p>
    <w:p w14:paraId="27A05CDF" w14:textId="77777777" w:rsidR="005A6A33" w:rsidRPr="007A7192" w:rsidRDefault="005A6A33" w:rsidP="005A6A33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Tester le menu : visible mais non fonctionnel</w:t>
      </w:r>
    </w:p>
    <w:p w14:paraId="2E162D1B" w14:textId="77777777" w:rsidR="006E4404" w:rsidRDefault="006E4404" w:rsidP="006E4404"/>
    <w:p w14:paraId="23CD2A1F" w14:textId="77777777" w:rsidR="006E4404" w:rsidRDefault="006E4404" w:rsidP="006E440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Sur le site de Bootstrap, section Introduction, copiez le script js (Bundle) qui permet de faire fonctionner le menu</w:t>
      </w:r>
    </w:p>
    <w:p w14:paraId="10D59B6A" w14:textId="77777777" w:rsidR="006E4404" w:rsidRPr="00464152" w:rsidRDefault="006E4404" w:rsidP="006E4404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Collez</w:t>
      </w:r>
      <w:r w:rsidRPr="00464152">
        <w:t xml:space="preserve"> le script</w:t>
      </w:r>
      <w:r>
        <w:t>, après le dernier script</w:t>
      </w:r>
      <w:r w:rsidRPr="00464152">
        <w:t xml:space="preserve"> à la fin du Layout</w:t>
      </w:r>
    </w:p>
    <w:p w14:paraId="62230FBC" w14:textId="77777777" w:rsidR="00FA245A" w:rsidRDefault="00FA245A" w:rsidP="00FA245A">
      <w:pPr>
        <w:pStyle w:val="PrformatHTML"/>
        <w:rPr>
          <w:rStyle w:val="CodeHTML"/>
        </w:rPr>
      </w:pPr>
      <w:r>
        <w:rPr>
          <w:rStyle w:val="p"/>
          <w:rFonts w:eastAsiaTheme="majorEastAsia"/>
        </w:rPr>
        <w:t>&lt;</w:t>
      </w:r>
      <w:r>
        <w:rPr>
          <w:rStyle w:val="nt"/>
        </w:rPr>
        <w:t>script</w:t>
      </w:r>
      <w:r>
        <w:rPr>
          <w:rStyle w:val="CodeHTML"/>
        </w:rPr>
        <w:t xml:space="preserve"> </w:t>
      </w:r>
      <w:r>
        <w:rPr>
          <w:rStyle w:val="na"/>
        </w:rPr>
        <w:t>src</w:t>
      </w:r>
      <w:r>
        <w:rPr>
          <w:rStyle w:val="o"/>
        </w:rPr>
        <w:t>=</w:t>
      </w:r>
      <w:r>
        <w:rPr>
          <w:rStyle w:val="s"/>
          <w:rFonts w:eastAsiaTheme="majorEastAsia"/>
        </w:rPr>
        <w:t>"https://cdn.jsdelivr.net/npm/bootstrap@5.0.1/dist/js/bootstrap.bundle.min.js"</w:t>
      </w:r>
      <w:r>
        <w:rPr>
          <w:rStyle w:val="CodeHTML"/>
        </w:rPr>
        <w:t xml:space="preserve"> </w:t>
      </w:r>
      <w:r>
        <w:rPr>
          <w:rStyle w:val="na"/>
        </w:rPr>
        <w:t>integrity</w:t>
      </w:r>
      <w:r>
        <w:rPr>
          <w:rStyle w:val="o"/>
        </w:rPr>
        <w:t>=</w:t>
      </w:r>
      <w:r>
        <w:rPr>
          <w:rStyle w:val="s"/>
          <w:rFonts w:eastAsiaTheme="majorEastAsia"/>
        </w:rPr>
        <w:t>"sha384-gtEjrD/SeCtmISkJkNUaaKMoLD0//ElJ19smozuHV6z3Iehds+3Ulb9Bn9Plx0x4"</w:t>
      </w:r>
      <w:r>
        <w:rPr>
          <w:rStyle w:val="CodeHTML"/>
        </w:rPr>
        <w:t xml:space="preserve"> </w:t>
      </w:r>
      <w:r>
        <w:rPr>
          <w:rStyle w:val="na"/>
        </w:rPr>
        <w:t>crossorigin</w:t>
      </w:r>
      <w:r>
        <w:rPr>
          <w:rStyle w:val="o"/>
        </w:rPr>
        <w:t>=</w:t>
      </w:r>
      <w:r>
        <w:rPr>
          <w:rStyle w:val="s"/>
          <w:rFonts w:eastAsiaTheme="majorEastAsia"/>
        </w:rPr>
        <w:t>"anonymous"</w:t>
      </w:r>
      <w:r>
        <w:rPr>
          <w:rStyle w:val="p"/>
          <w:rFonts w:eastAsiaTheme="majorEastAsia"/>
        </w:rPr>
        <w:t>&gt;&lt;/</w:t>
      </w:r>
      <w:r>
        <w:rPr>
          <w:rStyle w:val="nt"/>
        </w:rPr>
        <w:t>script</w:t>
      </w:r>
      <w:r>
        <w:rPr>
          <w:rStyle w:val="p"/>
          <w:rFonts w:eastAsiaTheme="majorEastAsia"/>
        </w:rPr>
        <w:t>&gt;</w:t>
      </w:r>
    </w:p>
    <w:p w14:paraId="761F807A" w14:textId="77777777" w:rsidR="00FA245A" w:rsidRPr="00FA245A" w:rsidRDefault="00FA245A" w:rsidP="00FA245A">
      <w:pPr>
        <w:rPr>
          <w:lang w:val="en-CA"/>
        </w:rPr>
      </w:pPr>
    </w:p>
    <w:p w14:paraId="3190B8B7" w14:textId="77777777" w:rsidR="00FA245A" w:rsidRPr="00B026C1" w:rsidRDefault="00FA245A" w:rsidP="00FA245A">
      <w:r w:rsidRPr="00B026C1">
        <w:t>NOTE: nous reviendrons sur j</w:t>
      </w:r>
      <w:r>
        <w:t>s dans les prochaines séances.</w:t>
      </w:r>
    </w:p>
    <w:p w14:paraId="180B09A4" w14:textId="77777777" w:rsidR="00FA245A" w:rsidRDefault="00FA245A" w:rsidP="00FA245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Tester le menu</w:t>
      </w:r>
    </w:p>
    <w:p w14:paraId="31ECADB5" w14:textId="77777777" w:rsidR="00ED0E67" w:rsidRPr="000A6F2B" w:rsidRDefault="00ED0E67" w:rsidP="00ED0E67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D0BA3D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585ACEB" w14:textId="77777777" w:rsidR="00ED0E67" w:rsidRPr="00FC2466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5447AFC0" w14:textId="77777777" w:rsidR="00ED0E67" w:rsidRPr="007E2E85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5D2E46AB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Commentez en respectant les standards proposés (vous serez noté là-dessus):</w:t>
      </w:r>
    </w:p>
    <w:p w14:paraId="5359F9DE" w14:textId="77777777" w:rsidR="00ED0E67" w:rsidRPr="00721238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FCT Zombies Index</w:t>
      </w:r>
    </w:p>
    <w:p w14:paraId="3DD39B21" w14:textId="77777777" w:rsidR="00ED0E67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Zombie, le Controller Zombie et la View Index affichant la liste des zombies. Ajouter Menu de gestion avec bootstrap.</w:t>
      </w:r>
    </w:p>
    <w:p w14:paraId="79F326E3" w14:textId="77777777" w:rsidR="00ED0E67" w:rsidRPr="001C42FF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027D3DF" w14:textId="77777777" w:rsidR="00ED0E67" w:rsidRPr="001C42FF" w:rsidRDefault="00ED0E67" w:rsidP="00ED0E67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2F7B9CD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63932E6A" wp14:editId="20687DD0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B242" w14:textId="77777777" w:rsidR="00ED0E67" w:rsidRDefault="00ED0E67" w:rsidP="00ED0E67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6"/>
          <w:szCs w:val="26"/>
        </w:rPr>
      </w:pPr>
    </w:p>
    <w:p w14:paraId="3D866C71" w14:textId="77777777" w:rsidR="00ED0E67" w:rsidRDefault="00ED0E67" w:rsidP="00ED0E67">
      <w:pPr>
        <w:pStyle w:val="Titre1"/>
      </w:pPr>
      <w:r>
        <w:t>Fonctionnalité ZombieType</w:t>
      </w:r>
    </w:p>
    <w:p w14:paraId="68FB0EA1" w14:textId="77777777" w:rsidR="00ED0E67" w:rsidRPr="000F3A7A" w:rsidRDefault="00ED0E67" w:rsidP="00ED0E67">
      <w:pPr>
        <w:pStyle w:val="Titre2"/>
      </w:pPr>
      <w:r>
        <w:t>F</w:t>
      </w:r>
      <w:r w:rsidRPr="000F3A7A">
        <w:t>onctionnalité</w:t>
      </w:r>
      <w:r>
        <w:t>s</w:t>
      </w:r>
      <w:r w:rsidRPr="000F3A7A">
        <w:t xml:space="preserve">  </w:t>
      </w:r>
      <w:r>
        <w:t>Créer et Afficher</w:t>
      </w:r>
      <w:r w:rsidRPr="000F3A7A">
        <w:t xml:space="preserve"> ZombieType</w:t>
      </w:r>
    </w:p>
    <w:p w14:paraId="026D1FB1" w14:textId="77777777" w:rsidR="00ED0E67" w:rsidRPr="00681669" w:rsidRDefault="00ED0E67" w:rsidP="00ED0E67">
      <w:pPr>
        <w:pStyle w:val="Titre3"/>
      </w:pPr>
      <w:r>
        <w:t>Création du Model ZombieType</w:t>
      </w:r>
    </w:p>
    <w:p w14:paraId="2F657DAD" w14:textId="70F336DE" w:rsidR="00ED0E67" w:rsidRDefault="00ED0E67" w:rsidP="00ED0E67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>Créez le modèle ZombieType</w:t>
      </w:r>
    </w:p>
    <w:p w14:paraId="3D8CDE48" w14:textId="24E40EEA" w:rsidR="00ED0E67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r>
        <w:t>Id (int)</w:t>
      </w:r>
    </w:p>
    <w:p w14:paraId="5C1CF5D5" w14:textId="432E005D" w:rsidR="00EF0745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r>
        <w:t>TypeName (string)</w:t>
      </w:r>
    </w:p>
    <w:p w14:paraId="16A6EC76" w14:textId="77777777" w:rsidR="00C82359" w:rsidRDefault="00C82359">
      <w:pPr>
        <w:rPr>
          <w:caps/>
          <w:color w:val="794908" w:themeColor="accent1" w:themeShade="7F"/>
          <w:spacing w:val="15"/>
        </w:rPr>
      </w:pPr>
      <w:r>
        <w:br w:type="page"/>
      </w:r>
    </w:p>
    <w:p w14:paraId="2E365D53" w14:textId="634CDC29" w:rsidR="00C82359" w:rsidRPr="00681669" w:rsidRDefault="00C82359" w:rsidP="00C82359">
      <w:pPr>
        <w:pStyle w:val="Titre3"/>
      </w:pPr>
      <w:r>
        <w:lastRenderedPageBreak/>
        <w:t>Création du Controller</w:t>
      </w:r>
      <w:r w:rsidRPr="00681669">
        <w:t xml:space="preserve"> </w:t>
      </w:r>
      <w:r>
        <w:t>ZombieType</w:t>
      </w:r>
    </w:p>
    <w:p w14:paraId="76A6F252" w14:textId="06AEE2F4" w:rsidR="00C82359" w:rsidRDefault="00C82359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</w:t>
      </w:r>
      <w:r w:rsidR="00D01243">
        <w:t xml:space="preserve">le </w:t>
      </w:r>
      <w:r w:rsidRPr="0092276F">
        <w:t>Controller</w:t>
      </w:r>
      <w:r>
        <w:t xml:space="preserve"> </w:t>
      </w:r>
      <w:r w:rsidR="00D01243">
        <w:t>pour ZombieType (MVC vide)</w:t>
      </w:r>
    </w:p>
    <w:p w14:paraId="7DAB2454" w14:textId="77777777" w:rsidR="00C82359" w:rsidRPr="003249F0" w:rsidRDefault="00C82359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ZombieTypes dans le </w:t>
      </w:r>
      <w:r>
        <w:rPr>
          <w:b/>
          <w:bCs/>
        </w:rPr>
        <w:t>ViewBag</w:t>
      </w:r>
    </w:p>
    <w:p w14:paraId="299DA420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Index()</w:t>
      </w:r>
    </w:p>
    <w:p w14:paraId="1FAE31F9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78BFE8D5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this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.ViewBag.MaListe =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List&lt;ZombieType&gt;()</w:t>
      </w:r>
    </w:p>
    <w:p w14:paraId="7554293D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{</w:t>
      </w:r>
    </w:p>
    <w:p w14:paraId="38BEFEB9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ZombieType(){TypeName=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"Virus"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Id=1},</w:t>
      </w:r>
    </w:p>
    <w:p w14:paraId="123ED8E6" w14:textId="77777777" w:rsidR="00C82359" w:rsidRPr="00C82359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ZombieType(){TypeName=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"Contact"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Id=2}</w:t>
      </w:r>
    </w:p>
    <w:p w14:paraId="1013B34B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</w:t>
      </w:r>
      <w:r w:rsidRPr="008346F3">
        <w:rPr>
          <w:rFonts w:ascii="Consolas" w:hAnsi="Consolas" w:cs="Consolas"/>
          <w:color w:val="000000"/>
          <w:sz w:val="19"/>
          <w:szCs w:val="19"/>
          <w:highlight w:val="green"/>
        </w:rPr>
        <w:t>};</w:t>
      </w:r>
    </w:p>
    <w:p w14:paraId="5ED1FF83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944386E" w14:textId="77777777" w:rsidR="00C82359" w:rsidRPr="008346F3" w:rsidRDefault="00C82359" w:rsidP="00C823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8346F3">
        <w:rPr>
          <w:rFonts w:ascii="Consolas" w:hAnsi="Consolas" w:cs="Consolas"/>
          <w:color w:val="0000FF"/>
          <w:sz w:val="19"/>
          <w:szCs w:val="19"/>
        </w:rPr>
        <w:t>return</w:t>
      </w:r>
      <w:r w:rsidRPr="008346F3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935A6C3" w14:textId="77777777" w:rsidR="00C82359" w:rsidRDefault="00C82359" w:rsidP="00C82359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B2F4D" w14:textId="77777777" w:rsidR="00C82359" w:rsidRDefault="00C82359" w:rsidP="00C82359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627A1B" w14:textId="77777777" w:rsidR="00C82359" w:rsidRDefault="00C82359" w:rsidP="00C82359">
      <w:pPr>
        <w:rPr>
          <w:rFonts w:asciiTheme="majorHAnsi" w:eastAsiaTheme="majorEastAsia" w:hAnsiTheme="majorHAnsi" w:cstheme="majorBidi"/>
          <w:b/>
          <w:bCs/>
          <w:color w:val="794908" w:themeColor="accent1" w:themeShade="7F"/>
          <w:sz w:val="24"/>
          <w:szCs w:val="24"/>
        </w:rPr>
      </w:pPr>
    </w:p>
    <w:p w14:paraId="19F3558C" w14:textId="77777777" w:rsidR="00C82359" w:rsidRDefault="00C82359" w:rsidP="00C82359">
      <w:pPr>
        <w:pStyle w:val="Titre3"/>
      </w:pPr>
      <w:r>
        <w:t>Création de la View ZombieType/Index</w:t>
      </w:r>
    </w:p>
    <w:p w14:paraId="27259961" w14:textId="77777777" w:rsidR="00C82359" w:rsidRDefault="00C82359" w:rsidP="00C82359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Index </w:t>
      </w:r>
      <w:r w:rsidRPr="0092276F">
        <w:t>partir du Controller</w:t>
      </w:r>
      <w:r>
        <w:t xml:space="preserve"> (bouton droit sur Index()), View Razor vide</w:t>
      </w:r>
    </w:p>
    <w:p w14:paraId="6879D695" w14:textId="77777777" w:rsidR="00C82359" w:rsidRPr="0092276F" w:rsidRDefault="00C82359" w:rsidP="00C82359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</w:t>
      </w:r>
      <w:r>
        <w:rPr>
          <w:i/>
          <w:iCs/>
        </w:rPr>
        <w:t>Type</w:t>
      </w:r>
      <w:r w:rsidRPr="00850D79">
        <w:rPr>
          <w:i/>
          <w:iCs/>
        </w:rPr>
        <w:t xml:space="preserve"> Index.txt</w:t>
      </w:r>
      <w:r>
        <w:rPr>
          <w:i/>
          <w:iCs/>
        </w:rPr>
        <w:t xml:space="preserve"> </w:t>
      </w:r>
    </w:p>
    <w:p w14:paraId="1FA70A33" w14:textId="77777777" w:rsidR="00F76E56" w:rsidRPr="00574259" w:rsidRDefault="00F76E56" w:rsidP="00F76E56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  <w:r>
        <w:rPr>
          <w:b/>
          <w:bCs/>
        </w:rPr>
        <w:t>Type</w:t>
      </w:r>
    </w:p>
    <w:p w14:paraId="663F011F" w14:textId="77777777" w:rsidR="00F76E56" w:rsidRDefault="00F76E56" w:rsidP="00F76E56"/>
    <w:p w14:paraId="1A1ADDC0" w14:textId="77777777" w:rsidR="00F76E56" w:rsidRPr="008421B7" w:rsidRDefault="00F76E56" w:rsidP="00F76E56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Ajoutez le code nécessaire pour afficher les informations de chaque élément de la liste</w:t>
      </w:r>
    </w:p>
    <w:p w14:paraId="3A4316BC" w14:textId="77777777" w:rsidR="0092711E" w:rsidRPr="00574259" w:rsidRDefault="0092711E" w:rsidP="0092711E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E97BD2">
        <w:rPr>
          <w:b/>
          <w:bCs/>
        </w:rPr>
        <w:t>LocalHost</w:t>
      </w:r>
      <w:r>
        <w:rPr>
          <w:b/>
          <w:bCs/>
        </w:rPr>
        <w:t> :nnnnn</w:t>
      </w:r>
      <w:r w:rsidRPr="00E97BD2">
        <w:rPr>
          <w:b/>
          <w:bCs/>
        </w:rPr>
        <w:t>/Zombie</w:t>
      </w:r>
      <w:r>
        <w:rPr>
          <w:b/>
          <w:bCs/>
        </w:rPr>
        <w:t>Type</w:t>
      </w:r>
    </w:p>
    <w:p w14:paraId="57405E5F" w14:textId="77777777" w:rsidR="005D2792" w:rsidRDefault="005D2792" w:rsidP="005D2792"/>
    <w:p w14:paraId="5B71354E" w14:textId="77777777" w:rsidR="005D2792" w:rsidRPr="006514E2" w:rsidRDefault="005D2792" w:rsidP="005D2792"/>
    <w:p w14:paraId="2116E687" w14:textId="77777777" w:rsidR="005D2792" w:rsidRPr="004016E9" w:rsidRDefault="005D2792" w:rsidP="005D2792">
      <w:pPr>
        <w:pStyle w:val="Titre3"/>
      </w:pPr>
      <w:r w:rsidRPr="004016E9">
        <w:t xml:space="preserve">Ajouter </w:t>
      </w:r>
      <w:r>
        <w:t>dans le menu</w:t>
      </w:r>
      <w:r w:rsidRPr="004016E9">
        <w:t xml:space="preserve"> Zombie</w:t>
      </w:r>
      <w:r>
        <w:t>Type</w:t>
      </w:r>
    </w:p>
    <w:p w14:paraId="06967FD2" w14:textId="77777777" w:rsidR="005D2792" w:rsidRPr="00530501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>
        <w:t>Modifiez</w:t>
      </w:r>
      <w:r w:rsidRPr="00530501">
        <w:t xml:space="preserve"> le _Layout</w:t>
      </w:r>
    </w:p>
    <w:p w14:paraId="56B2464C" w14:textId="77777777" w:rsidR="005D2792" w:rsidRPr="00DD5FBB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D5FBB">
        <w:t>Change</w:t>
      </w:r>
      <w:r>
        <w:t>z la 2</w:t>
      </w:r>
      <w:r w:rsidRPr="003D408F">
        <w:rPr>
          <w:vertAlign w:val="superscript"/>
        </w:rPr>
        <w:t>e</w:t>
      </w:r>
      <w:r>
        <w:t xml:space="preserve"> Action pour </w:t>
      </w:r>
      <w:r>
        <w:rPr>
          <w:b/>
          <w:bCs/>
        </w:rPr>
        <w:t xml:space="preserve">Manage </w:t>
      </w:r>
      <w:r>
        <w:t xml:space="preserve">Types, qui </w:t>
      </w:r>
      <w:r w:rsidRPr="00A2635D">
        <w:t>affiche</w:t>
      </w:r>
      <w:r>
        <w:t xml:space="preserve"> la view </w:t>
      </w:r>
      <w:r w:rsidRPr="003D408F">
        <w:rPr>
          <w:b/>
          <w:bCs/>
        </w:rPr>
        <w:t>Index</w:t>
      </w:r>
      <w:r>
        <w:t xml:space="preserve"> de </w:t>
      </w:r>
      <w:r w:rsidRPr="003D408F">
        <w:rPr>
          <w:b/>
          <w:bCs/>
        </w:rPr>
        <w:t>ZombieType</w:t>
      </w:r>
      <w:r>
        <w:t>.</w:t>
      </w:r>
    </w:p>
    <w:p w14:paraId="301CFE66" w14:textId="77777777" w:rsidR="002E19E4" w:rsidRPr="00D7774D" w:rsidRDefault="002E19E4" w:rsidP="002E19E4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7774D">
        <w:t>Teste</w:t>
      </w:r>
      <w:r>
        <w:t>z</w:t>
      </w:r>
      <w:r w:rsidRPr="00D7774D">
        <w:t xml:space="preserve"> </w:t>
      </w:r>
      <w:r>
        <w:t>le menu</w:t>
      </w:r>
    </w:p>
    <w:p w14:paraId="3B84FE7F" w14:textId="35FBED18" w:rsidR="005F50AC" w:rsidRDefault="005F50AC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72AB309F" w14:textId="77777777" w:rsidR="0061163D" w:rsidRDefault="0061163D">
      <w:pPr>
        <w:rPr>
          <w:caps/>
          <w:spacing w:val="15"/>
        </w:rPr>
      </w:pPr>
      <w:r>
        <w:br w:type="page"/>
      </w:r>
    </w:p>
    <w:p w14:paraId="31A2C937" w14:textId="10E9C159" w:rsidR="0061163D" w:rsidRDefault="0061163D" w:rsidP="0061163D">
      <w:pPr>
        <w:pStyle w:val="Titre2"/>
      </w:pPr>
      <w:r>
        <w:lastRenderedPageBreak/>
        <w:t>Fonctionalité Create ZombieType</w:t>
      </w:r>
    </w:p>
    <w:p w14:paraId="4D0E21FD" w14:textId="77777777" w:rsidR="0061163D" w:rsidRDefault="0061163D" w:rsidP="0061163D">
      <w:pPr>
        <w:pStyle w:val="Titre3"/>
      </w:pPr>
      <w:r>
        <w:t>Ajouter l’action CREATEau Controller</w:t>
      </w:r>
    </w:p>
    <w:p w14:paraId="323ACD0A" w14:textId="77777777" w:rsidR="0061163D" w:rsidRPr="00610210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 w:rsidRPr="00610210">
        <w:t>Dans le ZombieTypeController, ajoutez l’action Create</w:t>
      </w:r>
      <w:r>
        <w:t xml:space="preserve"> qui retourne la View du même nom</w:t>
      </w:r>
    </w:p>
    <w:p w14:paraId="14D8C237" w14:textId="77777777" w:rsidR="0061163D" w:rsidRP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8000"/>
          <w:sz w:val="19"/>
          <w:szCs w:val="19"/>
          <w:lang w:val="en-CA"/>
        </w:rPr>
        <w:t>//GET CREATE</w:t>
      </w:r>
    </w:p>
    <w:p w14:paraId="5A9F79B1" w14:textId="77777777" w:rsidR="0061163D" w:rsidRP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1163D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Create()</w:t>
      </w:r>
    </w:p>
    <w:p w14:paraId="330C609B" w14:textId="77777777" w:rsid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E2E3F6" w14:textId="77777777" w:rsidR="0061163D" w:rsidRDefault="0061163D" w:rsidP="00611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750436A" w14:textId="77777777" w:rsidR="0061163D" w:rsidRDefault="0061163D" w:rsidP="006116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36F47A" w14:textId="77777777" w:rsidR="0061163D" w:rsidRPr="00610210" w:rsidRDefault="0061163D" w:rsidP="0061163D">
      <w:pPr>
        <w:rPr>
          <w:lang w:val="en-CA"/>
        </w:rPr>
      </w:pPr>
    </w:p>
    <w:p w14:paraId="504DC449" w14:textId="77777777" w:rsidR="0061163D" w:rsidRPr="007F3034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>À</w:t>
      </w:r>
      <w:r w:rsidRPr="007F3034">
        <w:t xml:space="preserve"> partir de l</w:t>
      </w:r>
      <w:r>
        <w:t>a View ZombieType/</w:t>
      </w:r>
      <w:r>
        <w:rPr>
          <w:b/>
          <w:bCs/>
        </w:rPr>
        <w:t xml:space="preserve">Index, </w:t>
      </w:r>
      <w:r>
        <w:t xml:space="preserve">modifiez le bouton </w:t>
      </w:r>
      <w:r>
        <w:rPr>
          <w:b/>
          <w:bCs/>
        </w:rPr>
        <w:t xml:space="preserve">Create New Type </w:t>
      </w:r>
      <w:r>
        <w:t>afin qu’il affiche la View ZombieType/</w:t>
      </w:r>
      <w:r w:rsidRPr="00B37E16">
        <w:rPr>
          <w:b/>
          <w:bCs/>
        </w:rPr>
        <w:t>Create</w:t>
      </w:r>
    </w:p>
    <w:p w14:paraId="1CC3892A" w14:textId="658F84C4" w:rsidR="002E19E4" w:rsidRDefault="002E19E4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647CC7AC" w14:textId="77777777" w:rsidR="000E51AA" w:rsidRDefault="000E51AA" w:rsidP="000E51AA">
      <w:pPr>
        <w:pStyle w:val="Titre3"/>
      </w:pPr>
      <w:r>
        <w:t>Ajouter la View ZombieType CREATE</w:t>
      </w:r>
    </w:p>
    <w:p w14:paraId="2204FB36" w14:textId="77777777" w:rsidR="000E51AA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view </w:t>
      </w:r>
      <w:r>
        <w:rPr>
          <w:b/>
          <w:bCs/>
        </w:rPr>
        <w:t xml:space="preserve">Create </w:t>
      </w:r>
      <w:r w:rsidRPr="0092276F">
        <w:t>partir du Controller</w:t>
      </w:r>
      <w:r>
        <w:t xml:space="preserve"> (bouton droit sur Index()), View Razor vide</w:t>
      </w:r>
    </w:p>
    <w:p w14:paraId="34260568" w14:textId="77777777" w:rsidR="000E51AA" w:rsidRPr="0092276F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Remplacez le contenu par défaut de la View par le contenu du fichier </w:t>
      </w:r>
      <w:r w:rsidRPr="00240A81">
        <w:rPr>
          <w:i/>
          <w:iCs/>
        </w:rPr>
        <w:t>S01_FichiersComplementaires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</w:t>
      </w:r>
      <w:r>
        <w:rPr>
          <w:i/>
          <w:iCs/>
        </w:rPr>
        <w:t>Type</w:t>
      </w:r>
      <w:r w:rsidRPr="00850D79">
        <w:rPr>
          <w:i/>
          <w:iCs/>
        </w:rPr>
        <w:t xml:space="preserve"> </w:t>
      </w:r>
      <w:r>
        <w:rPr>
          <w:i/>
          <w:iCs/>
        </w:rPr>
        <w:t>Create</w:t>
      </w:r>
      <w:r w:rsidRPr="00850D79">
        <w:rPr>
          <w:i/>
          <w:iCs/>
        </w:rPr>
        <w:t>.txt</w:t>
      </w:r>
      <w:r>
        <w:rPr>
          <w:i/>
          <w:iCs/>
        </w:rPr>
        <w:t xml:space="preserve"> </w:t>
      </w:r>
    </w:p>
    <w:p w14:paraId="1F2DFC20" w14:textId="77777777" w:rsidR="008A760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422E2207" w14:textId="77777777" w:rsidR="008A7602" w:rsidRDefault="008A7602" w:rsidP="008A7602"/>
    <w:p w14:paraId="7EDC4E8A" w14:textId="77777777" w:rsidR="008A7602" w:rsidRPr="003A408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3A4082">
        <w:t>Ajoute</w:t>
      </w:r>
      <w:r>
        <w:t>z la référence, l’injection, au</w:t>
      </w:r>
      <w:r w:rsidRPr="003A4082">
        <w:t xml:space="preserve"> model </w:t>
      </w:r>
      <w:r>
        <w:rPr>
          <w:b/>
          <w:bCs/>
        </w:rPr>
        <w:t xml:space="preserve">ZombieType </w:t>
      </w:r>
      <w:r w:rsidRPr="003A4082">
        <w:t>en haut</w:t>
      </w:r>
      <w:r>
        <w:t xml:space="preserve"> de la View Create</w:t>
      </w:r>
    </w:p>
    <w:p w14:paraId="6965A13A" w14:textId="77777777" w:rsidR="008A7602" w:rsidRDefault="008A7602" w:rsidP="008A7602"/>
    <w:p w14:paraId="7AE723B4" w14:textId="77777777" w:rsidR="008A7602" w:rsidRPr="002801B9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2801B9">
        <w:t>Ajoute</w:t>
      </w:r>
      <w:r>
        <w:t>z</w:t>
      </w:r>
      <w:r w:rsidRPr="002801B9">
        <w:t xml:space="preserve"> les TagHelpers pour le</w:t>
      </w:r>
      <w:r>
        <w:t xml:space="preserve"> </w:t>
      </w:r>
      <w:r w:rsidRPr="002801B9">
        <w:t xml:space="preserve">Form, </w:t>
      </w:r>
      <w:r>
        <w:t>les l</w:t>
      </w:r>
      <w:r w:rsidRPr="002801B9">
        <w:t>abels et les input</w:t>
      </w:r>
      <w:r>
        <w:t>s</w:t>
      </w:r>
    </w:p>
    <w:p w14:paraId="2AFECA94" w14:textId="77777777" w:rsidR="00B1415A" w:rsidRPr="005A0856" w:rsidRDefault="00B1415A" w:rsidP="00B1415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5A0856">
        <w:t>Ajoute</w:t>
      </w:r>
      <w:r>
        <w:t>z</w:t>
      </w:r>
      <w:r w:rsidRPr="005A0856">
        <w:t xml:space="preserve"> le tagHelper pour le </w:t>
      </w:r>
      <w:r>
        <w:t>bouton</w:t>
      </w:r>
      <w:r w:rsidRPr="005A0856">
        <w:t xml:space="preserve"> Back To List</w:t>
      </w:r>
      <w:r>
        <w:t xml:space="preserve"> qui nous ramène à la view </w:t>
      </w:r>
      <w:r w:rsidRPr="00995710">
        <w:rPr>
          <w:b/>
          <w:bCs/>
        </w:rPr>
        <w:t>Index</w:t>
      </w:r>
    </w:p>
    <w:p w14:paraId="7AB3192A" w14:textId="77777777" w:rsidR="007A7BBE" w:rsidRDefault="007A7BBE" w:rsidP="007A7BB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4DE55235" w14:textId="6EC41976" w:rsidR="000E51AA" w:rsidRDefault="000E51AA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3F72D3B3" w14:textId="77777777" w:rsidR="00C727ED" w:rsidRDefault="00C727ED" w:rsidP="00C727ED">
      <w:pPr>
        <w:pStyle w:val="Titre1"/>
      </w:pPr>
      <w:r>
        <w:t>Validation règles du model</w:t>
      </w:r>
    </w:p>
    <w:p w14:paraId="33304675" w14:textId="77777777" w:rsidR="00C727ED" w:rsidRDefault="00C727ED" w:rsidP="00C727ED">
      <w:pPr>
        <w:pStyle w:val="Titre3"/>
      </w:pPr>
      <w:r>
        <w:t>Ajouter la validation du model Côté Serveur</w:t>
      </w:r>
    </w:p>
    <w:p w14:paraId="5E0BB478" w14:textId="77777777" w:rsidR="00C727ED" w:rsidRPr="00F156F4" w:rsidRDefault="00C727ED" w:rsidP="00C727ED"/>
    <w:p w14:paraId="021741C1" w14:textId="77777777" w:rsidR="00C727ED" w:rsidRDefault="00C727ED" w:rsidP="00C727E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Ajoutez des annotations au model </w:t>
      </w:r>
      <w:r>
        <w:rPr>
          <w:b/>
          <w:bCs/>
        </w:rPr>
        <w:t>ZombieType</w:t>
      </w:r>
      <w:r>
        <w:t xml:space="preserve"> pour l’affichage et la validation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C727ED" w14:paraId="7E13F046" w14:textId="77777777" w:rsidTr="00814BD6">
        <w:tc>
          <w:tcPr>
            <w:tcW w:w="2819" w:type="dxa"/>
          </w:tcPr>
          <w:p w14:paraId="51423AA4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Élément</w:t>
            </w:r>
          </w:p>
        </w:tc>
        <w:tc>
          <w:tcPr>
            <w:tcW w:w="5387" w:type="dxa"/>
          </w:tcPr>
          <w:p w14:paraId="74D081E4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Règle</w:t>
            </w:r>
          </w:p>
        </w:tc>
      </w:tr>
      <w:tr w:rsidR="00C727ED" w14:paraId="38800722" w14:textId="77777777" w:rsidTr="00814BD6">
        <w:tc>
          <w:tcPr>
            <w:tcW w:w="2819" w:type="dxa"/>
          </w:tcPr>
          <w:p w14:paraId="5DF5B5B9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TypeName</w:t>
            </w:r>
          </w:p>
        </w:tc>
        <w:tc>
          <w:tcPr>
            <w:tcW w:w="5387" w:type="dxa"/>
          </w:tcPr>
          <w:p w14:paraId="364963A2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S’affiche Type Name</w:t>
            </w:r>
          </w:p>
        </w:tc>
      </w:tr>
      <w:tr w:rsidR="00C727ED" w:rsidRPr="00D01243" w14:paraId="7835F0A7" w14:textId="77777777" w:rsidTr="00814BD6">
        <w:tc>
          <w:tcPr>
            <w:tcW w:w="2819" w:type="dxa"/>
          </w:tcPr>
          <w:p w14:paraId="229E6F8E" w14:textId="77777777" w:rsidR="00C727ED" w:rsidRDefault="00C727ED" w:rsidP="00814BD6">
            <w:pPr>
              <w:rPr>
                <w:lang w:val="fr-CA"/>
              </w:rPr>
            </w:pPr>
            <w:r>
              <w:rPr>
                <w:lang w:val="fr-CA"/>
              </w:rPr>
              <w:t>TypeName</w:t>
            </w:r>
          </w:p>
        </w:tc>
        <w:tc>
          <w:tcPr>
            <w:tcW w:w="5387" w:type="dxa"/>
          </w:tcPr>
          <w:p w14:paraId="332A6A03" w14:textId="77777777" w:rsidR="00C727ED" w:rsidRPr="00C727ED" w:rsidRDefault="00C727ED" w:rsidP="00814BD6">
            <w:r w:rsidRPr="00C727ED">
              <w:t>Obligatoire</w:t>
            </w:r>
          </w:p>
          <w:p w14:paraId="7D31BD3E" w14:textId="77777777" w:rsidR="00C727ED" w:rsidRPr="002D207C" w:rsidRDefault="00C727ED" w:rsidP="00814BD6">
            <w:r w:rsidRPr="002D207C">
              <w:t>Message d’erreur </w:t>
            </w:r>
            <w:r w:rsidRPr="00C40026">
              <w:t xml:space="preserve">: </w:t>
            </w:r>
            <w:r w:rsidRPr="00C40026">
              <w:rPr>
                <w:rFonts w:ascii="Consolas" w:hAnsi="Consolas" w:cs="Consolas"/>
                <w:color w:val="A31515"/>
                <w:sz w:val="19"/>
                <w:szCs w:val="19"/>
              </w:rPr>
              <w:t>"Type Name have to be fill."</w:t>
            </w:r>
          </w:p>
        </w:tc>
      </w:tr>
    </w:tbl>
    <w:p w14:paraId="485E1DB2" w14:textId="77777777" w:rsidR="00C727ED" w:rsidRPr="002D207C" w:rsidRDefault="00C727ED" w:rsidP="00C727ED">
      <w:pPr>
        <w:ind w:left="720"/>
        <w:rPr>
          <w:lang w:val="en-CA"/>
        </w:rPr>
      </w:pPr>
    </w:p>
    <w:p w14:paraId="467B8EFA" w14:textId="77777777" w:rsidR="00B36ED9" w:rsidRPr="00552F9E" w:rsidRDefault="00B36ED9" w:rsidP="009A5F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552F9E">
        <w:t>Ajoute</w:t>
      </w:r>
      <w:r>
        <w:t>z</w:t>
      </w:r>
      <w:r w:rsidRPr="00552F9E">
        <w:t xml:space="preserve"> </w:t>
      </w:r>
      <w:r>
        <w:t xml:space="preserve">tagHelpers et les balises nécessaires à </w:t>
      </w:r>
      <w:r w:rsidRPr="00552F9E">
        <w:t>la validation du Model</w:t>
      </w:r>
      <w:r>
        <w:t xml:space="preserve"> dans la View ZombieType/</w:t>
      </w:r>
      <w:r>
        <w:rPr>
          <w:b/>
          <w:bCs/>
        </w:rPr>
        <w:t>Create</w:t>
      </w:r>
    </w:p>
    <w:p w14:paraId="203E7730" w14:textId="77777777" w:rsidR="005939C8" w:rsidRDefault="005939C8" w:rsidP="005939C8">
      <w:pPr>
        <w:pStyle w:val="Paragraphedeliste"/>
        <w:numPr>
          <w:ilvl w:val="0"/>
          <w:numId w:val="33"/>
        </w:numPr>
        <w:spacing w:before="0" w:after="160" w:line="259" w:lineRule="auto"/>
      </w:pPr>
      <w:r>
        <w:lastRenderedPageBreak/>
        <w:t xml:space="preserve">Ajoutez l’Action </w:t>
      </w:r>
      <w:r w:rsidRPr="00D97FE3">
        <w:rPr>
          <w:b/>
          <w:bCs/>
        </w:rPr>
        <w:t>Create</w:t>
      </w:r>
      <w:r>
        <w:t xml:space="preserve"> POST dans le Controller</w:t>
      </w:r>
    </w:p>
    <w:p w14:paraId="32CD9717" w14:textId="77777777" w:rsidR="00AC0EFD" w:rsidRDefault="00AC0EFD" w:rsidP="00AC0EFD"/>
    <w:p w14:paraId="142A2998" w14:textId="77777777" w:rsidR="00AC0EF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 xml:space="preserve">Ajoutez un point d’arrêt (BreakPoint) dans le Controller </w:t>
      </w:r>
      <w:r>
        <w:rPr>
          <w:b/>
          <w:bCs/>
        </w:rPr>
        <w:t>ZombieType</w:t>
      </w:r>
    </w:p>
    <w:p w14:paraId="308A76B3" w14:textId="77777777" w:rsidR="00AC0EF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Testez des données Valides et des données invalides</w:t>
      </w:r>
    </w:p>
    <w:p w14:paraId="4AF879A2" w14:textId="77777777" w:rsidR="00AC0EFD" w:rsidRDefault="00AC0EFD" w:rsidP="00AC0EFD"/>
    <w:p w14:paraId="395F1611" w14:textId="77777777" w:rsidR="00AC0EFD" w:rsidRPr="00C1366D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C1366D">
        <w:t xml:space="preserve">En bas de la View </w:t>
      </w:r>
      <w:r w:rsidRPr="009A69CC">
        <w:rPr>
          <w:b/>
          <w:bCs/>
        </w:rPr>
        <w:t>ZombieType/Create</w:t>
      </w:r>
      <w:r>
        <w:t>, a</w:t>
      </w:r>
      <w:r w:rsidRPr="00C1366D">
        <w:t>jouter l’appel</w:t>
      </w:r>
      <w:r>
        <w:t xml:space="preserve"> à la Partial View de validation côté client</w:t>
      </w:r>
    </w:p>
    <w:p w14:paraId="0FDE5854" w14:textId="77777777" w:rsidR="00AC0EFD" w:rsidRPr="00AC0EFD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C0EFD">
        <w:rPr>
          <w:rFonts w:ascii="Consolas" w:hAnsi="Consolas" w:cs="Consolas"/>
          <w:color w:val="000000"/>
          <w:sz w:val="19"/>
          <w:szCs w:val="19"/>
          <w:lang w:val="en-CA"/>
        </w:rPr>
        <w:t xml:space="preserve">@section Scripts{ </w:t>
      </w:r>
    </w:p>
    <w:p w14:paraId="7B5B8111" w14:textId="77777777" w:rsidR="00AC0EFD" w:rsidRPr="00AC0EFD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AC0EF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@{ &lt;partial name="_ValidationScriptsPartial" /&gt; }</w:t>
      </w:r>
    </w:p>
    <w:p w14:paraId="679E5466" w14:textId="77777777" w:rsidR="00AC0EFD" w:rsidRPr="00E53E07" w:rsidRDefault="00AC0EFD" w:rsidP="00AC0E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E53E07">
        <w:rPr>
          <w:rFonts w:ascii="Consolas" w:hAnsi="Consolas" w:cs="Consolas"/>
          <w:color w:val="000000"/>
          <w:sz w:val="19"/>
          <w:szCs w:val="19"/>
        </w:rPr>
        <w:t>}</w:t>
      </w:r>
    </w:p>
    <w:p w14:paraId="4018B74E" w14:textId="77777777" w:rsidR="00AC0EFD" w:rsidRPr="00106442" w:rsidRDefault="00AC0EFD" w:rsidP="00AC0EFD">
      <w:pPr>
        <w:ind w:left="720"/>
      </w:pPr>
    </w:p>
    <w:p w14:paraId="5437C695" w14:textId="77777777" w:rsidR="00AC0EFD" w:rsidRDefault="00AC0EFD" w:rsidP="001C44A3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Testez des données Valides et des données invalides</w:t>
      </w:r>
    </w:p>
    <w:p w14:paraId="7411A891" w14:textId="355DC003" w:rsidR="000E51AA" w:rsidRDefault="000E51AA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p w14:paraId="463E5168" w14:textId="77777777" w:rsidR="00481CD6" w:rsidRPr="000A6F2B" w:rsidRDefault="00481CD6" w:rsidP="00481CD6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C5EC0E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6FDB6CB" w14:textId="77777777" w:rsidR="00481CD6" w:rsidRPr="00FC246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0E5A5E32" w14:textId="77777777" w:rsidR="00481CD6" w:rsidRPr="007E2E85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BDC4C7A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Commentez en respectant les standards proposés (vous serez noté là-dessus):</w:t>
      </w:r>
    </w:p>
    <w:p w14:paraId="0D6EB386" w14:textId="77777777" w:rsidR="00481CD6" w:rsidRPr="00721238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2F5921">
        <w:rPr>
          <w:lang w:val="en-US"/>
        </w:rPr>
        <w:t xml:space="preserve">FCT ZombieType </w:t>
      </w:r>
      <w:r>
        <w:rPr>
          <w:lang w:val="en-US"/>
        </w:rPr>
        <w:t xml:space="preserve">Index, Create et </w:t>
      </w:r>
      <w:r w:rsidRPr="002F5921">
        <w:rPr>
          <w:lang w:val="en-US"/>
        </w:rPr>
        <w:t>V</w:t>
      </w:r>
      <w:r>
        <w:rPr>
          <w:lang w:val="en-US"/>
        </w:rPr>
        <w:t>alidation</w:t>
      </w:r>
    </w:p>
    <w:p w14:paraId="6AE9CEEE" w14:textId="77777777" w:rsidR="00481CD6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validation côté client et côté serveur ZombieType, View Create.</w:t>
      </w:r>
    </w:p>
    <w:p w14:paraId="26B46398" w14:textId="77777777" w:rsidR="00481CD6" w:rsidRPr="001C42FF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715D7DAE" w14:textId="77777777" w:rsidR="00481CD6" w:rsidRPr="001C42FF" w:rsidRDefault="00481CD6" w:rsidP="00481CD6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2AAB76A5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0EF36A4A" wp14:editId="2B41644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10D3" w14:textId="77777777" w:rsidR="00481CD6" w:rsidRPr="00B36ED9" w:rsidRDefault="00481CD6" w:rsidP="00497FB0">
      <w:pPr>
        <w:pStyle w:val="NormalWeb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</w:rPr>
      </w:pPr>
    </w:p>
    <w:sectPr w:rsidR="00481CD6" w:rsidRPr="00B36ED9" w:rsidSect="000440BA">
      <w:headerReference w:type="default" r:id="rId19"/>
      <w:footerReference w:type="defaul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EBFC7" w14:textId="77777777" w:rsidR="00B62A38" w:rsidRDefault="00B62A38" w:rsidP="000440BA">
      <w:r>
        <w:separator/>
      </w:r>
    </w:p>
  </w:endnote>
  <w:endnote w:type="continuationSeparator" w:id="0">
    <w:p w14:paraId="03031EC8" w14:textId="77777777" w:rsidR="00B62A38" w:rsidRDefault="00B62A38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B0B45" w14:textId="77777777" w:rsidR="00B62A38" w:rsidRDefault="00B62A38" w:rsidP="000440BA">
      <w:r>
        <w:separator/>
      </w:r>
    </w:p>
  </w:footnote>
  <w:footnote w:type="continuationSeparator" w:id="0">
    <w:p w14:paraId="77A081A3" w14:textId="77777777" w:rsidR="00B62A38" w:rsidRDefault="00B62A38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68419BCC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E81"/>
    <w:multiLevelType w:val="multilevel"/>
    <w:tmpl w:val="8918F8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60098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80060"/>
    <w:multiLevelType w:val="hybridMultilevel"/>
    <w:tmpl w:val="076859E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FB3CDE"/>
    <w:multiLevelType w:val="hybridMultilevel"/>
    <w:tmpl w:val="798A0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75BA"/>
    <w:multiLevelType w:val="hybridMultilevel"/>
    <w:tmpl w:val="2F5AEE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23E07"/>
    <w:multiLevelType w:val="hybridMultilevel"/>
    <w:tmpl w:val="71FC7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46E8"/>
    <w:multiLevelType w:val="multilevel"/>
    <w:tmpl w:val="07CA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D79F5"/>
    <w:multiLevelType w:val="hybridMultilevel"/>
    <w:tmpl w:val="8062B8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B362D"/>
    <w:multiLevelType w:val="multilevel"/>
    <w:tmpl w:val="1E0E4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B4B0B"/>
    <w:multiLevelType w:val="multilevel"/>
    <w:tmpl w:val="5ACA79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85864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6E09"/>
    <w:multiLevelType w:val="hybridMultilevel"/>
    <w:tmpl w:val="75248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A3DE0"/>
    <w:multiLevelType w:val="hybridMultilevel"/>
    <w:tmpl w:val="FED6E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805A0"/>
    <w:multiLevelType w:val="hybridMultilevel"/>
    <w:tmpl w:val="8EA83D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31DF3"/>
    <w:multiLevelType w:val="multilevel"/>
    <w:tmpl w:val="68E8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2B6359"/>
    <w:multiLevelType w:val="hybridMultilevel"/>
    <w:tmpl w:val="60C6D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94425"/>
    <w:multiLevelType w:val="multilevel"/>
    <w:tmpl w:val="039A73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51F0B"/>
    <w:multiLevelType w:val="hybridMultilevel"/>
    <w:tmpl w:val="25465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039F5"/>
    <w:multiLevelType w:val="hybridMultilevel"/>
    <w:tmpl w:val="04BE5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4153A"/>
    <w:multiLevelType w:val="hybridMultilevel"/>
    <w:tmpl w:val="74CA0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31876"/>
    <w:multiLevelType w:val="hybridMultilevel"/>
    <w:tmpl w:val="470AA2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41C43"/>
    <w:multiLevelType w:val="hybridMultilevel"/>
    <w:tmpl w:val="D52C9D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D21C8"/>
    <w:multiLevelType w:val="multilevel"/>
    <w:tmpl w:val="3772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86EC0"/>
    <w:multiLevelType w:val="hybridMultilevel"/>
    <w:tmpl w:val="1714C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F6E77"/>
    <w:multiLevelType w:val="hybridMultilevel"/>
    <w:tmpl w:val="10DC34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EAD3455"/>
    <w:multiLevelType w:val="hybridMultilevel"/>
    <w:tmpl w:val="BFC6A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C5422"/>
    <w:multiLevelType w:val="hybridMultilevel"/>
    <w:tmpl w:val="CB82B9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C4135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9364E"/>
    <w:multiLevelType w:val="hybridMultilevel"/>
    <w:tmpl w:val="7166C4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</w:num>
  <w:num w:numId="2">
    <w:abstractNumId w:val="29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19"/>
    <w:lvlOverride w:ilvl="0">
      <w:startOverride w:val="3"/>
    </w:lvlOverride>
  </w:num>
  <w:num w:numId="5">
    <w:abstractNumId w:val="11"/>
    <w:lvlOverride w:ilvl="0">
      <w:startOverride w:val="4"/>
    </w:lvlOverride>
  </w:num>
  <w:num w:numId="6">
    <w:abstractNumId w:val="10"/>
    <w:lvlOverride w:ilvl="0">
      <w:startOverride w:val="5"/>
    </w:lvlOverride>
  </w:num>
  <w:num w:numId="7">
    <w:abstractNumId w:val="25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15"/>
  </w:num>
  <w:num w:numId="11">
    <w:abstractNumId w:val="3"/>
  </w:num>
  <w:num w:numId="12">
    <w:abstractNumId w:val="20"/>
  </w:num>
  <w:num w:numId="13">
    <w:abstractNumId w:val="32"/>
  </w:num>
  <w:num w:numId="14">
    <w:abstractNumId w:val="28"/>
  </w:num>
  <w:num w:numId="15">
    <w:abstractNumId w:val="27"/>
  </w:num>
  <w:num w:numId="16">
    <w:abstractNumId w:val="9"/>
  </w:num>
  <w:num w:numId="17">
    <w:abstractNumId w:val="7"/>
  </w:num>
  <w:num w:numId="18">
    <w:abstractNumId w:val="14"/>
  </w:num>
  <w:num w:numId="19">
    <w:abstractNumId w:val="2"/>
  </w:num>
  <w:num w:numId="20">
    <w:abstractNumId w:val="4"/>
  </w:num>
  <w:num w:numId="21">
    <w:abstractNumId w:val="26"/>
  </w:num>
  <w:num w:numId="22">
    <w:abstractNumId w:val="21"/>
  </w:num>
  <w:num w:numId="23">
    <w:abstractNumId w:val="24"/>
  </w:num>
  <w:num w:numId="24">
    <w:abstractNumId w:val="6"/>
  </w:num>
  <w:num w:numId="25">
    <w:abstractNumId w:val="33"/>
  </w:num>
  <w:num w:numId="26">
    <w:abstractNumId w:val="18"/>
  </w:num>
  <w:num w:numId="27">
    <w:abstractNumId w:val="12"/>
  </w:num>
  <w:num w:numId="28">
    <w:abstractNumId w:val="22"/>
  </w:num>
  <w:num w:numId="29">
    <w:abstractNumId w:val="1"/>
  </w:num>
  <w:num w:numId="30">
    <w:abstractNumId w:val="23"/>
  </w:num>
  <w:num w:numId="31">
    <w:abstractNumId w:val="16"/>
  </w:num>
  <w:num w:numId="32">
    <w:abstractNumId w:val="30"/>
  </w:num>
  <w:num w:numId="33">
    <w:abstractNumId w:val="13"/>
  </w:num>
  <w:num w:numId="34">
    <w:abstractNumId w:val="31"/>
  </w:num>
  <w:num w:numId="35">
    <w:abstractNumId w:val="34"/>
  </w:num>
  <w:num w:numId="3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440BA"/>
    <w:rsid w:val="000E51AA"/>
    <w:rsid w:val="000E7516"/>
    <w:rsid w:val="00195EDD"/>
    <w:rsid w:val="001C44A3"/>
    <w:rsid w:val="00234C76"/>
    <w:rsid w:val="00294642"/>
    <w:rsid w:val="002E19E4"/>
    <w:rsid w:val="003B4C01"/>
    <w:rsid w:val="00422562"/>
    <w:rsid w:val="004716F3"/>
    <w:rsid w:val="00481CD6"/>
    <w:rsid w:val="00497FB0"/>
    <w:rsid w:val="00505F12"/>
    <w:rsid w:val="005237B7"/>
    <w:rsid w:val="005939C8"/>
    <w:rsid w:val="005A6A33"/>
    <w:rsid w:val="005D2792"/>
    <w:rsid w:val="005F50AC"/>
    <w:rsid w:val="0061163D"/>
    <w:rsid w:val="006E4404"/>
    <w:rsid w:val="007A7BBE"/>
    <w:rsid w:val="00822DAA"/>
    <w:rsid w:val="008A7602"/>
    <w:rsid w:val="008E73D1"/>
    <w:rsid w:val="00923F50"/>
    <w:rsid w:val="0092711E"/>
    <w:rsid w:val="009A5F99"/>
    <w:rsid w:val="009B6B47"/>
    <w:rsid w:val="00A315D4"/>
    <w:rsid w:val="00AC0EFD"/>
    <w:rsid w:val="00AD213B"/>
    <w:rsid w:val="00B1415A"/>
    <w:rsid w:val="00B36ED9"/>
    <w:rsid w:val="00B62A38"/>
    <w:rsid w:val="00BE6EBB"/>
    <w:rsid w:val="00BF2096"/>
    <w:rsid w:val="00C727ED"/>
    <w:rsid w:val="00C82359"/>
    <w:rsid w:val="00CB1CC2"/>
    <w:rsid w:val="00D01243"/>
    <w:rsid w:val="00D26CE9"/>
    <w:rsid w:val="00D33AF8"/>
    <w:rsid w:val="00E67115"/>
    <w:rsid w:val="00ED0E67"/>
    <w:rsid w:val="00ED58FD"/>
    <w:rsid w:val="00EF0745"/>
    <w:rsid w:val="00EF5C1B"/>
    <w:rsid w:val="00F23A0A"/>
    <w:rsid w:val="00F46218"/>
    <w:rsid w:val="00F76E56"/>
    <w:rsid w:val="00FA245A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FCE9D0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79490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B76E0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B76E0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B76E0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B76E0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B76E0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794908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F09415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794908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794908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F09415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F09415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FFAE3E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etbootstrap.com/docs/5.0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bootswatch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alerieturgeon/A21_3W6_Laboratoires/tree/S01_Github_Gitkraken_MVC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11</TotalTime>
  <Pages>11</Pages>
  <Words>1969</Words>
  <Characters>11227</Characters>
  <Application>Microsoft Office Word</Application>
  <DocSecurity>0</DocSecurity>
  <Lines>93</Lines>
  <Paragraphs>26</Paragraphs>
  <ScaleCrop>false</ScaleCrop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39</cp:revision>
  <dcterms:created xsi:type="dcterms:W3CDTF">2021-08-23T21:44:00Z</dcterms:created>
  <dcterms:modified xsi:type="dcterms:W3CDTF">2021-08-23T23:41:00Z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