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C71164">
        <w:rPr>
          <w:rFonts w:ascii="Calibri" w:eastAsia="Times New Roman" w:hAnsi="Calibri" w:cs="Calibri"/>
          <w:sz w:val="22"/>
          <w:szCs w:val="22"/>
        </w:rPr>
        <w:t>Models</w:t>
      </w:r>
      <w:proofErr w:type="spellEnd"/>
      <w:r w:rsidRPr="00C71164"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 w:rsidRPr="00C71164">
        <w:rPr>
          <w:rFonts w:ascii="Calibri" w:eastAsia="Times New Roman" w:hAnsi="Calibri" w:cs="Calibri"/>
          <w:sz w:val="22"/>
          <w:szCs w:val="22"/>
        </w:rPr>
        <w:t>Entity</w:t>
      </w:r>
      <w:proofErr w:type="spellEnd"/>
      <w:r w:rsidRPr="00C71164">
        <w:rPr>
          <w:rFonts w:ascii="Calibri" w:eastAsia="Times New Roman" w:hAnsi="Calibri" w:cs="Calibri"/>
          <w:sz w:val="22"/>
          <w:szCs w:val="22"/>
        </w:rPr>
        <w:t xml:space="preserve"> Framework</w:t>
      </w:r>
    </w:p>
    <w:p w14:paraId="6C7D24E0" w14:textId="4E84571D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</w:rPr>
        <w:t>réer la c</w:t>
      </w:r>
      <w:r w:rsidRPr="00C71164">
        <w:rPr>
          <w:rFonts w:ascii="Calibri" w:eastAsia="Times New Roman" w:hAnsi="Calibri" w:cs="Calibri"/>
          <w:sz w:val="22"/>
          <w:szCs w:val="22"/>
        </w:rPr>
        <w:t>onnexion DB</w:t>
      </w:r>
    </w:p>
    <w:p w14:paraId="17FC89EE" w14:textId="30FA785E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Créer le </w:t>
      </w:r>
      <w:proofErr w:type="spellStart"/>
      <w:r w:rsidRPr="00C71164">
        <w:rPr>
          <w:rFonts w:ascii="Calibri" w:eastAsia="Times New Roman" w:hAnsi="Calibri" w:cs="Calibri"/>
          <w:sz w:val="22"/>
          <w:szCs w:val="22"/>
        </w:rPr>
        <w:t>DbContext</w:t>
      </w:r>
      <w:proofErr w:type="spellEnd"/>
    </w:p>
    <w:p w14:paraId="4E44404F" w14:textId="58CB4FBA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les </w:t>
      </w:r>
      <w:r w:rsidRPr="00C71164">
        <w:rPr>
          <w:rFonts w:ascii="Calibri" w:eastAsia="Times New Roman" w:hAnsi="Calibri" w:cs="Calibri"/>
          <w:sz w:val="22"/>
          <w:szCs w:val="22"/>
        </w:rPr>
        <w:t xml:space="preserve">Data Annotations </w:t>
      </w:r>
      <w:r>
        <w:rPr>
          <w:rFonts w:ascii="Calibri" w:eastAsia="Times New Roman" w:hAnsi="Calibri" w:cs="Calibri"/>
          <w:sz w:val="22"/>
          <w:szCs w:val="22"/>
        </w:rPr>
        <w:t>de base</w:t>
      </w:r>
    </w:p>
    <w:p w14:paraId="2B63F02A" w14:textId="70C8BAD1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Effectuer des </w:t>
      </w:r>
      <w:r w:rsidRPr="00C71164">
        <w:rPr>
          <w:rFonts w:ascii="Calibri" w:eastAsia="Times New Roman" w:hAnsi="Calibri" w:cs="Calibri"/>
          <w:sz w:val="22"/>
          <w:szCs w:val="22"/>
        </w:rPr>
        <w:t>Migration</w:t>
      </w:r>
      <w:r>
        <w:rPr>
          <w:rFonts w:ascii="Calibri" w:eastAsia="Times New Roman" w:hAnsi="Calibri" w:cs="Calibri"/>
          <w:sz w:val="22"/>
          <w:szCs w:val="22"/>
        </w:rPr>
        <w:t xml:space="preserve"> et </w:t>
      </w:r>
      <w:r w:rsidRPr="00C71164">
        <w:rPr>
          <w:rFonts w:ascii="Calibri" w:eastAsia="Times New Roman" w:hAnsi="Calibri" w:cs="Calibri"/>
          <w:i/>
          <w:iCs/>
          <w:sz w:val="22"/>
          <w:szCs w:val="22"/>
        </w:rPr>
        <w:t xml:space="preserve">update </w:t>
      </w:r>
      <w:proofErr w:type="spellStart"/>
      <w:r w:rsidRPr="00C71164">
        <w:rPr>
          <w:rFonts w:ascii="Calibri" w:eastAsia="Times New Roman" w:hAnsi="Calibri" w:cs="Calibri"/>
          <w:i/>
          <w:iCs/>
          <w:sz w:val="22"/>
          <w:szCs w:val="22"/>
        </w:rPr>
        <w:t>database</w:t>
      </w:r>
      <w:proofErr w:type="spellEnd"/>
    </w:p>
    <w:p w14:paraId="34015074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Validation</w:t>
      </w:r>
    </w:p>
    <w:p w14:paraId="6C4D2D47" w14:textId="48F221E6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des </w:t>
      </w:r>
      <w:r w:rsidR="00156BF6">
        <w:rPr>
          <w:rFonts w:ascii="Calibri" w:eastAsia="Times New Roman" w:hAnsi="Calibri" w:cs="Calibri"/>
          <w:sz w:val="22"/>
          <w:szCs w:val="22"/>
        </w:rPr>
        <w:t>a</w:t>
      </w:r>
      <w:r w:rsidRPr="00C71164">
        <w:rPr>
          <w:rFonts w:ascii="Calibri" w:eastAsia="Times New Roman" w:hAnsi="Calibri" w:cs="Calibri"/>
          <w:sz w:val="22"/>
          <w:szCs w:val="22"/>
        </w:rPr>
        <w:t>nnotations de validation</w:t>
      </w:r>
    </w:p>
    <w:p w14:paraId="67CF0084" w14:textId="679ACFEB" w:rsidR="00C71164" w:rsidRPr="00C71164" w:rsidRDefault="00156BF6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Utiliser les </w:t>
      </w:r>
      <w:proofErr w:type="spellStart"/>
      <w:r w:rsidR="00C71164" w:rsidRPr="00C71164">
        <w:rPr>
          <w:rFonts w:ascii="Calibri" w:eastAsia="Times New Roman" w:hAnsi="Calibri" w:cs="Calibri"/>
          <w:sz w:val="22"/>
          <w:szCs w:val="22"/>
        </w:rPr>
        <w:t>TagHelpers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liés à la validation</w:t>
      </w:r>
      <w:r w:rsidR="00924998">
        <w:rPr>
          <w:rFonts w:ascii="Calibri" w:eastAsia="Times New Roman" w:hAnsi="Calibri" w:cs="Calibri"/>
          <w:sz w:val="22"/>
          <w:szCs w:val="22"/>
        </w:rPr>
        <w:t xml:space="preserve"> et aux données</w:t>
      </w:r>
    </w:p>
    <w:p w14:paraId="3F420A70" w14:textId="77777777" w:rsidR="00497FB0" w:rsidRDefault="00497FB0" w:rsidP="00497FB0"/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77777777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Pr="00035C46">
        <w:rPr>
          <w:b/>
          <w:bCs/>
        </w:rPr>
        <w:t>S01_Github_Gitkraken_MVC</w:t>
      </w:r>
    </w:p>
    <w:p w14:paraId="48F27773" w14:textId="0A250F88" w:rsidR="00AF124F" w:rsidRPr="0044560F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</w:t>
      </w:r>
      <w:r w:rsidR="00203A45">
        <w:rPr>
          <w:b/>
          <w:bCs/>
        </w:rPr>
        <w:t>2</w:t>
      </w:r>
      <w:r w:rsidRPr="00035C46">
        <w:rPr>
          <w:b/>
          <w:bCs/>
        </w:rPr>
        <w:t>_</w:t>
      </w:r>
      <w:r w:rsidR="003E2A4F">
        <w:rPr>
          <w:b/>
          <w:bCs/>
        </w:rPr>
        <w:t>EntityFramework_Intro</w:t>
      </w:r>
    </w:p>
    <w:p w14:paraId="4AD1996A" w14:textId="6C05CB8C" w:rsidR="0044560F" w:rsidRPr="003E2A4F" w:rsidRDefault="0044560F" w:rsidP="0044560F">
      <w:pPr>
        <w:spacing w:before="0" w:after="160" w:line="259" w:lineRule="auto"/>
        <w:ind w:left="360"/>
      </w:pPr>
      <w:r>
        <w:t>NOTE: Les branches S01 et S02 sont identiques pour le moment</w:t>
      </w:r>
      <w:r w:rsidR="00D4343E">
        <w:t>. La branche S02 n'existe que sur votre git LOCAL.</w:t>
      </w:r>
    </w:p>
    <w:p w14:paraId="2F50ABAA" w14:textId="3A81CDC6" w:rsidR="000E7516" w:rsidRDefault="000E7516" w:rsidP="000E7516"/>
    <w:p w14:paraId="0066FFB3" w14:textId="60AEA0E1" w:rsidR="000223F6" w:rsidRDefault="009139F8" w:rsidP="000223F6">
      <w:pPr>
        <w:pStyle w:val="Titre1"/>
      </w:pPr>
      <w:r>
        <w:t>Configuer le projet pour entity framework</w:t>
      </w:r>
    </w:p>
    <w:p w14:paraId="1549F4C8" w14:textId="30C05288" w:rsidR="00754711" w:rsidRPr="000C4172" w:rsidRDefault="00754711" w:rsidP="00754711">
      <w:pPr>
        <w:pStyle w:val="Titre2"/>
      </w:pPr>
      <w:r>
        <w:t>I</w:t>
      </w:r>
      <w:r>
        <w:t>nstaller les packages requis via powershell</w:t>
      </w:r>
    </w:p>
    <w:p w14:paraId="712A6E57" w14:textId="3CF7F3BA" w:rsidR="003B2F05" w:rsidRPr="003B2F05" w:rsidRDefault="003B2F05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</w:t>
      </w:r>
      <w:r>
        <w:t xml:space="preserve"> la branche de la séance: </w:t>
      </w:r>
      <w:r w:rsidRPr="00035C46">
        <w:rPr>
          <w:b/>
          <w:bCs/>
        </w:rPr>
        <w:t>S0</w:t>
      </w:r>
      <w:r>
        <w:rPr>
          <w:b/>
          <w:bCs/>
        </w:rPr>
        <w:t>2</w:t>
      </w:r>
      <w:r w:rsidRPr="00035C46">
        <w:rPr>
          <w:b/>
          <w:bCs/>
        </w:rPr>
        <w:t>_</w:t>
      </w:r>
      <w:r>
        <w:rPr>
          <w:b/>
          <w:bCs/>
        </w:rPr>
        <w:t>EntityFramework_Intro</w:t>
      </w:r>
    </w:p>
    <w:p w14:paraId="0F4E0728" w14:textId="4CE6035D" w:rsidR="003B2F05" w:rsidRDefault="003B2F05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Ouvrez votre projet</w:t>
      </w:r>
      <w:r w:rsidR="0044560F">
        <w:t xml:space="preserve"> qui se trouve dans votre dossier cloné</w:t>
      </w:r>
    </w:p>
    <w:p w14:paraId="5B265010" w14:textId="7A5D1E82" w:rsidR="00D26D4A" w:rsidRPr="003B2F05" w:rsidRDefault="00D26D4A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Dans </w:t>
      </w:r>
      <w:r>
        <w:t>Visual Studio</w:t>
      </w:r>
      <w:r>
        <w:t xml:space="preserve">, assurez-vous d'être dans la branche de la séance: </w:t>
      </w:r>
      <w:r w:rsidRPr="00035C46">
        <w:rPr>
          <w:b/>
          <w:bCs/>
        </w:rPr>
        <w:t>S0</w:t>
      </w:r>
      <w:r>
        <w:rPr>
          <w:b/>
          <w:bCs/>
        </w:rPr>
        <w:t>2</w:t>
      </w:r>
      <w:r w:rsidRPr="00035C46">
        <w:rPr>
          <w:b/>
          <w:bCs/>
        </w:rPr>
        <w:t>_</w:t>
      </w:r>
      <w:r>
        <w:rPr>
          <w:b/>
          <w:bCs/>
        </w:rPr>
        <w:t>EntityFramework_Intro</w:t>
      </w:r>
    </w:p>
    <w:p w14:paraId="2F1BDE27" w14:textId="083AD7D4" w:rsidR="00D26D4A" w:rsidRDefault="00D72031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Allez dans Outils-Gestionnaire de packages </w:t>
      </w:r>
      <w:proofErr w:type="spellStart"/>
      <w:r>
        <w:t>N</w:t>
      </w:r>
      <w:r w:rsidR="00A53F39">
        <w:t>uGet</w:t>
      </w:r>
      <w:proofErr w:type="spellEnd"/>
      <w:r w:rsidR="00A53F39">
        <w:t>-Gérer les packages de la solution</w:t>
      </w:r>
    </w:p>
    <w:p w14:paraId="547696DD" w14:textId="1D183C4D" w:rsidR="00A53F39" w:rsidRPr="003E2A4F" w:rsidRDefault="00A53F39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Installer les </w:t>
      </w:r>
      <w:proofErr w:type="gramStart"/>
      <w:r>
        <w:t>packages</w:t>
      </w:r>
      <w:proofErr w:type="gramEnd"/>
      <w:r>
        <w:t xml:space="preserve"> suivants</w:t>
      </w:r>
      <w:r w:rsidR="000F0211">
        <w:t>, acceptez les licences et confirmez l'installation</w:t>
      </w:r>
      <w:r w:rsidR="00793839">
        <w:t xml:space="preserve"> (messages)</w:t>
      </w:r>
      <w:r>
        <w:t>:</w:t>
      </w:r>
    </w:p>
    <w:p w14:paraId="3806E314" w14:textId="77777777" w:rsidR="008240B8" w:rsidRPr="00165C20" w:rsidRDefault="008240B8" w:rsidP="00CD3A68">
      <w:pPr>
        <w:pStyle w:val="Paragraphedeliste"/>
        <w:numPr>
          <w:ilvl w:val="0"/>
          <w:numId w:val="6"/>
        </w:numPr>
        <w:spacing w:before="0" w:after="100" w:afterAutospacing="1" w:line="240" w:lineRule="auto"/>
        <w:ind w:left="1423" w:hanging="357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65C20"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</w:p>
    <w:p w14:paraId="7B4239EC" w14:textId="77777777" w:rsidR="008240B8" w:rsidRPr="00165C20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65C20"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</w:p>
    <w:p w14:paraId="36B513C3" w14:textId="77777777" w:rsidR="008240B8" w:rsidRPr="008A06F2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</w:pPr>
      <w:proofErr w:type="spellStart"/>
      <w:proofErr w:type="gramStart"/>
      <w:r w:rsidRPr="00C61642">
        <w:t>Microsoft.EntityFrameworkCore</w:t>
      </w:r>
      <w:r>
        <w:t>.tools</w:t>
      </w:r>
      <w:proofErr w:type="spellEnd"/>
      <w:proofErr w:type="gramEnd"/>
    </w:p>
    <w:p w14:paraId="5BC3F196" w14:textId="77777777" w:rsidR="008240B8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</w:pPr>
      <w:proofErr w:type="spellStart"/>
      <w:proofErr w:type="gramStart"/>
      <w:r w:rsidRPr="008A06F2">
        <w:t>Microsoft.EntityFrameworkCore</w:t>
      </w:r>
      <w:r w:rsidRPr="00A15032">
        <w:t>.Design</w:t>
      </w:r>
      <w:proofErr w:type="spellEnd"/>
      <w:proofErr w:type="gramEnd"/>
    </w:p>
    <w:p w14:paraId="20BFFD59" w14:textId="13356F66" w:rsidR="000223F6" w:rsidRDefault="000223F6" w:rsidP="000E7516"/>
    <w:p w14:paraId="24DAB3A2" w14:textId="77777777" w:rsidR="00B07BAA" w:rsidRDefault="00B07BA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E28408B" w14:textId="2ADABEE9" w:rsidR="00CB26D6" w:rsidRDefault="00CB26D6" w:rsidP="00CB26D6">
      <w:pPr>
        <w:pStyle w:val="Titre1"/>
      </w:pPr>
      <w:r>
        <w:lastRenderedPageBreak/>
        <w:t xml:space="preserve">Configuer </w:t>
      </w:r>
      <w:r w:rsidR="006C2CB1">
        <w:t>la bd du projet</w:t>
      </w:r>
    </w:p>
    <w:p w14:paraId="2CEF9F10" w14:textId="55EF6333" w:rsidR="007A5116" w:rsidRPr="000C4172" w:rsidRDefault="007A5116" w:rsidP="007A5116">
      <w:pPr>
        <w:pStyle w:val="Titre2"/>
      </w:pPr>
      <w:r>
        <w:t xml:space="preserve">Ajout de la </w:t>
      </w:r>
      <w:r>
        <w:t>Connexion</w:t>
      </w:r>
      <w:r>
        <w:t xml:space="preserve"> à la</w:t>
      </w:r>
      <w:r>
        <w:t xml:space="preserve"> DB</w:t>
      </w:r>
    </w:p>
    <w:p w14:paraId="3BA4CE6D" w14:textId="77777777" w:rsidR="00B7171D" w:rsidRDefault="007A5116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Ouvrez </w:t>
      </w:r>
      <w:r w:rsidR="00B7171D">
        <w:t>Management Studio</w:t>
      </w:r>
    </w:p>
    <w:p w14:paraId="39CD3DE2" w14:textId="525C1A8E" w:rsidR="00B7171D" w:rsidRDefault="00B7171D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Connectez-vous et copiez le nom du serveur</w:t>
      </w:r>
    </w:p>
    <w:p w14:paraId="56840395" w14:textId="296C0AD5" w:rsidR="00B7171D" w:rsidRPr="00B7171D" w:rsidRDefault="00B7171D" w:rsidP="00B7171D">
      <w:pPr>
        <w:spacing w:before="0" w:after="160" w:line="259" w:lineRule="auto"/>
        <w:ind w:left="360"/>
        <w:rPr>
          <w:color w:val="FF0000"/>
        </w:rPr>
      </w:pPr>
      <w:r w:rsidRPr="00B7171D">
        <w:rPr>
          <w:color w:val="FF0000"/>
        </w:rPr>
        <w:t xml:space="preserve">ATTENTION: </w:t>
      </w:r>
      <w:r w:rsidR="006C2CB1">
        <w:rPr>
          <w:color w:val="FF0000"/>
        </w:rPr>
        <w:t>Dans les laboratoires, l</w:t>
      </w:r>
      <w:r w:rsidRPr="00B7171D">
        <w:rPr>
          <w:color w:val="FF0000"/>
        </w:rPr>
        <w:t xml:space="preserve">e nom du serveur par défaut n'est pas le bon! </w:t>
      </w:r>
    </w:p>
    <w:p w14:paraId="7FB5ED71" w14:textId="73AF7ECA" w:rsidR="007A5116" w:rsidRPr="00294007" w:rsidRDefault="00800EDB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Ouvrez le fichier</w:t>
      </w:r>
      <w:r w:rsidR="007A5116">
        <w:t xml:space="preserve"> </w:t>
      </w:r>
      <w:proofErr w:type="spellStart"/>
      <w:r w:rsidR="007A5116">
        <w:t>appSettings.json</w:t>
      </w:r>
      <w:proofErr w:type="spellEnd"/>
    </w:p>
    <w:p w14:paraId="016316F1" w14:textId="029DD243" w:rsidR="007A5116" w:rsidRDefault="007A5116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 w:rsidRPr="00602B32">
        <w:t>Ajouter la connexion</w:t>
      </w:r>
      <w:r w:rsidR="00602B32" w:rsidRPr="00602B32">
        <w:t xml:space="preserve"> soit l</w:t>
      </w:r>
      <w:r w:rsidR="00602B32">
        <w:t>e texte en vert</w:t>
      </w:r>
      <w:r w:rsidR="007266C4">
        <w:t xml:space="preserve"> ATTENTION n'oubliez pas la virgule!</w:t>
      </w:r>
    </w:p>
    <w:p w14:paraId="715D876E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2178C7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"Logging"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1B2340D6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LogLevel</w:t>
      </w:r>
      <w:proofErr w:type="spellEnd"/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27B23B7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"Default"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15F261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"Microsoft"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005758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Microsoft.Hosting.Lifetime</w:t>
      </w:r>
      <w:proofErr w:type="spellEnd"/>
      <w:proofErr w:type="gramEnd"/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</w:p>
    <w:p w14:paraId="1A239839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938099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4FB948C5" w14:textId="7DF0A8B4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AllowedHosts</w:t>
      </w:r>
      <w:proofErr w:type="spellEnd"/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"*</w:t>
      </w:r>
      <w:proofErr w:type="gramStart"/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7266C4" w:rsidRPr="00726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  <w:proofErr w:type="gramEnd"/>
    </w:p>
    <w:p w14:paraId="12298995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FCEB3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</w:t>
      </w:r>
      <w:proofErr w:type="spellStart"/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ConnectionStrings</w:t>
      </w:r>
      <w:proofErr w:type="spellEnd"/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 {</w:t>
      </w:r>
    </w:p>
    <w:p w14:paraId="4DF9A45C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</w:t>
      </w:r>
      <w:proofErr w:type="spellStart"/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DefaultConnection</w:t>
      </w:r>
      <w:proofErr w:type="spellEnd"/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"Server=(localdb)</w:t>
      </w:r>
      <w:proofErr w:type="gramStart"/>
      <w:r w:rsidRPr="007266C4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\\MSSQLLocalDB;Database</w:t>
      </w:r>
      <w:proofErr w:type="gramEnd"/>
      <w:r w:rsidRPr="007266C4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=ZombieParty;Trusted_Connection=True;MultipleActiveResultSets=True"</w:t>
      </w:r>
    </w:p>
    <w:p w14:paraId="7D233682" w14:textId="77777777" w:rsidR="005858DC" w:rsidRPr="005858DC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14:paraId="09D609F8" w14:textId="4AEF184E" w:rsidR="007A5116" w:rsidRPr="00EC5370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5858DC">
        <w:rPr>
          <w:rFonts w:ascii="Consolas" w:hAnsi="Consolas" w:cs="Consolas"/>
          <w:color w:val="000000"/>
          <w:sz w:val="19"/>
          <w:szCs w:val="19"/>
        </w:rPr>
        <w:t>}</w:t>
      </w:r>
    </w:p>
    <w:p w14:paraId="23043C04" w14:textId="77777777" w:rsidR="007A5116" w:rsidRPr="007C3008" w:rsidRDefault="007A5116" w:rsidP="000E7516"/>
    <w:p w14:paraId="5D5BEE36" w14:textId="77777777" w:rsidR="005F7F3D" w:rsidRPr="00757829" w:rsidRDefault="005F7F3D" w:rsidP="00FE629C"/>
    <w:p w14:paraId="2FD2F644" w14:textId="4F1181E5" w:rsidR="00680FCC" w:rsidRPr="009827DB" w:rsidRDefault="00DD2D50" w:rsidP="00680FCC">
      <w:pPr>
        <w:pStyle w:val="Titre2"/>
      </w:pPr>
      <w:r>
        <w:t xml:space="preserve">Création de l'application </w:t>
      </w:r>
      <w:r w:rsidR="00680FCC">
        <w:t>DbContext</w:t>
      </w:r>
    </w:p>
    <w:p w14:paraId="4B3E5164" w14:textId="07732738" w:rsidR="00680FCC" w:rsidRPr="002970F7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970F7">
        <w:rPr>
          <w:rFonts w:ascii="Times New Roman" w:hAnsi="Times New Roman" w:cs="Times New Roman"/>
          <w:color w:val="000000"/>
          <w:sz w:val="19"/>
          <w:szCs w:val="19"/>
        </w:rPr>
        <w:t>Crée</w:t>
      </w:r>
      <w:r w:rsidR="005471A2">
        <w:rPr>
          <w:rFonts w:ascii="Times New Roman" w:hAnsi="Times New Roman" w:cs="Times New Roman"/>
          <w:color w:val="000000"/>
          <w:sz w:val="19"/>
          <w:szCs w:val="19"/>
        </w:rPr>
        <w:t>z</w:t>
      </w:r>
      <w:r w:rsidRPr="002970F7">
        <w:rPr>
          <w:rFonts w:ascii="Times New Roman" w:hAnsi="Times New Roman" w:cs="Times New Roman"/>
          <w:color w:val="000000"/>
          <w:sz w:val="19"/>
          <w:szCs w:val="19"/>
        </w:rPr>
        <w:t xml:space="preserve"> un dossier </w:t>
      </w:r>
      <w:r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Data</w:t>
      </w:r>
      <w:r w:rsidRPr="002970F7">
        <w:rPr>
          <w:rFonts w:ascii="Times New Roman" w:hAnsi="Times New Roman" w:cs="Times New Roman"/>
          <w:color w:val="000000"/>
          <w:sz w:val="19"/>
          <w:szCs w:val="19"/>
        </w:rPr>
        <w:t xml:space="preserve"> (facultatif) dans </w:t>
      </w:r>
      <w:proofErr w:type="spellStart"/>
      <w:r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Models</w:t>
      </w:r>
      <w:proofErr w:type="spellEnd"/>
    </w:p>
    <w:p w14:paraId="74154333" w14:textId="01031AE9" w:rsidR="00FD6BC1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D6BC1">
        <w:rPr>
          <w:rFonts w:ascii="Times New Roman" w:hAnsi="Times New Roman" w:cs="Times New Roman"/>
          <w:color w:val="000000"/>
          <w:sz w:val="19"/>
          <w:szCs w:val="19"/>
        </w:rPr>
        <w:t>Crée</w:t>
      </w:r>
      <w:r w:rsidR="00DD2D50" w:rsidRPr="00FD6BC1">
        <w:rPr>
          <w:rFonts w:ascii="Times New Roman" w:hAnsi="Times New Roman" w:cs="Times New Roman"/>
          <w:color w:val="000000"/>
          <w:sz w:val="19"/>
          <w:szCs w:val="19"/>
        </w:rPr>
        <w:t>z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la classe</w:t>
      </w:r>
      <w:r w:rsidR="00111D92">
        <w:rPr>
          <w:rFonts w:ascii="Times New Roman" w:hAnsi="Times New Roman" w:cs="Times New Roman"/>
          <w:color w:val="000000"/>
          <w:sz w:val="19"/>
          <w:szCs w:val="19"/>
        </w:rPr>
        <w:t xml:space="preserve"> publi</w:t>
      </w:r>
      <w:r w:rsidR="00993C98">
        <w:rPr>
          <w:rFonts w:ascii="Times New Roman" w:hAnsi="Times New Roman" w:cs="Times New Roman"/>
          <w:color w:val="000000"/>
          <w:sz w:val="19"/>
          <w:szCs w:val="19"/>
        </w:rPr>
        <w:t>que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DD2D50"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ZombieParty</w:t>
      </w:r>
      <w:r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DbContext</w:t>
      </w:r>
      <w:proofErr w:type="spellEnd"/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D6BC1">
        <w:rPr>
          <w:rFonts w:ascii="Times New Roman" w:hAnsi="Times New Roman" w:cs="Times New Roman"/>
          <w:color w:val="000000"/>
          <w:sz w:val="19"/>
          <w:szCs w:val="19"/>
        </w:rPr>
        <w:t>q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ui implémente </w:t>
      </w:r>
      <w:proofErr w:type="spellStart"/>
      <w:r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DbContext</w:t>
      </w:r>
      <w:proofErr w:type="spellEnd"/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43860FA9" w14:textId="425BEB01" w:rsidR="00680FCC" w:rsidRPr="002970F7" w:rsidRDefault="00AD1202" w:rsidP="00680FCC">
      <w:pPr>
        <w:ind w:left="108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la référence (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using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) à </w:t>
      </w:r>
      <w:proofErr w:type="spellStart"/>
      <w:r w:rsidR="00680FCC"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Microsoft.EntityFrameworkCore</w:t>
      </w:r>
      <w:proofErr w:type="spellEnd"/>
    </w:p>
    <w:p w14:paraId="0913A02A" w14:textId="446E60C4" w:rsidR="00680FCC" w:rsidRPr="002970F7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970F7">
        <w:rPr>
          <w:rFonts w:ascii="Times New Roman" w:hAnsi="Times New Roman" w:cs="Times New Roman"/>
          <w:color w:val="000000"/>
          <w:sz w:val="19"/>
          <w:szCs w:val="19"/>
        </w:rPr>
        <w:t>Créer un constructeur (</w:t>
      </w:r>
      <w:proofErr w:type="spellStart"/>
      <w:r w:rsidRPr="002970F7">
        <w:rPr>
          <w:rFonts w:ascii="Times New Roman" w:hAnsi="Times New Roman" w:cs="Times New Roman"/>
          <w:color w:val="000000"/>
          <w:sz w:val="19"/>
          <w:szCs w:val="19"/>
        </w:rPr>
        <w:t>ctor</w:t>
      </w:r>
      <w:proofErr w:type="spellEnd"/>
      <w:r w:rsidRPr="002970F7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0F40F99" w14:textId="77777777" w:rsidR="00680FCC" w:rsidRPr="00D15012" w:rsidRDefault="00680FCC" w:rsidP="00680FCC">
      <w:pPr>
        <w:ind w:left="1080"/>
        <w:rPr>
          <w:rFonts w:ascii="Times New Roman" w:hAnsi="Times New Roman" w:cs="Times New Roman"/>
          <w:color w:val="000000"/>
          <w:sz w:val="19"/>
          <w:szCs w:val="19"/>
        </w:rPr>
      </w:pPr>
      <w:r w:rsidRPr="00D15012">
        <w:rPr>
          <w:rFonts w:ascii="Times New Roman" w:hAnsi="Times New Roman" w:cs="Times New Roman"/>
          <w:color w:val="000000"/>
          <w:sz w:val="19"/>
          <w:szCs w:val="19"/>
        </w:rPr>
        <w:t xml:space="preserve">Passer le </w:t>
      </w:r>
      <w:proofErr w:type="spellStart"/>
      <w:r w:rsidRPr="00D15012">
        <w:rPr>
          <w:rFonts w:ascii="Times New Roman" w:hAnsi="Times New Roman" w:cs="Times New Roman"/>
          <w:color w:val="000000"/>
          <w:sz w:val="19"/>
          <w:szCs w:val="19"/>
        </w:rPr>
        <w:t>BdContext</w:t>
      </w:r>
      <w:proofErr w:type="spellEnd"/>
      <w:r w:rsidRPr="00D15012">
        <w:rPr>
          <w:rFonts w:ascii="Times New Roman" w:hAnsi="Times New Roman" w:cs="Times New Roman"/>
          <w:color w:val="000000"/>
          <w:sz w:val="19"/>
          <w:szCs w:val="19"/>
        </w:rPr>
        <w:t xml:space="preserve"> options en paramètres dont la </w:t>
      </w:r>
      <w:proofErr w:type="spellStart"/>
      <w:r w:rsidRPr="00D15012">
        <w:rPr>
          <w:rFonts w:ascii="Times New Roman" w:hAnsi="Times New Roman" w:cs="Times New Roman"/>
          <w:color w:val="000000"/>
          <w:sz w:val="19"/>
          <w:szCs w:val="19"/>
        </w:rPr>
        <w:t>connectionString</w:t>
      </w:r>
      <w:proofErr w:type="spellEnd"/>
    </w:p>
    <w:p w14:paraId="3E073E18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FE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4102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3410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1021">
        <w:rPr>
          <w:rFonts w:ascii="Consolas" w:hAnsi="Consolas" w:cs="Consolas"/>
          <w:color w:val="2B91AF"/>
          <w:sz w:val="19"/>
          <w:szCs w:val="19"/>
        </w:rPr>
        <w:t>ZombiePartyDbContext</w:t>
      </w:r>
      <w:r w:rsidRPr="00341021">
        <w:rPr>
          <w:rFonts w:ascii="Consolas" w:hAnsi="Consolas" w:cs="Consolas"/>
          <w:color w:val="000000"/>
          <w:sz w:val="19"/>
          <w:szCs w:val="19"/>
        </w:rPr>
        <w:t>(DbContextOptions&lt;ZombiePartyDbContext&gt;options):</w:t>
      </w:r>
      <w:r w:rsidRPr="00341021">
        <w:rPr>
          <w:rFonts w:ascii="Consolas" w:hAnsi="Consolas" w:cs="Consolas"/>
          <w:color w:val="0000FF"/>
          <w:sz w:val="19"/>
          <w:szCs w:val="19"/>
        </w:rPr>
        <w:t>base</w:t>
      </w:r>
      <w:r w:rsidRPr="00341021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36E5EC92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02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16C51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19A6" w14:textId="77777777" w:rsidR="00680FCC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</w:rPr>
      </w:pPr>
      <w:r w:rsidRPr="0034102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5ADF4" w14:textId="77777777" w:rsidR="00680FCC" w:rsidRDefault="00680FCC" w:rsidP="00680FCC"/>
    <w:p w14:paraId="59C651D7" w14:textId="77777777" w:rsidR="007338FB" w:rsidRDefault="007338F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F17A462" w14:textId="4735107C" w:rsidR="00601562" w:rsidRDefault="00601562" w:rsidP="003C3D36">
      <w:pPr>
        <w:pStyle w:val="Titre1"/>
      </w:pPr>
      <w:r w:rsidRPr="006B26DA">
        <w:lastRenderedPageBreak/>
        <w:t>configurer le s</w:t>
      </w:r>
      <w:r>
        <w:t>ervice SqlServeur</w:t>
      </w:r>
    </w:p>
    <w:p w14:paraId="1A5316CB" w14:textId="2DFB4891" w:rsidR="003C3D36" w:rsidRDefault="003C3D36" w:rsidP="003C3D36">
      <w:pPr>
        <w:pStyle w:val="Titre2"/>
      </w:pPr>
      <w:r>
        <w:t>Injection de dépendance (ajout de la Dependency Injection)</w:t>
      </w:r>
    </w:p>
    <w:p w14:paraId="0F7C470E" w14:textId="7F22EC2B" w:rsidR="003C3D36" w:rsidRPr="003C3D36" w:rsidRDefault="003C3D36" w:rsidP="00CD3A68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Ouvrez le fichier </w:t>
      </w:r>
      <w:r>
        <w:rPr>
          <w:b/>
          <w:bCs/>
        </w:rPr>
        <w:t>Startup</w:t>
      </w:r>
    </w:p>
    <w:p w14:paraId="5916C11D" w14:textId="77777777" w:rsidR="00A061C4" w:rsidRDefault="006C16DA" w:rsidP="00CD3A68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méthode </w:t>
      </w:r>
      <w:proofErr w:type="spellStart"/>
      <w:r>
        <w:t>ConfigureServices</w:t>
      </w:r>
      <w:proofErr w:type="spellEnd"/>
      <w:r>
        <w:t xml:space="preserve">, injectez la dépendance </w:t>
      </w:r>
      <w:r w:rsidR="004047ED">
        <w:t>au service SQL serveur avec le nom de la connexion (</w:t>
      </w:r>
      <w:r w:rsidR="00DB6A32">
        <w:t xml:space="preserve">figurant dans </w:t>
      </w:r>
      <w:proofErr w:type="spellStart"/>
      <w:proofErr w:type="gramStart"/>
      <w:r w:rsidR="00DB6A32">
        <w:t>appsettings.json</w:t>
      </w:r>
      <w:proofErr w:type="spellEnd"/>
      <w:proofErr w:type="gramEnd"/>
      <w:r w:rsidR="00DB6A32">
        <w:t xml:space="preserve">) </w:t>
      </w:r>
    </w:p>
    <w:p w14:paraId="79CB2282" w14:textId="44A3C058" w:rsidR="003C3D36" w:rsidRDefault="00A061C4" w:rsidP="00A061C4">
      <w:pPr>
        <w:spacing w:before="0" w:after="160" w:line="259" w:lineRule="auto"/>
        <w:ind w:left="360"/>
      </w:pPr>
      <w:r>
        <w:t>Le code en vert</w:t>
      </w:r>
    </w:p>
    <w:p w14:paraId="313319CD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B6A3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B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6A3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B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6A32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DB6A3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B6A32"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 w:rsidRPr="00DB6A32"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1071A691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6A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0FBB06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B6A32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services.AddDbContext</w:t>
      </w:r>
      <w:proofErr w:type="spellEnd"/>
      <w:proofErr w:type="gramEnd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&lt;</w:t>
      </w:r>
      <w:proofErr w:type="spellStart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ZombiePartyDbContext</w:t>
      </w:r>
      <w:proofErr w:type="spellEnd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&gt;(options =&gt;</w:t>
      </w:r>
    </w:p>
    <w:p w14:paraId="3D86D7C8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</w:t>
      </w:r>
      <w:proofErr w:type="spellStart"/>
      <w:proofErr w:type="gramStart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options.UseSqlServer</w:t>
      </w:r>
      <w:proofErr w:type="spellEnd"/>
      <w:proofErr w:type="gramEnd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</w:p>
    <w:p w14:paraId="7910DE35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spellStart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Configuration.GetConnectionString</w:t>
      </w:r>
      <w:proofErr w:type="spellEnd"/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r w:rsidRPr="00DB6A3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DB6A32">
        <w:rPr>
          <w:rFonts w:ascii="Consolas" w:hAnsi="Consolas" w:cs="Consolas"/>
          <w:color w:val="A31515"/>
          <w:sz w:val="19"/>
          <w:szCs w:val="19"/>
          <w:highlight w:val="green"/>
        </w:rPr>
        <w:t>DefaultConnection</w:t>
      </w:r>
      <w:proofErr w:type="spellEnd"/>
      <w:r w:rsidRPr="00DB6A3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DB6A32">
        <w:rPr>
          <w:rFonts w:ascii="Consolas" w:hAnsi="Consolas" w:cs="Consolas"/>
          <w:color w:val="000000"/>
          <w:sz w:val="19"/>
          <w:szCs w:val="19"/>
          <w:highlight w:val="green"/>
        </w:rPr>
        <w:t>)));</w:t>
      </w:r>
    </w:p>
    <w:p w14:paraId="17298D32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1A670B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6A32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DB6A32"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proofErr w:type="gramEnd"/>
      <w:r w:rsidRPr="00DB6A32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DB6A32">
        <w:rPr>
          <w:rFonts w:ascii="Consolas" w:hAnsi="Consolas" w:cs="Consolas"/>
          <w:color w:val="000000"/>
          <w:sz w:val="19"/>
          <w:szCs w:val="19"/>
        </w:rPr>
        <w:t>AddRazorRuntimeCompilation</w:t>
      </w:r>
      <w:proofErr w:type="spellEnd"/>
      <w:r w:rsidRPr="00DB6A32">
        <w:rPr>
          <w:rFonts w:ascii="Consolas" w:hAnsi="Consolas" w:cs="Consolas"/>
          <w:color w:val="000000"/>
          <w:sz w:val="19"/>
          <w:szCs w:val="19"/>
        </w:rPr>
        <w:t>();</w:t>
      </w:r>
    </w:p>
    <w:p w14:paraId="659FF108" w14:textId="7FEFED74" w:rsidR="0060156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DB6A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BDFAEF" w14:textId="77777777" w:rsidR="000C2C8B" w:rsidRDefault="000C2C8B" w:rsidP="00601562"/>
    <w:p w14:paraId="04D406EB" w14:textId="77777777" w:rsidR="00B07BAA" w:rsidRPr="000A6F2B" w:rsidRDefault="00B07BAA" w:rsidP="00B07BAA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51A2775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67689549" w14:textId="77777777" w:rsidR="00B07BAA" w:rsidRPr="00FC2466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3233ECEF" w14:textId="77777777" w:rsidR="00B07BAA" w:rsidRPr="007E2E85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Validez </w:t>
      </w:r>
      <w:proofErr w:type="gramStart"/>
      <w:r>
        <w:t>les modification</w:t>
      </w:r>
      <w:proofErr w:type="gramEnd"/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D155762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Commentez en respectant les standards proposés (vous serez noté là-dessus):</w:t>
      </w:r>
    </w:p>
    <w:p w14:paraId="06C5F3D1" w14:textId="636FF804" w:rsidR="00B07BAA" w:rsidRPr="00721238" w:rsidRDefault="00B07BAA" w:rsidP="00CD3A68">
      <w:pPr>
        <w:pStyle w:val="Paragraphedeliste"/>
        <w:numPr>
          <w:ilvl w:val="1"/>
          <w:numId w:val="3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DB0490">
        <w:rPr>
          <w:lang w:val="en-US"/>
        </w:rPr>
        <w:t xml:space="preserve">CONF </w:t>
      </w:r>
      <w:r>
        <w:rPr>
          <w:lang w:val="en-US"/>
        </w:rPr>
        <w:t xml:space="preserve">Configuration </w:t>
      </w:r>
      <w:proofErr w:type="spellStart"/>
      <w:r w:rsidRPr="00DB0490">
        <w:rPr>
          <w:lang w:val="en-US"/>
        </w:rPr>
        <w:t>E</w:t>
      </w:r>
      <w:r>
        <w:rPr>
          <w:lang w:val="en-US"/>
        </w:rPr>
        <w:t>ntityFramwork</w:t>
      </w:r>
      <w:proofErr w:type="spellEnd"/>
    </w:p>
    <w:p w14:paraId="732748A7" w14:textId="1E82B016" w:rsidR="00B07BAA" w:rsidRPr="00DB0490" w:rsidRDefault="00B07BAA" w:rsidP="00CD3A68">
      <w:pPr>
        <w:pStyle w:val="Paragraphedeliste"/>
        <w:numPr>
          <w:ilvl w:val="1"/>
          <w:numId w:val="3"/>
        </w:numPr>
        <w:spacing w:before="0" w:after="160" w:line="259" w:lineRule="auto"/>
      </w:pPr>
      <w:r w:rsidRPr="00DB0490">
        <w:rPr>
          <w:b/>
          <w:bCs/>
        </w:rPr>
        <w:t>Description</w:t>
      </w:r>
      <w:r w:rsidRPr="00DB0490">
        <w:t xml:space="preserve">: Installation des packages minimum pour </w:t>
      </w:r>
      <w:proofErr w:type="spellStart"/>
      <w:r w:rsidRPr="00DB0490">
        <w:t>EntityFramework</w:t>
      </w:r>
      <w:proofErr w:type="spellEnd"/>
      <w:r w:rsidRPr="00DB0490">
        <w:t xml:space="preserve"> et SQL Server</w:t>
      </w:r>
      <w:r>
        <w:t xml:space="preserve">, création du </w:t>
      </w:r>
      <w:proofErr w:type="spellStart"/>
      <w:r>
        <w:t>ApplicationDbContext</w:t>
      </w:r>
      <w:proofErr w:type="spellEnd"/>
      <w:r w:rsidR="00C14309">
        <w:t xml:space="preserve"> et ajout de DI du service SQL Server</w:t>
      </w:r>
      <w:r w:rsidR="00C70847">
        <w:t xml:space="preserve"> et de la connexion à la BD</w:t>
      </w:r>
      <w:r w:rsidR="00C14309">
        <w:t>.</w:t>
      </w:r>
    </w:p>
    <w:p w14:paraId="451B238E" w14:textId="77777777" w:rsidR="00B07BAA" w:rsidRPr="001C42FF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3D2FE636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proofErr w:type="spellStart"/>
      <w:r>
        <w:rPr>
          <w:b/>
          <w:bCs/>
        </w:rPr>
        <w:t>Remote</w:t>
      </w:r>
      <w:proofErr w:type="spellEnd"/>
      <w:r>
        <w:t xml:space="preserve">: cliquez sur </w:t>
      </w:r>
      <w:r>
        <w:rPr>
          <w:noProof/>
        </w:rPr>
        <w:drawing>
          <wp:inline distT="0" distB="0" distL="0" distR="0" wp14:anchorId="101D0F57" wp14:editId="45E2431D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779" w14:textId="77777777" w:rsidR="00B07BAA" w:rsidRDefault="00B07BAA" w:rsidP="00B07BAA"/>
    <w:p w14:paraId="61989EF7" w14:textId="77777777" w:rsidR="005961C9" w:rsidRDefault="005961C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6269436" w14:textId="2D278EA8" w:rsidR="008B66F7" w:rsidRPr="007C3008" w:rsidRDefault="008B66F7" w:rsidP="008B66F7">
      <w:pPr>
        <w:pStyle w:val="Titre1"/>
      </w:pPr>
      <w:r>
        <w:lastRenderedPageBreak/>
        <w:t>Modèle de données</w:t>
      </w:r>
    </w:p>
    <w:p w14:paraId="2110B2C3" w14:textId="0160739E" w:rsidR="008B66F7" w:rsidRPr="008B66F7" w:rsidRDefault="008B66F7" w:rsidP="008B66F7">
      <w:pPr>
        <w:rPr>
          <w:b/>
          <w:bCs/>
        </w:rPr>
      </w:pPr>
      <w:r>
        <w:rPr>
          <w:b/>
          <w:bCs/>
        </w:rPr>
        <w:t xml:space="preserve">Pour l'instant vous n'avez que les classes Zombie et </w:t>
      </w:r>
      <w:proofErr w:type="spellStart"/>
      <w:r>
        <w:rPr>
          <w:b/>
          <w:bCs/>
        </w:rPr>
        <w:t>ZombieType</w:t>
      </w:r>
      <w:proofErr w:type="spellEnd"/>
    </w:p>
    <w:p w14:paraId="22951755" w14:textId="2199D9C6" w:rsidR="00873ECD" w:rsidRDefault="008B66F7" w:rsidP="00873ECD">
      <w:r w:rsidRPr="008B66F7">
        <w:drawing>
          <wp:inline distT="0" distB="0" distL="0" distR="0" wp14:anchorId="26444A49" wp14:editId="50C3D381">
            <wp:extent cx="6400800" cy="3851275"/>
            <wp:effectExtent l="133350" t="76200" r="57150" b="130175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A5313445-0EDB-4E3C-8988-EC338957D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A5313445-0EDB-4E3C-8988-EC338957D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1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EF351D9" w14:textId="28AE0ABE" w:rsidR="00873ECD" w:rsidRDefault="00873ECD" w:rsidP="00873ECD"/>
    <w:p w14:paraId="7AA78A87" w14:textId="55A2DB1E" w:rsidR="000F4766" w:rsidRPr="009827DB" w:rsidRDefault="000F4766" w:rsidP="000F4766">
      <w:pPr>
        <w:pStyle w:val="Titre2"/>
      </w:pPr>
      <w:r>
        <w:t>Modification d</w:t>
      </w:r>
      <w:r w:rsidR="005C4BCF">
        <w:t>es classes</w:t>
      </w:r>
    </w:p>
    <w:p w14:paraId="087A698A" w14:textId="503D6339" w:rsidR="000F4766" w:rsidRDefault="000F4766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Ouvrez </w:t>
      </w:r>
      <w:r w:rsidR="005C4BCF">
        <w:rPr>
          <w:rFonts w:ascii="Times New Roman" w:hAnsi="Times New Roman" w:cs="Times New Roman"/>
          <w:color w:val="000000"/>
          <w:sz w:val="19"/>
          <w:szCs w:val="19"/>
        </w:rPr>
        <w:t xml:space="preserve">la classe </w:t>
      </w:r>
      <w:proofErr w:type="spellStart"/>
      <w:r w:rsidR="005C4BCF">
        <w:rPr>
          <w:rFonts w:ascii="Times New Roman" w:hAnsi="Times New Roman" w:cs="Times New Roman"/>
          <w:color w:val="000000"/>
          <w:sz w:val="19"/>
          <w:szCs w:val="19"/>
        </w:rPr>
        <w:t>Models</w:t>
      </w:r>
      <w:proofErr w:type="spellEnd"/>
      <w:r w:rsidR="005C4BCF">
        <w:rPr>
          <w:rFonts w:ascii="Times New Roman" w:hAnsi="Times New Roman" w:cs="Times New Roman"/>
          <w:color w:val="000000"/>
          <w:sz w:val="19"/>
          <w:szCs w:val="19"/>
        </w:rPr>
        <w:t>/</w:t>
      </w:r>
      <w:proofErr w:type="spellStart"/>
      <w:r w:rsidR="005C4BCF">
        <w:rPr>
          <w:rFonts w:ascii="Times New Roman" w:hAnsi="Times New Roman" w:cs="Times New Roman"/>
          <w:color w:val="000000"/>
          <w:sz w:val="19"/>
          <w:szCs w:val="19"/>
        </w:rPr>
        <w:t>ZombieType</w:t>
      </w:r>
      <w:proofErr w:type="spellEnd"/>
    </w:p>
    <w:p w14:paraId="5E145780" w14:textId="22768C31" w:rsidR="00F41478" w:rsidRDefault="00F41478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Notez que la propriété Id (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="00194084">
        <w:rPr>
          <w:rFonts w:ascii="Times New Roman" w:hAnsi="Times New Roman" w:cs="Times New Roman"/>
          <w:color w:val="000000"/>
          <w:sz w:val="19"/>
          <w:szCs w:val="19"/>
        </w:rPr>
        <w:t>permet de créer une clé primaire automatique (no auto</w:t>
      </w:r>
      <w:r w:rsidR="003044E7">
        <w:rPr>
          <w:rFonts w:ascii="Times New Roman" w:hAnsi="Times New Roman" w:cs="Times New Roman"/>
          <w:color w:val="000000"/>
          <w:sz w:val="19"/>
          <w:szCs w:val="19"/>
        </w:rPr>
        <w:t>-incrémenté)</w:t>
      </w:r>
    </w:p>
    <w:p w14:paraId="0490B746" w14:textId="54BE1B1A" w:rsidR="003044E7" w:rsidRDefault="003044E7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Ouvrez la classe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Models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>/Zombie</w:t>
      </w:r>
    </w:p>
    <w:p w14:paraId="3ED3A1F1" w14:textId="1756208B" w:rsidR="003044E7" w:rsidRDefault="003044E7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la propriété Id (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8ED0493" w14:textId="595A4B22" w:rsidR="003044E7" w:rsidRDefault="00DC3FF0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l'annotation pour en faire une clé primaire explicite (Key)</w:t>
      </w:r>
    </w:p>
    <w:p w14:paraId="7801360F" w14:textId="12BF1F63" w:rsidR="00DC3FF0" w:rsidRDefault="00DC3FF0" w:rsidP="00CD3A68">
      <w:pPr>
        <w:pStyle w:val="Paragraphedeliste"/>
        <w:numPr>
          <w:ilvl w:val="1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les références requises (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intellisence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7DED53E" w14:textId="00F7E89B" w:rsidR="000F4766" w:rsidRDefault="00485F7E" w:rsidP="00873ECD">
      <w:r>
        <w:t>NOTE: aucune liaison n'a été configurée pour l'instant</w:t>
      </w:r>
    </w:p>
    <w:p w14:paraId="5D93F169" w14:textId="77777777" w:rsidR="00485F7E" w:rsidRDefault="00485F7E" w:rsidP="00873ECD"/>
    <w:p w14:paraId="7BF4EDCA" w14:textId="6BB671D5" w:rsidR="00351B98" w:rsidRPr="009827DB" w:rsidRDefault="00A45B80" w:rsidP="00351B98">
      <w:pPr>
        <w:pStyle w:val="Titre2"/>
      </w:pPr>
      <w:r>
        <w:t>Ajout des classes à l'Application</w:t>
      </w:r>
      <w:r w:rsidR="00351B98">
        <w:t>DbContext</w:t>
      </w:r>
    </w:p>
    <w:p w14:paraId="5EED7769" w14:textId="55ED3BCD" w:rsidR="00351B98" w:rsidRDefault="004A37C8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Ouvrez Data/</w:t>
      </w:r>
      <w:proofErr w:type="spellStart"/>
      <w:r w:rsidR="00351B98"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ZombiePartyDbContext</w:t>
      </w:r>
      <w:proofErr w:type="spellEnd"/>
      <w:r w:rsidR="00351B98"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B6D162C" w14:textId="24FA1278" w:rsidR="00351B98" w:rsidRPr="00251555" w:rsidRDefault="00351B98" w:rsidP="00CD3A68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251555">
        <w:t>Ajoute</w:t>
      </w:r>
      <w:r>
        <w:t>z</w:t>
      </w:r>
      <w:r w:rsidRPr="00251555">
        <w:t xml:space="preserve"> </w:t>
      </w:r>
      <w:r>
        <w:t xml:space="preserve">après le constructeur, </w:t>
      </w:r>
      <w:r w:rsidRPr="00251555">
        <w:t xml:space="preserve">les </w:t>
      </w:r>
      <w:proofErr w:type="spellStart"/>
      <w:r w:rsidRPr="004A37C8">
        <w:rPr>
          <w:b/>
          <w:bCs/>
        </w:rPr>
        <w:t>DbSets</w:t>
      </w:r>
      <w:proofErr w:type="spellEnd"/>
      <w:r w:rsidRPr="00251555">
        <w:t xml:space="preserve">, </w:t>
      </w:r>
      <w:r>
        <w:t>1</w:t>
      </w:r>
      <w:r w:rsidRPr="00251555">
        <w:t xml:space="preserve"> pour chaque</w:t>
      </w:r>
      <w:r>
        <w:t xml:space="preserve"> classe du</w:t>
      </w:r>
      <w:r w:rsidRPr="00251555">
        <w:t xml:space="preserve"> Model</w:t>
      </w:r>
      <w:r w:rsidR="00D666DB">
        <w:t>, selon la syntaxe ci-dessous</w:t>
      </w:r>
    </w:p>
    <w:p w14:paraId="12F8523B" w14:textId="77777777" w:rsidR="00351B98" w:rsidRPr="00E37767" w:rsidRDefault="00351B98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34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3776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377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7767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E37767">
        <w:rPr>
          <w:rFonts w:ascii="Consolas" w:hAnsi="Consolas" w:cs="Consolas"/>
          <w:color w:val="000000"/>
          <w:sz w:val="19"/>
          <w:szCs w:val="19"/>
        </w:rPr>
        <w:t>&lt;</w:t>
      </w:r>
      <w:r w:rsidRPr="00E37767">
        <w:rPr>
          <w:rFonts w:ascii="Consolas" w:hAnsi="Consolas" w:cs="Consolas"/>
          <w:color w:val="000000"/>
          <w:sz w:val="19"/>
          <w:szCs w:val="19"/>
          <w:highlight w:val="yellow"/>
        </w:rPr>
        <w:t>NOM_CLASSE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37767">
        <w:rPr>
          <w:rFonts w:ascii="Consolas" w:hAnsi="Consolas" w:cs="Consolas"/>
          <w:color w:val="000000"/>
          <w:sz w:val="19"/>
          <w:szCs w:val="19"/>
          <w:highlight w:val="yellow"/>
        </w:rPr>
        <w:t>NOM_ENTITÉ_DANS_BD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E37767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E3776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37767">
        <w:rPr>
          <w:rFonts w:ascii="Consolas" w:hAnsi="Consolas" w:cs="Consolas"/>
          <w:color w:val="0000FF"/>
          <w:sz w:val="19"/>
          <w:szCs w:val="19"/>
        </w:rPr>
        <w:t>set</w:t>
      </w:r>
      <w:r w:rsidRPr="00E37767">
        <w:rPr>
          <w:rFonts w:ascii="Consolas" w:hAnsi="Consolas" w:cs="Consolas"/>
          <w:color w:val="000000"/>
          <w:sz w:val="19"/>
          <w:szCs w:val="19"/>
        </w:rPr>
        <w:t>; }</w:t>
      </w:r>
    </w:p>
    <w:p w14:paraId="5B775668" w14:textId="77777777" w:rsidR="00351B98" w:rsidRPr="00E37767" w:rsidRDefault="00351B98" w:rsidP="00351B98">
      <w:pPr>
        <w:rPr>
          <w:rFonts w:ascii="Consolas" w:hAnsi="Consolas" w:cs="Consolas"/>
          <w:color w:val="000000"/>
          <w:sz w:val="19"/>
          <w:szCs w:val="19"/>
        </w:rPr>
      </w:pPr>
    </w:p>
    <w:p w14:paraId="24800CE2" w14:textId="58784ED9" w:rsidR="0050476C" w:rsidRDefault="0050476C" w:rsidP="0050476C">
      <w:pPr>
        <w:pStyle w:val="Titre1"/>
      </w:pPr>
      <w:r>
        <w:lastRenderedPageBreak/>
        <w:t xml:space="preserve">Migration et update </w:t>
      </w:r>
      <w:r>
        <w:t xml:space="preserve">de la </w:t>
      </w:r>
      <w:r>
        <w:t>DB</w:t>
      </w:r>
    </w:p>
    <w:p w14:paraId="5F7AF3DF" w14:textId="13CCE5B1" w:rsidR="0050476C" w:rsidRDefault="005352E9" w:rsidP="0050476C">
      <w:pPr>
        <w:pStyle w:val="Titre2"/>
      </w:pPr>
      <w:r>
        <w:t>création initiale de la BD</w:t>
      </w:r>
    </w:p>
    <w:p w14:paraId="4012C4BB" w14:textId="77777777" w:rsidR="00A971AE" w:rsidRDefault="005352E9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Ouvrez la console PowerShell</w:t>
      </w:r>
    </w:p>
    <w:p w14:paraId="0AEA8D94" w14:textId="2937E134" w:rsidR="0050476C" w:rsidRPr="008D3D1A" w:rsidRDefault="00A971AE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Créez la </w:t>
      </w:r>
      <w:r w:rsidR="00F27CE1">
        <w:t>1</w:t>
      </w:r>
      <w:r w:rsidR="00F27CE1" w:rsidRPr="00F27CE1">
        <w:rPr>
          <w:vertAlign w:val="superscript"/>
        </w:rPr>
        <w:t>ère</w:t>
      </w:r>
      <w:r w:rsidR="00F27CE1">
        <w:t xml:space="preserve"> </w:t>
      </w:r>
      <w:r w:rsidR="0050476C" w:rsidRPr="008D3D1A">
        <w:t>migration</w:t>
      </w:r>
      <w:r w:rsidR="00425320">
        <w:t xml:space="preserve"> appelée </w:t>
      </w:r>
      <w:proofErr w:type="spellStart"/>
      <w:r w:rsidR="00425320">
        <w:rPr>
          <w:b/>
          <w:bCs/>
        </w:rPr>
        <w:t>CreationInitiale</w:t>
      </w:r>
      <w:proofErr w:type="spellEnd"/>
      <w:r w:rsidR="00F27CE1">
        <w:t xml:space="preserve"> qui va créer la BD avec </w:t>
      </w:r>
      <w:r w:rsidR="0032156B">
        <w:t>2 tables correspondant aux 2 classes, tapez</w:t>
      </w:r>
      <w:r w:rsidR="00425320">
        <w:t>:</w:t>
      </w:r>
    </w:p>
    <w:p w14:paraId="634618E4" w14:textId="0EE55D42" w:rsidR="0050476C" w:rsidRDefault="00DB0EFE" w:rsidP="00440B8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Style w:val="hljs-pscommand"/>
          <w:rFonts w:eastAsiaTheme="majorEastAsia"/>
        </w:rPr>
        <w:t>a</w:t>
      </w:r>
      <w:r w:rsidR="0050476C">
        <w:rPr>
          <w:rStyle w:val="hljs-pscommand"/>
          <w:rFonts w:eastAsiaTheme="majorEastAsia"/>
        </w:rPr>
        <w:t>dd-Migration</w:t>
      </w:r>
      <w:r w:rsidR="0050476C">
        <w:rPr>
          <w:rStyle w:val="CodeHTML"/>
        </w:rPr>
        <w:t xml:space="preserve"> </w:t>
      </w:r>
      <w:proofErr w:type="spellStart"/>
      <w:r w:rsidR="0050476C">
        <w:rPr>
          <w:rStyle w:val="CodeHTML"/>
        </w:rPr>
        <w:t>CreationInitiale</w:t>
      </w:r>
      <w:proofErr w:type="spellEnd"/>
    </w:p>
    <w:p w14:paraId="1335D087" w14:textId="77777777" w:rsidR="0050476C" w:rsidRDefault="0050476C" w:rsidP="0050476C"/>
    <w:p w14:paraId="04933754" w14:textId="1ED38480" w:rsidR="00631119" w:rsidRDefault="0050476C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0558C5">
        <w:t>Consulter le script</w:t>
      </w:r>
      <w:r w:rsidR="00DB0EFE">
        <w:t xml:space="preserve"> généré</w:t>
      </w:r>
      <w:r w:rsidR="00C0263C">
        <w:t>: notez les tables, attributs, les clés primaires</w:t>
      </w:r>
      <w:r w:rsidR="00082260">
        <w:t>.</w:t>
      </w:r>
    </w:p>
    <w:p w14:paraId="338ED4EE" w14:textId="1A50FC0C" w:rsidR="00082260" w:rsidRDefault="00082260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Exécutez le script qui va créer la BD et les tables dans le SQL Server</w:t>
      </w:r>
    </w:p>
    <w:p w14:paraId="128D2D23" w14:textId="47DD379E" w:rsidR="00082260" w:rsidRDefault="00082260" w:rsidP="00082260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Style w:val="hljs-pscommand"/>
          <w:rFonts w:eastAsiaTheme="majorEastAsia"/>
        </w:rPr>
        <w:t>update-database</w:t>
      </w:r>
    </w:p>
    <w:p w14:paraId="493B48D9" w14:textId="0264C73A" w:rsidR="00B26A20" w:rsidRDefault="00B26A20" w:rsidP="00873ECD"/>
    <w:p w14:paraId="5F4EC518" w14:textId="3AD58709" w:rsidR="009F4D8C" w:rsidRDefault="009F4D8C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Ouvrez Management Studio afin de vérifier si votre DB a bien été créée</w:t>
      </w:r>
      <w:r>
        <w:t>.</w:t>
      </w:r>
    </w:p>
    <w:p w14:paraId="6F3BAC52" w14:textId="2E0E4048" w:rsidR="009F4D8C" w:rsidRDefault="007244B2" w:rsidP="00B51B0C">
      <w:pPr>
        <w:jc w:val="center"/>
      </w:pPr>
      <w:r>
        <w:rPr>
          <w:noProof/>
        </w:rPr>
        <w:drawing>
          <wp:inline distT="0" distB="0" distL="0" distR="0" wp14:anchorId="59822228" wp14:editId="7D4DD5C1">
            <wp:extent cx="6311900" cy="17576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F0E" w14:textId="3A35184E" w:rsidR="00EE722B" w:rsidRDefault="00EE722B" w:rsidP="00873ECD"/>
    <w:p w14:paraId="636086DB" w14:textId="417E80EE" w:rsidR="008D216A" w:rsidRDefault="008D216A" w:rsidP="008D216A">
      <w:pPr>
        <w:pStyle w:val="Titre2"/>
      </w:pPr>
      <w:r>
        <w:t>Modification des classes du modèle de données</w:t>
      </w:r>
    </w:p>
    <w:p w14:paraId="21F23178" w14:textId="4E576E97" w:rsidR="008D216A" w:rsidRPr="00E65DD5" w:rsidRDefault="00E65DD5" w:rsidP="00873ECD">
      <w:pPr>
        <w:rPr>
          <w:b/>
          <w:bCs/>
        </w:rPr>
      </w:pPr>
      <w:r w:rsidRPr="00E65DD5">
        <w:rPr>
          <w:b/>
          <w:bCs/>
        </w:rPr>
        <w:t xml:space="preserve">Classe </w:t>
      </w:r>
      <w:r w:rsidR="00032506" w:rsidRPr="00E65DD5">
        <w:rPr>
          <w:b/>
          <w:bCs/>
        </w:rPr>
        <w:t>Zombie</w:t>
      </w:r>
    </w:p>
    <w:p w14:paraId="71E9721C" w14:textId="073F6A17" w:rsidR="00EE722B" w:rsidRPr="00DD1303" w:rsidRDefault="00E65DD5" w:rsidP="00CD3A68">
      <w:pPr>
        <w:pStyle w:val="Paragraphedeliste"/>
        <w:numPr>
          <w:ilvl w:val="0"/>
          <w:numId w:val="13"/>
        </w:numPr>
      </w:pPr>
      <w:r>
        <w:t xml:space="preserve">Ajoutez une propriété </w:t>
      </w:r>
      <w:proofErr w:type="spellStart"/>
      <w:r w:rsidR="00D74F00" w:rsidRPr="00D74F00">
        <w:rPr>
          <w:rFonts w:ascii="Consolas" w:hAnsi="Consolas" w:cs="Consolas"/>
          <w:color w:val="000000"/>
          <w:sz w:val="19"/>
          <w:szCs w:val="19"/>
        </w:rPr>
        <w:t>ShortDesc</w:t>
      </w:r>
      <w:proofErr w:type="spellEnd"/>
      <w:r w:rsidR="00D74F00">
        <w:rPr>
          <w:rFonts w:ascii="Consolas" w:hAnsi="Consolas" w:cs="Consolas"/>
          <w:color w:val="000000"/>
          <w:sz w:val="19"/>
          <w:szCs w:val="19"/>
        </w:rPr>
        <w:t xml:space="preserve"> (string)</w:t>
      </w:r>
    </w:p>
    <w:p w14:paraId="26D598EC" w14:textId="398593DB" w:rsidR="00DD1303" w:rsidRPr="00C17FA3" w:rsidRDefault="00DD130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proofErr w:type="spellStart"/>
      <w:r w:rsidR="00C17FA3">
        <w:rPr>
          <w:rFonts w:ascii="Consolas" w:hAnsi="Consolas" w:cs="Consolas"/>
          <w:color w:val="000000"/>
          <w:sz w:val="19"/>
          <w:szCs w:val="19"/>
        </w:rPr>
        <w:t>AddZombieTypeShortDesc</w:t>
      </w:r>
      <w:proofErr w:type="spellEnd"/>
    </w:p>
    <w:p w14:paraId="2C4FF720" w14:textId="77777777" w:rsidR="001B2327" w:rsidRPr="00DD1303" w:rsidRDefault="001B2327" w:rsidP="00CD3A68">
      <w:pPr>
        <w:pStyle w:val="Paragraphedeliste"/>
        <w:numPr>
          <w:ilvl w:val="0"/>
          <w:numId w:val="13"/>
        </w:numPr>
      </w:pPr>
      <w:r>
        <w:t xml:space="preserve">Ajoutez une validation de range de 1 à 10, message: </w:t>
      </w:r>
      <w:r>
        <w:rPr>
          <w:rFonts w:ascii="Consolas" w:hAnsi="Consolas" w:cs="Consolas"/>
          <w:color w:val="A31515"/>
          <w:sz w:val="19"/>
          <w:szCs w:val="19"/>
        </w:rPr>
        <w:t xml:space="preserve">The point must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to 10.</w:t>
      </w:r>
    </w:p>
    <w:p w14:paraId="54860788" w14:textId="787EA9FD" w:rsidR="00C17FA3" w:rsidRPr="00C17FA3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30D43521" w14:textId="45005BE9" w:rsidR="00C17FA3" w:rsidRPr="00C17FA3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39D2CDB7" w14:textId="6411E771" w:rsidR="00C17FA3" w:rsidRPr="00532090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Vérifiez que le champ a été ajouté</w:t>
      </w:r>
    </w:p>
    <w:p w14:paraId="5A198452" w14:textId="2D608691" w:rsidR="00E65DD5" w:rsidRDefault="00E65DD5" w:rsidP="00873ECD"/>
    <w:p w14:paraId="7540208E" w14:textId="579EFE79" w:rsidR="00B52024" w:rsidRPr="00E65DD5" w:rsidRDefault="00B52024" w:rsidP="00B52024">
      <w:pPr>
        <w:rPr>
          <w:b/>
          <w:bCs/>
        </w:rPr>
      </w:pPr>
      <w:r w:rsidRPr="00E65DD5">
        <w:rPr>
          <w:b/>
          <w:bCs/>
        </w:rPr>
        <w:t xml:space="preserve">Classe </w:t>
      </w:r>
      <w:proofErr w:type="spellStart"/>
      <w:r w:rsidRPr="00E65DD5">
        <w:rPr>
          <w:b/>
          <w:bCs/>
        </w:rPr>
        <w:t>Zombie</w:t>
      </w:r>
      <w:r>
        <w:rPr>
          <w:b/>
          <w:bCs/>
        </w:rPr>
        <w:t>Type</w:t>
      </w:r>
      <w:proofErr w:type="spellEnd"/>
    </w:p>
    <w:p w14:paraId="382DDD99" w14:textId="420C0636" w:rsidR="00B52024" w:rsidRPr="00DD1303" w:rsidRDefault="00B52024" w:rsidP="00CD3A68">
      <w:pPr>
        <w:pStyle w:val="Paragraphedeliste"/>
        <w:numPr>
          <w:ilvl w:val="0"/>
          <w:numId w:val="14"/>
        </w:numPr>
      </w:pPr>
      <w:r>
        <w:t xml:space="preserve">Ajoutez une propriété 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2B61D7">
        <w:rPr>
          <w:rFonts w:ascii="Consolas" w:hAnsi="Consolas" w:cs="Consolas"/>
          <w:color w:val="000000"/>
          <w:sz w:val="19"/>
          <w:szCs w:val="19"/>
        </w:rPr>
        <w:t xml:space="preserve"> avec une validation de plage de 2 à 5 </w:t>
      </w:r>
      <w:r w:rsidR="00CD3A68">
        <w:rPr>
          <w:rFonts w:ascii="Consolas" w:hAnsi="Consolas" w:cs="Consolas"/>
          <w:color w:val="000000"/>
          <w:sz w:val="19"/>
          <w:szCs w:val="19"/>
        </w:rPr>
        <w:t>(pas de message pour le moment)</w:t>
      </w:r>
    </w:p>
    <w:p w14:paraId="529B13B8" w14:textId="039A2CDF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AddZombie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</w:p>
    <w:p w14:paraId="22504B38" w14:textId="77777777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7D6260DB" w14:textId="77777777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Mettez à jour la BD</w:t>
      </w:r>
    </w:p>
    <w:p w14:paraId="422AB6A2" w14:textId="370CDD5D" w:rsidR="00B52024" w:rsidRPr="00896A40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Vérifiez que le champ a été ajouté</w:t>
      </w:r>
    </w:p>
    <w:p w14:paraId="0394F8EE" w14:textId="6BAD2368" w:rsidR="00896A40" w:rsidRDefault="00896A40" w:rsidP="00896A40"/>
    <w:p w14:paraId="2A4CB5D2" w14:textId="2F85112E" w:rsidR="00896A40" w:rsidRDefault="005359D9" w:rsidP="00896A40">
      <w:pPr>
        <w:pStyle w:val="Titre2"/>
      </w:pPr>
      <w:r>
        <w:t>Ajout des liaisons entre les classes</w:t>
      </w:r>
    </w:p>
    <w:p w14:paraId="6C3437C7" w14:textId="7491FA72" w:rsidR="00896A40" w:rsidRPr="00590320" w:rsidRDefault="00590320" w:rsidP="00896A40">
      <w:pPr>
        <w:rPr>
          <w:b/>
          <w:bCs/>
          <w:lang w:val="en-US"/>
        </w:rPr>
      </w:pPr>
      <w:proofErr w:type="spellStart"/>
      <w:r w:rsidRPr="00590320">
        <w:rPr>
          <w:b/>
          <w:bCs/>
          <w:lang w:val="en-US"/>
        </w:rPr>
        <w:t>Classe</w:t>
      </w:r>
      <w:proofErr w:type="spellEnd"/>
      <w:r w:rsidRPr="00590320">
        <w:rPr>
          <w:b/>
          <w:bCs/>
          <w:lang w:val="en-US"/>
        </w:rPr>
        <w:t xml:space="preserve"> Zombie</w:t>
      </w:r>
    </w:p>
    <w:p w14:paraId="0353DBC9" w14:textId="57C216AC" w:rsidR="00896A40" w:rsidRP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Name=</w:t>
      </w:r>
      <w:r w:rsidRPr="00896A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81B3A">
        <w:rPr>
          <w:rFonts w:ascii="Consolas" w:hAnsi="Consolas" w:cs="Consolas"/>
          <w:color w:val="A31515"/>
          <w:sz w:val="19"/>
          <w:szCs w:val="19"/>
          <w:lang w:val="en-US"/>
        </w:rPr>
        <w:t>Zombie Type</w:t>
      </w:r>
      <w:r w:rsidRPr="00896A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323544F" w14:textId="77777777" w:rsidR="00896A40" w:rsidRP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A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FACULTATIF on </w:t>
      </w:r>
      <w:proofErr w:type="spellStart"/>
      <w:r w:rsidRPr="00896A40">
        <w:rPr>
          <w:rFonts w:ascii="Consolas" w:hAnsi="Consolas" w:cs="Consolas"/>
          <w:color w:val="008000"/>
          <w:sz w:val="19"/>
          <w:szCs w:val="19"/>
          <w:lang w:val="en-US"/>
        </w:rPr>
        <w:t>peut</w:t>
      </w:r>
      <w:proofErr w:type="spellEnd"/>
      <w:r w:rsidRPr="00896A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96A40">
        <w:rPr>
          <w:rFonts w:ascii="Consolas" w:hAnsi="Consolas" w:cs="Consolas"/>
          <w:color w:val="008000"/>
          <w:sz w:val="19"/>
          <w:szCs w:val="19"/>
          <w:lang w:val="en-US"/>
        </w:rPr>
        <w:t>formellement</w:t>
      </w:r>
      <w:proofErr w:type="spellEnd"/>
      <w:r w:rsidRPr="00896A40">
        <w:rPr>
          <w:rFonts w:ascii="Consolas" w:hAnsi="Consolas" w:cs="Consolas"/>
          <w:color w:val="008000"/>
          <w:sz w:val="19"/>
          <w:szCs w:val="19"/>
          <w:lang w:val="en-US"/>
        </w:rPr>
        <w:t xml:space="preserve"> identifier le champ lien</w:t>
      </w:r>
    </w:p>
    <w:p w14:paraId="26A369F7" w14:textId="2EC24699" w:rsidR="00534126" w:rsidRP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81B3A">
        <w:rPr>
          <w:rFonts w:ascii="Consolas" w:hAnsi="Consolas" w:cs="Consolas"/>
          <w:color w:val="000000"/>
          <w:sz w:val="19"/>
          <w:szCs w:val="19"/>
          <w:lang w:val="en-US"/>
        </w:rPr>
        <w:t>ZombieType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EF26D7" w14:textId="318CC26C" w:rsidR="00896A40" w:rsidRPr="00534126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26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534126"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 w:rsidRPr="00534126">
        <w:rPr>
          <w:rFonts w:ascii="Consolas" w:hAnsi="Consolas" w:cs="Consolas"/>
          <w:color w:val="000000"/>
          <w:sz w:val="19"/>
          <w:szCs w:val="19"/>
        </w:rPr>
        <w:t>(</w:t>
      </w:r>
      <w:r w:rsidRPr="00534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81B3A" w:rsidRPr="00534126">
        <w:rPr>
          <w:rFonts w:ascii="Consolas" w:hAnsi="Consolas" w:cs="Consolas"/>
          <w:color w:val="A31515"/>
          <w:sz w:val="19"/>
          <w:szCs w:val="19"/>
        </w:rPr>
        <w:t>ZombieType</w:t>
      </w:r>
      <w:r w:rsidRPr="00534126"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 w:rsidRPr="00534126">
        <w:rPr>
          <w:rFonts w:ascii="Consolas" w:hAnsi="Consolas" w:cs="Consolas"/>
          <w:color w:val="A31515"/>
          <w:sz w:val="19"/>
          <w:szCs w:val="19"/>
        </w:rPr>
        <w:t>"</w:t>
      </w:r>
      <w:r w:rsidRPr="00534126">
        <w:rPr>
          <w:rFonts w:ascii="Consolas" w:hAnsi="Consolas" w:cs="Consolas"/>
          <w:color w:val="000000"/>
          <w:sz w:val="19"/>
          <w:szCs w:val="19"/>
        </w:rPr>
        <w:t>)]</w:t>
      </w:r>
    </w:p>
    <w:p w14:paraId="58B1AFB1" w14:textId="6036B6C1" w:rsid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//OBLIGATOIRE Pour la relation 1 à plusieurs avec </w:t>
      </w:r>
      <w:proofErr w:type="spellStart"/>
      <w:r w:rsidR="00534126">
        <w:rPr>
          <w:rFonts w:ascii="Consolas" w:hAnsi="Consolas" w:cs="Consolas"/>
          <w:color w:val="008000"/>
          <w:sz w:val="19"/>
          <w:szCs w:val="19"/>
        </w:rPr>
        <w:t>ZombieType</w:t>
      </w:r>
      <w:proofErr w:type="spellEnd"/>
    </w:p>
    <w:p w14:paraId="0735B430" w14:textId="5BB4F70E" w:rsidR="00896A40" w:rsidRDefault="00B1520E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>ZombieType</w:t>
      </w:r>
      <w:proofErr w:type="spellEnd"/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>ZombieType</w:t>
      </w:r>
      <w:proofErr w:type="spellEnd"/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76AC0D" w14:textId="77777777" w:rsidR="002E0E36" w:rsidRPr="00B1520E" w:rsidRDefault="002E0E36" w:rsidP="00896A40">
      <w:pPr>
        <w:rPr>
          <w:lang w:val="en-US"/>
        </w:rPr>
      </w:pPr>
    </w:p>
    <w:p w14:paraId="7668A1DE" w14:textId="26104CBF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proofErr w:type="spellStart"/>
      <w:r w:rsidR="00516057">
        <w:rPr>
          <w:rFonts w:ascii="Consolas" w:hAnsi="Consolas" w:cs="Consolas"/>
          <w:color w:val="000000"/>
          <w:sz w:val="19"/>
          <w:szCs w:val="19"/>
        </w:rPr>
        <w:t>Add</w:t>
      </w:r>
      <w:r w:rsidR="00D331FE">
        <w:rPr>
          <w:rFonts w:ascii="Consolas" w:hAnsi="Consolas" w:cs="Consolas"/>
          <w:color w:val="000000"/>
          <w:sz w:val="19"/>
          <w:szCs w:val="19"/>
        </w:rPr>
        <w:t>_</w:t>
      </w:r>
      <w:r w:rsidR="00516057">
        <w:rPr>
          <w:rFonts w:ascii="Consolas" w:hAnsi="Consolas" w:cs="Consolas"/>
          <w:color w:val="000000"/>
          <w:sz w:val="19"/>
          <w:szCs w:val="19"/>
        </w:rPr>
        <w:t>FK_</w:t>
      </w:r>
      <w:r w:rsidR="00516057">
        <w:rPr>
          <w:rFonts w:ascii="Consolas" w:hAnsi="Consolas" w:cs="Consolas"/>
          <w:color w:val="000000"/>
          <w:sz w:val="19"/>
          <w:szCs w:val="19"/>
        </w:rPr>
        <w:t>ZombieType</w:t>
      </w:r>
      <w:r w:rsidR="00516057">
        <w:rPr>
          <w:rFonts w:ascii="Consolas" w:hAnsi="Consolas" w:cs="Consolas"/>
          <w:color w:val="000000"/>
          <w:sz w:val="19"/>
          <w:szCs w:val="19"/>
        </w:rPr>
        <w:t>_Zombie</w:t>
      </w:r>
      <w:proofErr w:type="spellEnd"/>
    </w:p>
    <w:p w14:paraId="2716BD6F" w14:textId="77777777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2E6E0180" w14:textId="77777777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4D3C4B7D" w14:textId="38FDF93A" w:rsidR="00590320" w:rsidRPr="00896A40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Vérifiez que </w:t>
      </w:r>
      <w:r w:rsidR="00516057">
        <w:rPr>
          <w:rFonts w:ascii="Consolas" w:hAnsi="Consolas" w:cs="Consolas"/>
          <w:color w:val="000000"/>
          <w:sz w:val="19"/>
          <w:szCs w:val="19"/>
        </w:rPr>
        <w:t>la liaison a été ajoutée</w:t>
      </w:r>
    </w:p>
    <w:p w14:paraId="01052289" w14:textId="77777777" w:rsidR="00896A40" w:rsidRPr="00590320" w:rsidRDefault="00896A40" w:rsidP="00896A40"/>
    <w:p w14:paraId="151D9722" w14:textId="77777777" w:rsidR="009F6C1E" w:rsidRPr="000A6F2B" w:rsidRDefault="009F6C1E" w:rsidP="009F6C1E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B3BA541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2A3F8768" w14:textId="77777777" w:rsidR="009F6C1E" w:rsidRPr="00FC2466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623A5D9F" w14:textId="77777777" w:rsidR="009F6C1E" w:rsidRPr="007E2E85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Validez </w:t>
      </w:r>
      <w:proofErr w:type="gramStart"/>
      <w:r>
        <w:t>les modification</w:t>
      </w:r>
      <w:proofErr w:type="gramEnd"/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426897B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05752308" w14:textId="77777777" w:rsidR="009F6C1E" w:rsidRPr="00A169D9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proofErr w:type="spellStart"/>
      <w:r w:rsidRPr="00A169D9">
        <w:rPr>
          <w:b/>
          <w:bCs/>
        </w:rPr>
        <w:t>Summary</w:t>
      </w:r>
      <w:proofErr w:type="spellEnd"/>
      <w:r w:rsidRPr="00A169D9">
        <w:t xml:space="preserve">: REFACTOR Zombie et </w:t>
      </w:r>
      <w:proofErr w:type="spellStart"/>
      <w:r w:rsidRPr="00A169D9">
        <w:t>Zombie</w:t>
      </w:r>
      <w:r>
        <w:t>Type</w:t>
      </w:r>
      <w:proofErr w:type="spellEnd"/>
    </w:p>
    <w:p w14:paraId="79CD9A62" w14:textId="77777777" w:rsidR="009F6C1E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A169D9">
        <w:t xml:space="preserve">Création initiale BD, </w:t>
      </w:r>
      <w:r>
        <w:t>remplacement des listes par des tables en BD</w:t>
      </w:r>
    </w:p>
    <w:p w14:paraId="5FA88F72" w14:textId="77777777" w:rsidR="009F6C1E" w:rsidRPr="001C42FF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093ED57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proofErr w:type="spellStart"/>
      <w:r>
        <w:rPr>
          <w:b/>
          <w:bCs/>
        </w:rPr>
        <w:t>Remote</w:t>
      </w:r>
      <w:proofErr w:type="spellEnd"/>
      <w:r>
        <w:t xml:space="preserve">: cliquez sur </w:t>
      </w:r>
      <w:r>
        <w:rPr>
          <w:noProof/>
        </w:rPr>
        <w:drawing>
          <wp:inline distT="0" distB="0" distL="0" distR="0" wp14:anchorId="26051626" wp14:editId="2C2F66BB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74BC" w14:textId="77777777" w:rsidR="00535D9A" w:rsidRDefault="00535D9A" w:rsidP="00873ECD">
      <w:pPr>
        <w:rPr>
          <w:b/>
          <w:bCs/>
        </w:rPr>
      </w:pPr>
    </w:p>
    <w:p w14:paraId="6675E919" w14:textId="77777777" w:rsidR="00535D9A" w:rsidRDefault="00535D9A" w:rsidP="00535D9A">
      <w:pPr>
        <w:pStyle w:val="Titre2"/>
      </w:pPr>
      <w:r>
        <w:t>Modification des classes du modèle de données</w:t>
      </w:r>
    </w:p>
    <w:p w14:paraId="6B173B05" w14:textId="404B1F59" w:rsidR="00B52024" w:rsidRDefault="008C12EE" w:rsidP="00873ECD">
      <w:pPr>
        <w:rPr>
          <w:b/>
          <w:bCs/>
        </w:rPr>
      </w:pPr>
      <w:r>
        <w:rPr>
          <w:b/>
          <w:bCs/>
        </w:rPr>
        <w:t xml:space="preserve">Classe </w:t>
      </w:r>
      <w:proofErr w:type="spellStart"/>
      <w:r>
        <w:rPr>
          <w:b/>
          <w:bCs/>
        </w:rPr>
        <w:t>HuntingLog</w:t>
      </w:r>
      <w:proofErr w:type="spellEnd"/>
    </w:p>
    <w:p w14:paraId="432435ED" w14:textId="1B29D122" w:rsidR="00DF1AB4" w:rsidRDefault="009A5741" w:rsidP="00CD3A68">
      <w:pPr>
        <w:pStyle w:val="Paragraphedeliste"/>
        <w:numPr>
          <w:ilvl w:val="0"/>
          <w:numId w:val="15"/>
        </w:numPr>
      </w:pPr>
      <w:r>
        <w:t xml:space="preserve">Dans </w:t>
      </w:r>
      <w:proofErr w:type="spellStart"/>
      <w:r>
        <w:t>Models</w:t>
      </w:r>
      <w:proofErr w:type="spellEnd"/>
      <w:r>
        <w:t>, c</w:t>
      </w:r>
      <w:r w:rsidR="00DF1AB4">
        <w:t xml:space="preserve">réez la classe </w:t>
      </w:r>
      <w:proofErr w:type="spellStart"/>
      <w:r w:rsidR="00DF1AB4">
        <w:t>HuntingLog</w:t>
      </w:r>
      <w:proofErr w:type="spellEnd"/>
      <w:r w:rsidR="009A4B20">
        <w:t xml:space="preserve"> avec les propriétés suivantes:</w:t>
      </w:r>
    </w:p>
    <w:p w14:paraId="5994FF45" w14:textId="51C3402D" w:rsidR="009A4B20" w:rsidRDefault="009A4B20" w:rsidP="00CD3A68">
      <w:pPr>
        <w:pStyle w:val="Paragraphedeliste"/>
        <w:numPr>
          <w:ilvl w:val="1"/>
          <w:numId w:val="16"/>
        </w:numPr>
      </w:pPr>
      <w:r>
        <w:t>Id (</w:t>
      </w:r>
      <w:proofErr w:type="spellStart"/>
      <w:r>
        <w:t>int</w:t>
      </w:r>
      <w:proofErr w:type="spellEnd"/>
      <w:r>
        <w:t>)</w:t>
      </w:r>
    </w:p>
    <w:p w14:paraId="4A81E2FA" w14:textId="5F8AC9BD" w:rsidR="009A4B20" w:rsidRDefault="009A4B20" w:rsidP="00CD3A68">
      <w:pPr>
        <w:pStyle w:val="Paragraphedeliste"/>
        <w:numPr>
          <w:ilvl w:val="1"/>
          <w:numId w:val="16"/>
        </w:numPr>
      </w:pPr>
      <w:proofErr w:type="spellStart"/>
      <w:r>
        <w:t>Title</w:t>
      </w:r>
      <w:proofErr w:type="spellEnd"/>
      <w:r>
        <w:t xml:space="preserve"> (string)</w:t>
      </w:r>
    </w:p>
    <w:p w14:paraId="59FFD14B" w14:textId="7EB7930D" w:rsidR="009A4B20" w:rsidRDefault="009A4B20" w:rsidP="00CD3A68">
      <w:pPr>
        <w:pStyle w:val="Paragraphedeliste"/>
        <w:numPr>
          <w:ilvl w:val="1"/>
          <w:numId w:val="16"/>
        </w:numPr>
      </w:pPr>
      <w:r>
        <w:t>Description (string)</w:t>
      </w:r>
    </w:p>
    <w:p w14:paraId="59CB4199" w14:textId="72488A93" w:rsidR="00F72B75" w:rsidRPr="00C17FA3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HuntingLog</w:t>
      </w:r>
      <w:proofErr w:type="spellEnd"/>
    </w:p>
    <w:p w14:paraId="65A065B1" w14:textId="49A6C983" w:rsidR="00F72B75" w:rsidRPr="00440934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  <w:r>
        <w:rPr>
          <w:rFonts w:ascii="Consolas" w:hAnsi="Consolas" w:cs="Consolas"/>
          <w:color w:val="000000"/>
          <w:sz w:val="19"/>
          <w:szCs w:val="19"/>
        </w:rPr>
        <w:t>: il est vide! Oups….</w:t>
      </w:r>
    </w:p>
    <w:p w14:paraId="1E8D7485" w14:textId="496F5560" w:rsidR="00440934" w:rsidRPr="00A811FF" w:rsidRDefault="00440934" w:rsidP="00C75704">
      <w:pPr>
        <w:rPr>
          <w:b/>
          <w:bCs/>
        </w:rPr>
      </w:pPr>
      <w:r w:rsidRPr="00C75704">
        <w:rPr>
          <w:rFonts w:ascii="Consolas" w:hAnsi="Consolas" w:cs="Consolas"/>
          <w:color w:val="000000"/>
          <w:sz w:val="19"/>
          <w:szCs w:val="19"/>
        </w:rPr>
        <w:t>Qu'avez-vous oublié?</w:t>
      </w:r>
      <w:r w:rsidR="00A811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811FF">
        <w:rPr>
          <w:rFonts w:ascii="Consolas" w:hAnsi="Consolas" w:cs="Consolas"/>
          <w:b/>
          <w:bCs/>
          <w:color w:val="000000"/>
          <w:sz w:val="19"/>
          <w:szCs w:val="19"/>
        </w:rPr>
        <w:t>Et</w:t>
      </w:r>
      <w:proofErr w:type="gramEnd"/>
      <w:r w:rsidR="00A811F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oui, le </w:t>
      </w:r>
      <w:proofErr w:type="spellStart"/>
      <w:r w:rsidR="00A811FF">
        <w:rPr>
          <w:rFonts w:ascii="Consolas" w:hAnsi="Consolas" w:cs="Consolas"/>
          <w:b/>
          <w:bCs/>
          <w:color w:val="000000"/>
          <w:sz w:val="19"/>
          <w:szCs w:val="19"/>
        </w:rPr>
        <w:t>DbSet</w:t>
      </w:r>
      <w:proofErr w:type="spellEnd"/>
      <w:r w:rsidR="00A811FF">
        <w:rPr>
          <w:rFonts w:ascii="Consolas" w:hAnsi="Consolas" w:cs="Consolas"/>
          <w:b/>
          <w:bCs/>
          <w:color w:val="000000"/>
          <w:sz w:val="19"/>
          <w:szCs w:val="19"/>
        </w:rPr>
        <w:t>!</w:t>
      </w:r>
    </w:p>
    <w:p w14:paraId="4686EB7A" w14:textId="05E51284" w:rsidR="00A811FF" w:rsidRDefault="00A811FF" w:rsidP="00CD3A68">
      <w:pPr>
        <w:pStyle w:val="Paragraphedeliste"/>
        <w:numPr>
          <w:ilvl w:val="0"/>
          <w:numId w:val="15"/>
        </w:numPr>
      </w:pPr>
      <w:r>
        <w:t xml:space="preserve">Dans la console, supprimez </w:t>
      </w:r>
      <w:r w:rsidR="00831C8A">
        <w:t xml:space="preserve">la migration </w:t>
      </w:r>
    </w:p>
    <w:p w14:paraId="40040A60" w14:textId="2F07D831" w:rsidR="00831C8A" w:rsidRPr="00831C8A" w:rsidRDefault="00831C8A" w:rsidP="00831C8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Style w:val="hljs-pscommand"/>
          <w:rFonts w:eastAsiaTheme="majorEastAsia"/>
        </w:rPr>
      </w:pPr>
      <w:proofErr w:type="spellStart"/>
      <w:r w:rsidRPr="00831C8A">
        <w:rPr>
          <w:rStyle w:val="hljs-pscommand"/>
          <w:rFonts w:eastAsiaTheme="majorEastAsia"/>
        </w:rPr>
        <w:lastRenderedPageBreak/>
        <w:t>Remove</w:t>
      </w:r>
      <w:proofErr w:type="spellEnd"/>
      <w:r w:rsidRPr="00831C8A">
        <w:rPr>
          <w:rStyle w:val="hljs-pscommand"/>
          <w:rFonts w:eastAsiaTheme="majorEastAsia"/>
        </w:rPr>
        <w:t>-Migration</w:t>
      </w:r>
    </w:p>
    <w:p w14:paraId="665F207A" w14:textId="4F2B2DC0" w:rsidR="00440934" w:rsidRPr="00C17FA3" w:rsidRDefault="00440934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Dans </w:t>
      </w:r>
      <w:proofErr w:type="spellStart"/>
      <w:r w:rsidR="00C75704" w:rsidRPr="00C75704">
        <w:rPr>
          <w:rFonts w:ascii="Consolas" w:hAnsi="Consolas" w:cs="Consolas"/>
          <w:b/>
          <w:bCs/>
          <w:color w:val="000000"/>
          <w:sz w:val="19"/>
          <w:szCs w:val="19"/>
        </w:rPr>
        <w:t>ZombiePartyDbContext</w:t>
      </w:r>
      <w:proofErr w:type="spellEnd"/>
      <w:r w:rsidR="00C75704">
        <w:rPr>
          <w:rFonts w:ascii="Consolas" w:hAnsi="Consolas" w:cs="Consolas"/>
          <w:color w:val="000000"/>
          <w:sz w:val="19"/>
          <w:szCs w:val="19"/>
        </w:rPr>
        <w:t>, a</w:t>
      </w:r>
      <w:r>
        <w:rPr>
          <w:rFonts w:ascii="Consolas" w:hAnsi="Consolas" w:cs="Consolas"/>
          <w:color w:val="000000"/>
          <w:sz w:val="19"/>
          <w:szCs w:val="19"/>
        </w:rPr>
        <w:t xml:space="preserve">joutez un </w:t>
      </w:r>
      <w:proofErr w:type="spellStart"/>
      <w:r w:rsidRPr="00C75704">
        <w:rPr>
          <w:rFonts w:ascii="Consolas" w:hAnsi="Consolas" w:cs="Consolas"/>
          <w:b/>
          <w:bCs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pour </w:t>
      </w:r>
      <w:proofErr w:type="spellStart"/>
      <w:r w:rsidRPr="00C75704">
        <w:rPr>
          <w:rFonts w:ascii="Consolas" w:hAnsi="Consolas" w:cs="Consolas"/>
          <w:b/>
          <w:bCs/>
          <w:color w:val="000000"/>
          <w:sz w:val="19"/>
          <w:szCs w:val="19"/>
        </w:rPr>
        <w:t>HuntingLog</w:t>
      </w:r>
      <w:proofErr w:type="spellEnd"/>
    </w:p>
    <w:p w14:paraId="3B66B577" w14:textId="77777777" w:rsidR="00831C8A" w:rsidRPr="00C17FA3" w:rsidRDefault="00831C8A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AddHuntingLog</w:t>
      </w:r>
      <w:proofErr w:type="spellEnd"/>
    </w:p>
    <w:p w14:paraId="7E26CDFA" w14:textId="25155C93" w:rsidR="00831C8A" w:rsidRPr="00831C8A" w:rsidRDefault="00831C8A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Yé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HuntingLog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 là!</w:t>
      </w:r>
    </w:p>
    <w:p w14:paraId="556A32B5" w14:textId="741FAC6D" w:rsidR="00F72B75" w:rsidRPr="00C17FA3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662829CF" w14:textId="4A204332" w:rsidR="00F72B75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Vérifiez que </w:t>
      </w:r>
      <w:r w:rsidR="00AE00D6">
        <w:rPr>
          <w:rFonts w:ascii="Consolas" w:hAnsi="Consolas" w:cs="Consolas"/>
          <w:color w:val="000000"/>
          <w:sz w:val="19"/>
          <w:szCs w:val="19"/>
        </w:rPr>
        <w:t>la table a été ajoutée</w:t>
      </w:r>
    </w:p>
    <w:p w14:paraId="40653C9B" w14:textId="77777777" w:rsidR="00E65DD5" w:rsidRDefault="00E65DD5" w:rsidP="00873ECD"/>
    <w:p w14:paraId="7EC60441" w14:textId="7797C5AC" w:rsidR="00873ECD" w:rsidRPr="000A6F2B" w:rsidRDefault="00873ECD" w:rsidP="00873ECD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0D9E1E30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05F8D28F" w14:textId="77777777" w:rsidR="00873ECD" w:rsidRPr="00FC2466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35B2777D" w14:textId="77777777" w:rsidR="00873ECD" w:rsidRPr="007E2E85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Validez </w:t>
      </w:r>
      <w:proofErr w:type="gramStart"/>
      <w:r>
        <w:t>les modification</w:t>
      </w:r>
      <w:proofErr w:type="gramEnd"/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1A9ED173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59D5F6DA" w14:textId="2A534F45" w:rsidR="00873ECD" w:rsidRPr="00A169D9" w:rsidRDefault="00873ECD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proofErr w:type="spellStart"/>
      <w:r w:rsidRPr="00A169D9">
        <w:rPr>
          <w:b/>
          <w:bCs/>
        </w:rPr>
        <w:t>Summary</w:t>
      </w:r>
      <w:proofErr w:type="spellEnd"/>
      <w:r w:rsidRPr="00A169D9">
        <w:t xml:space="preserve">: </w:t>
      </w:r>
      <w:r w:rsidR="00535D9A">
        <w:t>FCT</w:t>
      </w:r>
      <w:r w:rsidR="00A169D9" w:rsidRPr="00A169D9">
        <w:t xml:space="preserve"> </w:t>
      </w:r>
      <w:proofErr w:type="spellStart"/>
      <w:r w:rsidR="00535D9A">
        <w:t>HuntingLog</w:t>
      </w:r>
      <w:proofErr w:type="spellEnd"/>
    </w:p>
    <w:p w14:paraId="006BED61" w14:textId="472EC69D" w:rsidR="00873ECD" w:rsidRDefault="00873ECD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535D9A">
        <w:t xml:space="preserve">Création de la </w:t>
      </w:r>
      <w:r w:rsidR="00357123">
        <w:t xml:space="preserve">table </w:t>
      </w:r>
      <w:proofErr w:type="spellStart"/>
      <w:r w:rsidR="00357123">
        <w:t>HuntingLog</w:t>
      </w:r>
      <w:proofErr w:type="spellEnd"/>
    </w:p>
    <w:p w14:paraId="477E5018" w14:textId="77777777" w:rsidR="00873ECD" w:rsidRPr="001C42FF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3D388DA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proofErr w:type="spellStart"/>
      <w:r>
        <w:rPr>
          <w:b/>
          <w:bCs/>
        </w:rPr>
        <w:t>Remote</w:t>
      </w:r>
      <w:proofErr w:type="spellEnd"/>
      <w:r>
        <w:t xml:space="preserve">: cliquez sur </w:t>
      </w:r>
      <w:r>
        <w:rPr>
          <w:noProof/>
        </w:rPr>
        <w:drawing>
          <wp:inline distT="0" distB="0" distL="0" distR="0" wp14:anchorId="7535FA38" wp14:editId="32CD2D2E">
            <wp:extent cx="232486" cy="3117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323" w14:textId="77777777" w:rsidR="00403EAA" w:rsidRPr="00403EAA" w:rsidRDefault="00403EAA" w:rsidP="00680FCC"/>
    <w:sectPr w:rsidR="00403EAA" w:rsidRPr="00403EAA" w:rsidSect="000440BA">
      <w:headerReference w:type="default" r:id="rId13"/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923C1" w14:textId="77777777" w:rsidR="009C7363" w:rsidRDefault="009C7363" w:rsidP="000440BA">
      <w:r>
        <w:separator/>
      </w:r>
    </w:p>
  </w:endnote>
  <w:endnote w:type="continuationSeparator" w:id="0">
    <w:p w14:paraId="1DABF11C" w14:textId="77777777" w:rsidR="009C7363" w:rsidRDefault="009C7363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AAE4F" w14:textId="77777777" w:rsidR="009C7363" w:rsidRDefault="009C7363" w:rsidP="000440BA">
      <w:r>
        <w:separator/>
      </w:r>
    </w:p>
  </w:footnote>
  <w:footnote w:type="continuationSeparator" w:id="0">
    <w:p w14:paraId="7985F0E8" w14:textId="77777777" w:rsidR="009C7363" w:rsidRDefault="009C7363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27F51EFA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B363C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16"/>
  </w:num>
  <w:num w:numId="15">
    <w:abstractNumId w:val="4"/>
  </w:num>
  <w:num w:numId="16">
    <w:abstractNumId w:val="10"/>
  </w:num>
  <w:num w:numId="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7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440BA"/>
    <w:rsid w:val="00050D72"/>
    <w:rsid w:val="00082260"/>
    <w:rsid w:val="000A601C"/>
    <w:rsid w:val="000B0D93"/>
    <w:rsid w:val="000C1240"/>
    <w:rsid w:val="000C2C8B"/>
    <w:rsid w:val="000E51AA"/>
    <w:rsid w:val="000E7516"/>
    <w:rsid w:val="000F0211"/>
    <w:rsid w:val="000F4766"/>
    <w:rsid w:val="00111D92"/>
    <w:rsid w:val="00121F4B"/>
    <w:rsid w:val="00123228"/>
    <w:rsid w:val="001420F9"/>
    <w:rsid w:val="00156BF6"/>
    <w:rsid w:val="00194084"/>
    <w:rsid w:val="00195EDD"/>
    <w:rsid w:val="001B2327"/>
    <w:rsid w:val="001B7F8B"/>
    <w:rsid w:val="001C44A3"/>
    <w:rsid w:val="001F7F00"/>
    <w:rsid w:val="00203A45"/>
    <w:rsid w:val="00234C76"/>
    <w:rsid w:val="00247D88"/>
    <w:rsid w:val="00291FF1"/>
    <w:rsid w:val="002925D9"/>
    <w:rsid w:val="00294642"/>
    <w:rsid w:val="002B61D7"/>
    <w:rsid w:val="002C5B90"/>
    <w:rsid w:val="002E0E36"/>
    <w:rsid w:val="002E19E4"/>
    <w:rsid w:val="003044E7"/>
    <w:rsid w:val="00305784"/>
    <w:rsid w:val="0032156B"/>
    <w:rsid w:val="00341021"/>
    <w:rsid w:val="00351B98"/>
    <w:rsid w:val="00357123"/>
    <w:rsid w:val="00381B3A"/>
    <w:rsid w:val="003B2F05"/>
    <w:rsid w:val="003B4C01"/>
    <w:rsid w:val="003C3D36"/>
    <w:rsid w:val="003E2A4F"/>
    <w:rsid w:val="00403EAA"/>
    <w:rsid w:val="004047ED"/>
    <w:rsid w:val="0041099F"/>
    <w:rsid w:val="00422562"/>
    <w:rsid w:val="00425320"/>
    <w:rsid w:val="00440934"/>
    <w:rsid w:val="00440B8A"/>
    <w:rsid w:val="0044560F"/>
    <w:rsid w:val="004716F3"/>
    <w:rsid w:val="004817CE"/>
    <w:rsid w:val="00481CD6"/>
    <w:rsid w:val="00485F7E"/>
    <w:rsid w:val="00497FB0"/>
    <w:rsid w:val="004A37C8"/>
    <w:rsid w:val="0050476C"/>
    <w:rsid w:val="00505F12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71A2"/>
    <w:rsid w:val="005858DC"/>
    <w:rsid w:val="00590320"/>
    <w:rsid w:val="0059324B"/>
    <w:rsid w:val="005939C8"/>
    <w:rsid w:val="005961C9"/>
    <w:rsid w:val="005A6A33"/>
    <w:rsid w:val="005B1412"/>
    <w:rsid w:val="005C4BCF"/>
    <w:rsid w:val="005D2792"/>
    <w:rsid w:val="005F50AC"/>
    <w:rsid w:val="005F7F3D"/>
    <w:rsid w:val="00601562"/>
    <w:rsid w:val="00602B32"/>
    <w:rsid w:val="0061163D"/>
    <w:rsid w:val="00631119"/>
    <w:rsid w:val="00680FCC"/>
    <w:rsid w:val="006C16DA"/>
    <w:rsid w:val="006C2CB1"/>
    <w:rsid w:val="006E4404"/>
    <w:rsid w:val="00702AEC"/>
    <w:rsid w:val="007244B2"/>
    <w:rsid w:val="007266C4"/>
    <w:rsid w:val="007338FB"/>
    <w:rsid w:val="00735909"/>
    <w:rsid w:val="00754711"/>
    <w:rsid w:val="007774B3"/>
    <w:rsid w:val="00793839"/>
    <w:rsid w:val="007A5116"/>
    <w:rsid w:val="007A7BBE"/>
    <w:rsid w:val="00800EDB"/>
    <w:rsid w:val="00822DAA"/>
    <w:rsid w:val="008240B8"/>
    <w:rsid w:val="00831C8A"/>
    <w:rsid w:val="008405BD"/>
    <w:rsid w:val="00841406"/>
    <w:rsid w:val="00873ECD"/>
    <w:rsid w:val="00896A40"/>
    <w:rsid w:val="008A0455"/>
    <w:rsid w:val="008A7602"/>
    <w:rsid w:val="008B66F7"/>
    <w:rsid w:val="008C12EE"/>
    <w:rsid w:val="008D216A"/>
    <w:rsid w:val="008E73D1"/>
    <w:rsid w:val="008F2F39"/>
    <w:rsid w:val="009139F8"/>
    <w:rsid w:val="00923F50"/>
    <w:rsid w:val="00924998"/>
    <w:rsid w:val="00925E82"/>
    <w:rsid w:val="0092711E"/>
    <w:rsid w:val="00993C98"/>
    <w:rsid w:val="009A4B20"/>
    <w:rsid w:val="009A5741"/>
    <w:rsid w:val="009A5F99"/>
    <w:rsid w:val="009B6B47"/>
    <w:rsid w:val="009C7363"/>
    <w:rsid w:val="009F0835"/>
    <w:rsid w:val="009F4D8C"/>
    <w:rsid w:val="009F6C1E"/>
    <w:rsid w:val="00A061C4"/>
    <w:rsid w:val="00A169D9"/>
    <w:rsid w:val="00A315D4"/>
    <w:rsid w:val="00A31E4F"/>
    <w:rsid w:val="00A45B80"/>
    <w:rsid w:val="00A53F39"/>
    <w:rsid w:val="00A811FF"/>
    <w:rsid w:val="00A971AE"/>
    <w:rsid w:val="00AC0EFD"/>
    <w:rsid w:val="00AD0230"/>
    <w:rsid w:val="00AD1202"/>
    <w:rsid w:val="00AD213B"/>
    <w:rsid w:val="00AE00D6"/>
    <w:rsid w:val="00AF124F"/>
    <w:rsid w:val="00AF20A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632B4"/>
    <w:rsid w:val="00B7171D"/>
    <w:rsid w:val="00BA5A8C"/>
    <w:rsid w:val="00BB65F3"/>
    <w:rsid w:val="00BC15CA"/>
    <w:rsid w:val="00BC5559"/>
    <w:rsid w:val="00BE6EBB"/>
    <w:rsid w:val="00BF2096"/>
    <w:rsid w:val="00C0263C"/>
    <w:rsid w:val="00C12F92"/>
    <w:rsid w:val="00C14309"/>
    <w:rsid w:val="00C165CA"/>
    <w:rsid w:val="00C17FA3"/>
    <w:rsid w:val="00C21E66"/>
    <w:rsid w:val="00C707EB"/>
    <w:rsid w:val="00C70847"/>
    <w:rsid w:val="00C71164"/>
    <w:rsid w:val="00C727ED"/>
    <w:rsid w:val="00C75704"/>
    <w:rsid w:val="00C82359"/>
    <w:rsid w:val="00CB1CC2"/>
    <w:rsid w:val="00CB26D6"/>
    <w:rsid w:val="00CD3A68"/>
    <w:rsid w:val="00D26CE9"/>
    <w:rsid w:val="00D26D4A"/>
    <w:rsid w:val="00D32BCA"/>
    <w:rsid w:val="00D331FE"/>
    <w:rsid w:val="00D33AF8"/>
    <w:rsid w:val="00D41233"/>
    <w:rsid w:val="00D4343E"/>
    <w:rsid w:val="00D666DB"/>
    <w:rsid w:val="00D72031"/>
    <w:rsid w:val="00D74F00"/>
    <w:rsid w:val="00DB0490"/>
    <w:rsid w:val="00DB0EFE"/>
    <w:rsid w:val="00DB6A32"/>
    <w:rsid w:val="00DC3251"/>
    <w:rsid w:val="00DC3FF0"/>
    <w:rsid w:val="00DD1303"/>
    <w:rsid w:val="00DD2D50"/>
    <w:rsid w:val="00DF1AB4"/>
    <w:rsid w:val="00E37767"/>
    <w:rsid w:val="00E65DD5"/>
    <w:rsid w:val="00E67115"/>
    <w:rsid w:val="00ED0E67"/>
    <w:rsid w:val="00ED58FD"/>
    <w:rsid w:val="00EE6B6E"/>
    <w:rsid w:val="00EE722B"/>
    <w:rsid w:val="00EF0745"/>
    <w:rsid w:val="00EF5C1B"/>
    <w:rsid w:val="00F12D95"/>
    <w:rsid w:val="00F23A0A"/>
    <w:rsid w:val="00F27CE1"/>
    <w:rsid w:val="00F41478"/>
    <w:rsid w:val="00F46218"/>
    <w:rsid w:val="00F67FFC"/>
    <w:rsid w:val="00F72B75"/>
    <w:rsid w:val="00F76E56"/>
    <w:rsid w:val="00F9233E"/>
    <w:rsid w:val="00FA245A"/>
    <w:rsid w:val="00FB371F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192</TotalTime>
  <Pages>7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202</cp:revision>
  <dcterms:created xsi:type="dcterms:W3CDTF">2021-08-23T21:44:00Z</dcterms:created>
  <dcterms:modified xsi:type="dcterms:W3CDTF">2021-08-26T15:10:00Z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