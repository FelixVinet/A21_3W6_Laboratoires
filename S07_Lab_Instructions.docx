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F0560" w14:textId="4105090B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B45AE1">
        <w:t>i18n Traduction des models</w:t>
      </w:r>
    </w:p>
    <w:p w14:paraId="065DD5AC" w14:textId="77777777" w:rsidR="00497FB0" w:rsidRDefault="00497FB0" w:rsidP="00497FB0">
      <w:pPr>
        <w:pStyle w:val="Titre1"/>
      </w:pPr>
      <w:r>
        <w:t>Objectif(s)</w:t>
      </w:r>
    </w:p>
    <w:p w14:paraId="340166D3" w14:textId="77777777" w:rsidR="007B00E9" w:rsidRPr="007B00E9" w:rsidRDefault="007B00E9" w:rsidP="007B00E9">
      <w:pPr>
        <w:numPr>
          <w:ilvl w:val="0"/>
          <w:numId w:val="1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 xml:space="preserve">Internationalisation i18n </w:t>
      </w:r>
    </w:p>
    <w:p w14:paraId="34D28093" w14:textId="77777777" w:rsidR="007B00E9" w:rsidRPr="007B00E9" w:rsidRDefault="007B00E9" w:rsidP="007B00E9">
      <w:pPr>
        <w:numPr>
          <w:ilvl w:val="1"/>
          <w:numId w:val="1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>Globalisation</w:t>
      </w:r>
    </w:p>
    <w:p w14:paraId="0A9B4BAA" w14:textId="77777777" w:rsidR="007B00E9" w:rsidRPr="007B00E9" w:rsidRDefault="007B00E9" w:rsidP="007B00E9">
      <w:pPr>
        <w:numPr>
          <w:ilvl w:val="1"/>
          <w:numId w:val="1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>Localisation</w:t>
      </w:r>
    </w:p>
    <w:p w14:paraId="02B27E72" w14:textId="77777777" w:rsidR="007B00E9" w:rsidRPr="007B00E9" w:rsidRDefault="007B00E9" w:rsidP="007B00E9">
      <w:pPr>
        <w:numPr>
          <w:ilvl w:val="1"/>
          <w:numId w:val="1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>Validation</w:t>
      </w:r>
    </w:p>
    <w:p w14:paraId="14A98C0C" w14:textId="77777777" w:rsidR="007B00E9" w:rsidRPr="007B00E9" w:rsidRDefault="007B00E9" w:rsidP="007B00E9">
      <w:pPr>
        <w:numPr>
          <w:ilvl w:val="0"/>
          <w:numId w:val="1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 xml:space="preserve">Traduction: </w:t>
      </w:r>
      <w:proofErr w:type="spellStart"/>
      <w:r w:rsidRPr="007B00E9">
        <w:rPr>
          <w:rFonts w:ascii="Calibri" w:eastAsia="Times New Roman" w:hAnsi="Calibri" w:cs="Calibri"/>
          <w:sz w:val="22"/>
          <w:szCs w:val="22"/>
          <w:lang w:eastAsia="en-CA"/>
        </w:rPr>
        <w:t>Models</w:t>
      </w:r>
      <w:proofErr w:type="spellEnd"/>
    </w:p>
    <w:p w14:paraId="2F952082" w14:textId="149EF6BA" w:rsidR="00497FB0" w:rsidRDefault="00497FB0" w:rsidP="00497FB0"/>
    <w:p w14:paraId="15A3842E" w14:textId="77777777" w:rsidR="003A6106" w:rsidRDefault="003A6106" w:rsidP="003A6106">
      <w:pPr>
        <w:pStyle w:val="Titre1"/>
      </w:pPr>
      <w:r>
        <w:t>Créer la branche de la séance</w:t>
      </w:r>
    </w:p>
    <w:p w14:paraId="3D129780" w14:textId="77777777" w:rsidR="003A6106" w:rsidRPr="000C4172" w:rsidRDefault="003A6106" w:rsidP="003A6106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61EF1804" w14:textId="722A260B" w:rsidR="00EA482A" w:rsidRDefault="00EA482A" w:rsidP="003A6106">
      <w:pPr>
        <w:pStyle w:val="Paragraphedeliste"/>
        <w:numPr>
          <w:ilvl w:val="0"/>
          <w:numId w:val="14"/>
        </w:numPr>
        <w:spacing w:before="0" w:after="160" w:line="259" w:lineRule="auto"/>
      </w:pPr>
      <w:r>
        <w:t>Téléchargez les fi</w:t>
      </w:r>
      <w:r w:rsidR="006B1366">
        <w:t xml:space="preserve">chiers du laboratoire de la séance </w:t>
      </w:r>
      <w:r w:rsidR="007728E3">
        <w:rPr>
          <w:b/>
          <w:bCs/>
        </w:rPr>
        <w:t>S07_i18n_Models</w:t>
      </w:r>
    </w:p>
    <w:p w14:paraId="0D4AEB96" w14:textId="47383D60" w:rsidR="003A6106" w:rsidRPr="00B64C3F" w:rsidRDefault="003A6106" w:rsidP="003A6106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F52211">
        <w:t xml:space="preserve">Dans </w:t>
      </w:r>
      <w:proofErr w:type="spellStart"/>
      <w:r>
        <w:t>Gitkraken</w:t>
      </w:r>
      <w:proofErr w:type="spellEnd"/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53976DBB" w14:textId="675C2B0D" w:rsidR="00B64C3F" w:rsidRDefault="00B64C3F" w:rsidP="00B64C3F">
      <w:pPr>
        <w:spacing w:before="0" w:after="160" w:line="259" w:lineRule="auto"/>
      </w:pPr>
      <w:r>
        <w:t xml:space="preserve">Vous avez le choix entre partir de votre </w:t>
      </w:r>
      <w:r w:rsidR="00B123E8">
        <w:t xml:space="preserve">branche </w:t>
      </w:r>
      <w:r w:rsidR="00550DB6">
        <w:t xml:space="preserve">: </w:t>
      </w:r>
      <w:r w:rsidR="00550DB6">
        <w:rPr>
          <w:b/>
          <w:bCs/>
        </w:rPr>
        <w:t xml:space="preserve">S05_MultiPrj_RepoPatterns </w:t>
      </w:r>
      <w:r w:rsidR="00550DB6">
        <w:t xml:space="preserve">OU </w:t>
      </w:r>
      <w:r w:rsidR="00520D65">
        <w:t>de la copie de départ</w:t>
      </w:r>
      <w:r w:rsidR="003B4509">
        <w:t xml:space="preserve"> de l’enseignant</w:t>
      </w:r>
    </w:p>
    <w:p w14:paraId="55EC8975" w14:textId="7E641BB4" w:rsidR="000B02EC" w:rsidRPr="00550DB6" w:rsidRDefault="000B02EC" w:rsidP="00B64C3F">
      <w:pPr>
        <w:spacing w:before="0" w:after="160" w:line="259" w:lineRule="auto"/>
      </w:pPr>
      <w:r>
        <w:t xml:space="preserve">NOTE : la version PROF contient des </w:t>
      </w:r>
      <w:proofErr w:type="spellStart"/>
      <w:r>
        <w:t>TODOs</w:t>
      </w:r>
      <w:proofErr w:type="spellEnd"/>
    </w:p>
    <w:p w14:paraId="5518BC7A" w14:textId="0C4A1A17" w:rsidR="005343A5" w:rsidRDefault="003A6106" w:rsidP="004A3958">
      <w:pPr>
        <w:pStyle w:val="Paragraphedeliste"/>
        <w:numPr>
          <w:ilvl w:val="0"/>
          <w:numId w:val="14"/>
        </w:numPr>
        <w:spacing w:before="0" w:after="160" w:line="259" w:lineRule="auto"/>
      </w:pPr>
      <w:r>
        <w:t>Cliquez sur la branche de la séance</w:t>
      </w:r>
      <w:r w:rsidR="005343A5">
        <w:t xml:space="preserve">: </w:t>
      </w:r>
      <w:r w:rsidR="005343A5">
        <w:rPr>
          <w:b/>
          <w:bCs/>
        </w:rPr>
        <w:t>S05_MultiPrj_RepoPatterns</w:t>
      </w:r>
      <w:r w:rsidR="005343A5">
        <w:t xml:space="preserve"> </w:t>
      </w:r>
      <w:r w:rsidR="00EF5C8F">
        <w:t xml:space="preserve">OU </w:t>
      </w:r>
      <w:r w:rsidR="00EF5C8F">
        <w:rPr>
          <w:b/>
          <w:bCs/>
        </w:rPr>
        <w:t>Main</w:t>
      </w:r>
    </w:p>
    <w:p w14:paraId="42A2C728" w14:textId="71CE5454" w:rsidR="003A6106" w:rsidRPr="0017408C" w:rsidRDefault="003A6106" w:rsidP="004A3958">
      <w:pPr>
        <w:pStyle w:val="Paragraphedeliste"/>
        <w:numPr>
          <w:ilvl w:val="0"/>
          <w:numId w:val="14"/>
        </w:numPr>
        <w:spacing w:before="0" w:after="160" w:line="259" w:lineRule="auto"/>
      </w:pPr>
      <w:r>
        <w:t xml:space="preserve">Créez la branche de la séance: </w:t>
      </w:r>
      <w:r w:rsidR="00EF5C8F">
        <w:rPr>
          <w:b/>
          <w:bCs/>
        </w:rPr>
        <w:t>S07_i18n_</w:t>
      </w:r>
      <w:r w:rsidR="003B4509">
        <w:rPr>
          <w:b/>
          <w:bCs/>
        </w:rPr>
        <w:t>Models</w:t>
      </w:r>
    </w:p>
    <w:p w14:paraId="79BF1A9A" w14:textId="77777777" w:rsidR="003A6106" w:rsidRDefault="003A6106" w:rsidP="003A6106">
      <w:pPr>
        <w:pStyle w:val="Paragraphedeliste"/>
        <w:numPr>
          <w:ilvl w:val="0"/>
          <w:numId w:val="14"/>
        </w:numPr>
        <w:spacing w:before="0" w:after="160" w:line="259" w:lineRule="auto"/>
      </w:pPr>
      <w:r>
        <w:t xml:space="preserve">Modifiez la connexion dans </w:t>
      </w:r>
      <w:proofErr w:type="spellStart"/>
      <w:r>
        <w:t>Appsettings.json</w:t>
      </w:r>
      <w:proofErr w:type="spellEnd"/>
      <w:r>
        <w:t> : le nom du serveur</w:t>
      </w:r>
    </w:p>
    <w:p w14:paraId="336C7451" w14:textId="77777777" w:rsidR="003A6106" w:rsidRPr="0044560F" w:rsidRDefault="003A6106" w:rsidP="003A6106">
      <w:pPr>
        <w:pStyle w:val="Paragraphedeliste"/>
        <w:numPr>
          <w:ilvl w:val="0"/>
          <w:numId w:val="14"/>
        </w:numPr>
        <w:spacing w:before="0" w:after="160" w:line="259" w:lineRule="auto"/>
      </w:pPr>
      <w:proofErr w:type="spellStart"/>
      <w:r>
        <w:t>Faitez</w:t>
      </w:r>
      <w:proofErr w:type="spellEnd"/>
      <w:r>
        <w:t xml:space="preserve"> un Update-</w:t>
      </w:r>
      <w:proofErr w:type="spellStart"/>
      <w:r>
        <w:t>database</w:t>
      </w:r>
      <w:proofErr w:type="spellEnd"/>
      <w:r>
        <w:t xml:space="preserve"> pour générer la BD</w:t>
      </w:r>
    </w:p>
    <w:p w14:paraId="316BF505" w14:textId="77777777" w:rsidR="003A6106" w:rsidRDefault="003A6106" w:rsidP="00497FB0"/>
    <w:p w14:paraId="070CDA18" w14:textId="5F58FD21" w:rsidR="00497FB0" w:rsidRDefault="00B36AAB" w:rsidP="00497FB0">
      <w:pPr>
        <w:pStyle w:val="Titre1"/>
      </w:pPr>
      <w:r>
        <w:t>Configuration de l’internationalisation</w:t>
      </w:r>
    </w:p>
    <w:p w14:paraId="13178D68" w14:textId="4F7C4792" w:rsidR="00497FB0" w:rsidRPr="00497FB0" w:rsidRDefault="00B36AAB" w:rsidP="00497FB0">
      <w:pPr>
        <w:pStyle w:val="Titre2"/>
      </w:pPr>
      <w:r>
        <w:t>Installer les packages et injecter les dépendances</w:t>
      </w:r>
    </w:p>
    <w:p w14:paraId="09989B96" w14:textId="2E996324" w:rsidR="00497FB0" w:rsidRDefault="000A136A" w:rsidP="00497FB0">
      <w:pPr>
        <w:pStyle w:val="EtapesInstructions"/>
      </w:pPr>
      <w:r>
        <w:t xml:space="preserve">TODO 01 : </w:t>
      </w:r>
      <w:r w:rsidR="008710EB">
        <w:t xml:space="preserve">Dans les projets MVC et </w:t>
      </w:r>
      <w:proofErr w:type="spellStart"/>
      <w:r w:rsidR="008710EB">
        <w:t>Models</w:t>
      </w:r>
      <w:proofErr w:type="spellEnd"/>
      <w:r w:rsidR="008710EB">
        <w:t xml:space="preserve">, installez les </w:t>
      </w:r>
      <w:proofErr w:type="spellStart"/>
      <w:r w:rsidR="008710EB">
        <w:t>parckages</w:t>
      </w:r>
      <w:proofErr w:type="spellEnd"/>
      <w:r w:rsidR="008710EB">
        <w:t xml:space="preserve"> suivants :</w:t>
      </w:r>
    </w:p>
    <w:p w14:paraId="251E7C30" w14:textId="77777777" w:rsidR="00053641" w:rsidRPr="00053641" w:rsidRDefault="00053641" w:rsidP="00053641">
      <w:pPr>
        <w:pStyle w:val="CodeInstructions"/>
        <w:numPr>
          <w:ilvl w:val="0"/>
          <w:numId w:val="13"/>
        </w:numPr>
        <w:rPr>
          <w:rFonts w:eastAsia="Times New Roman"/>
          <w:lang w:val="en-CA"/>
        </w:rPr>
      </w:pPr>
      <w:proofErr w:type="spellStart"/>
      <w:proofErr w:type="gramStart"/>
      <w:r w:rsidRPr="00053641">
        <w:rPr>
          <w:rFonts w:eastAsia="Times New Roman"/>
          <w:lang w:val="en-CA"/>
        </w:rPr>
        <w:t>Microsoft.AspNetCore.Mvc.Localization</w:t>
      </w:r>
      <w:proofErr w:type="spellEnd"/>
      <w:proofErr w:type="gramEnd"/>
    </w:p>
    <w:p w14:paraId="1D8EFD47" w14:textId="77777777" w:rsidR="00053641" w:rsidRPr="00053641" w:rsidRDefault="00053641" w:rsidP="00053641">
      <w:pPr>
        <w:pStyle w:val="CodeInstructions"/>
        <w:numPr>
          <w:ilvl w:val="0"/>
          <w:numId w:val="13"/>
        </w:numPr>
        <w:rPr>
          <w:rFonts w:eastAsia="Times New Roman"/>
          <w:lang w:val="en-CA"/>
        </w:rPr>
      </w:pPr>
      <w:proofErr w:type="spellStart"/>
      <w:proofErr w:type="gramStart"/>
      <w:r w:rsidRPr="00053641">
        <w:rPr>
          <w:rFonts w:eastAsia="Times New Roman"/>
          <w:lang w:val="en-CA"/>
        </w:rPr>
        <w:t>Localization.AspNetCore.TagHelpers</w:t>
      </w:r>
      <w:proofErr w:type="spellEnd"/>
      <w:proofErr w:type="gramEnd"/>
    </w:p>
    <w:p w14:paraId="3E9583F0" w14:textId="11F4CBAC" w:rsidR="00D26CE9" w:rsidRPr="00A44DF3" w:rsidRDefault="00BF7CF2" w:rsidP="00A44DF3">
      <w:pPr>
        <w:pStyle w:val="EtapesInstructions"/>
      </w:pPr>
      <w:r>
        <w:t>TODO 02 :</w:t>
      </w:r>
      <w:r w:rsidR="00A44DF3">
        <w:t xml:space="preserve"> </w:t>
      </w:r>
      <w:r w:rsidR="00195EDD" w:rsidRPr="00A44DF3">
        <w:t xml:space="preserve">Ajoutez dans </w:t>
      </w:r>
      <w:proofErr w:type="spellStart"/>
      <w:r w:rsidR="00195EDD" w:rsidRPr="00A44DF3">
        <w:t>StartUp.cs</w:t>
      </w:r>
      <w:proofErr w:type="spellEnd"/>
      <w:r w:rsidR="00195EDD" w:rsidRPr="00A44DF3">
        <w:t xml:space="preserve"> les cultures supportées comme propriété de la classe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31"/>
      </w:tblGrid>
      <w:tr w:rsidR="00D26CE9" w14:paraId="6F9DF4B8" w14:textId="77777777">
        <w:trPr>
          <w:divId w:val="228461156"/>
        </w:trPr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35BBE" w14:textId="77777777" w:rsidR="00D26CE9" w:rsidRDefault="00195EDD" w:rsidP="00497FB0">
            <w:pPr>
              <w:pStyle w:val="CodeInstructions"/>
            </w:pPr>
            <w:r>
              <w:t>  </w:t>
            </w:r>
            <w:proofErr w:type="spellStart"/>
            <w:proofErr w:type="gramStart"/>
            <w:r>
              <w:rPr>
                <w:color w:val="4B69C6"/>
              </w:rPr>
              <w:t>private</w:t>
            </w:r>
            <w:proofErr w:type="spellEnd"/>
            <w:proofErr w:type="gramEnd"/>
            <w:r>
              <w:t> </w:t>
            </w:r>
            <w:proofErr w:type="spellStart"/>
            <w:r>
              <w:rPr>
                <w:color w:val="7A3E9D"/>
              </w:rPr>
              <w:t>CultureInfo</w:t>
            </w:r>
            <w:proofErr w:type="spellEnd"/>
            <w:r>
              <w:rPr>
                <w:color w:val="777777"/>
              </w:rPr>
              <w:t>[]</w:t>
            </w:r>
            <w:r>
              <w:t> </w:t>
            </w:r>
            <w:proofErr w:type="spellStart"/>
            <w:r>
              <w:t>supportedCultures</w:t>
            </w:r>
            <w:proofErr w:type="spellEnd"/>
            <w:r>
              <w:t> </w:t>
            </w:r>
            <w:r>
              <w:rPr>
                <w:color w:val="777777"/>
              </w:rPr>
              <w:t>=</w:t>
            </w:r>
            <w:r>
              <w:t> </w:t>
            </w:r>
            <w:r>
              <w:rPr>
                <w:color w:val="4B69C6"/>
              </w:rPr>
              <w:t>new</w:t>
            </w:r>
            <w:r>
              <w:rPr>
                <w:color w:val="777777"/>
              </w:rPr>
              <w:t>[]</w:t>
            </w:r>
          </w:p>
          <w:p w14:paraId="7B133B6C" w14:textId="77777777" w:rsidR="00D26CE9" w:rsidRDefault="00195EDD" w:rsidP="00497FB0">
            <w:pPr>
              <w:pStyle w:val="CodeInstructions"/>
            </w:pPr>
            <w:r>
              <w:t>            </w:t>
            </w:r>
            <w:r>
              <w:rPr>
                <w:color w:val="777777"/>
              </w:rPr>
              <w:t>{</w:t>
            </w:r>
          </w:p>
          <w:p w14:paraId="2BDB8F4D" w14:textId="77777777" w:rsidR="00D26CE9" w:rsidRPr="00A42559" w:rsidRDefault="00195EDD" w:rsidP="00497FB0">
            <w:pPr>
              <w:pStyle w:val="CodeInstructions"/>
              <w:rPr>
                <w:lang w:val="en-CA"/>
              </w:rPr>
            </w:pPr>
            <w:r>
              <w:t>                </w:t>
            </w:r>
            <w:r w:rsidRPr="00A42559">
              <w:rPr>
                <w:color w:val="4B69C6"/>
                <w:lang w:val="en-CA"/>
              </w:rPr>
              <w:t>new</w:t>
            </w:r>
            <w:r w:rsidRPr="00A42559">
              <w:rPr>
                <w:lang w:val="en-CA"/>
              </w:rPr>
              <w:t> </w:t>
            </w:r>
            <w:proofErr w:type="spellStart"/>
            <w:r w:rsidRPr="00A42559">
              <w:rPr>
                <w:color w:val="7A3E9D"/>
                <w:lang w:val="en-CA"/>
              </w:rPr>
              <w:t>CultureInfo</w:t>
            </w:r>
            <w:proofErr w:type="spellEnd"/>
            <w:r w:rsidRPr="00A42559">
              <w:rPr>
                <w:color w:val="777777"/>
                <w:lang w:val="en-CA"/>
              </w:rPr>
              <w:t>("</w:t>
            </w:r>
            <w:proofErr w:type="spellStart"/>
            <w:r w:rsidRPr="00A42559">
              <w:rPr>
                <w:color w:val="448C27"/>
                <w:lang w:val="en-CA"/>
              </w:rPr>
              <w:t>en</w:t>
            </w:r>
            <w:proofErr w:type="spellEnd"/>
            <w:r w:rsidRPr="00A42559">
              <w:rPr>
                <w:color w:val="448C27"/>
                <w:lang w:val="en-CA"/>
              </w:rPr>
              <w:t>-US</w:t>
            </w:r>
            <w:r w:rsidRPr="00A42559">
              <w:rPr>
                <w:color w:val="777777"/>
                <w:lang w:val="en-CA"/>
              </w:rPr>
              <w:t>"),</w:t>
            </w:r>
          </w:p>
          <w:p w14:paraId="21155A8F" w14:textId="77777777" w:rsidR="00D26CE9" w:rsidRPr="00A42559" w:rsidRDefault="00195EDD" w:rsidP="00497FB0">
            <w:pPr>
              <w:pStyle w:val="CodeInstructions"/>
              <w:rPr>
                <w:lang w:val="en-CA"/>
              </w:rPr>
            </w:pPr>
            <w:r w:rsidRPr="00A42559">
              <w:rPr>
                <w:lang w:val="en-CA"/>
              </w:rPr>
              <w:t>                </w:t>
            </w:r>
            <w:r w:rsidRPr="00A42559">
              <w:rPr>
                <w:color w:val="4B69C6"/>
                <w:lang w:val="en-CA"/>
              </w:rPr>
              <w:t>new</w:t>
            </w:r>
            <w:r w:rsidRPr="00A42559">
              <w:rPr>
                <w:lang w:val="en-CA"/>
              </w:rPr>
              <w:t> </w:t>
            </w:r>
            <w:proofErr w:type="spellStart"/>
            <w:r w:rsidRPr="00A42559">
              <w:rPr>
                <w:color w:val="7A3E9D"/>
                <w:lang w:val="en-CA"/>
              </w:rPr>
              <w:t>CultureInfo</w:t>
            </w:r>
            <w:proofErr w:type="spellEnd"/>
            <w:r w:rsidRPr="00A42559">
              <w:rPr>
                <w:color w:val="777777"/>
                <w:lang w:val="en-CA"/>
              </w:rPr>
              <w:t>("</w:t>
            </w:r>
            <w:proofErr w:type="spellStart"/>
            <w:r w:rsidRPr="00A42559">
              <w:rPr>
                <w:color w:val="448C27"/>
                <w:lang w:val="en-CA"/>
              </w:rPr>
              <w:t>fr</w:t>
            </w:r>
            <w:proofErr w:type="spellEnd"/>
            <w:r w:rsidRPr="00A42559">
              <w:rPr>
                <w:color w:val="448C27"/>
                <w:lang w:val="en-CA"/>
              </w:rPr>
              <w:t>-CA</w:t>
            </w:r>
            <w:r w:rsidRPr="00A42559">
              <w:rPr>
                <w:color w:val="777777"/>
                <w:lang w:val="en-CA"/>
              </w:rPr>
              <w:t>")</w:t>
            </w:r>
          </w:p>
          <w:p w14:paraId="4B3FF4C5" w14:textId="77777777" w:rsidR="00D26CE9" w:rsidRDefault="00195EDD" w:rsidP="00497FB0">
            <w:pPr>
              <w:pStyle w:val="CodeInstructions"/>
            </w:pPr>
            <w:r w:rsidRPr="00A42559">
              <w:rPr>
                <w:lang w:val="en-CA"/>
              </w:rPr>
              <w:t>            </w:t>
            </w:r>
            <w:r>
              <w:rPr>
                <w:color w:val="777777"/>
              </w:rPr>
              <w:t>};</w:t>
            </w:r>
          </w:p>
        </w:tc>
      </w:tr>
    </w:tbl>
    <w:p w14:paraId="13F7D262" w14:textId="77777777" w:rsidR="00A75E02" w:rsidRDefault="00A75E02" w:rsidP="004C3818">
      <w:pPr>
        <w:pStyle w:val="EtapesInstructions"/>
      </w:pPr>
    </w:p>
    <w:p w14:paraId="556CB448" w14:textId="77777777" w:rsidR="00A75E02" w:rsidRDefault="00A75E02">
      <w:pPr>
        <w:rPr>
          <w:rFonts w:ascii="Calibri" w:eastAsia="Times New Roman" w:hAnsi="Calibri" w:cs="Calibri"/>
          <w:sz w:val="22"/>
          <w:szCs w:val="22"/>
        </w:rPr>
      </w:pPr>
      <w:r>
        <w:br w:type="page"/>
      </w:r>
    </w:p>
    <w:p w14:paraId="19C217CE" w14:textId="254EA716" w:rsidR="00D26CE9" w:rsidRPr="004C3818" w:rsidRDefault="00195EDD" w:rsidP="004C3818">
      <w:pPr>
        <w:pStyle w:val="EtapesInstructions"/>
      </w:pPr>
      <w:r>
        <w:lastRenderedPageBreak/>
        <w:t>Après on configure</w:t>
      </w:r>
      <w:r w:rsidR="004C3818">
        <w:t xml:space="preserve"> dans </w:t>
      </w:r>
      <w:r w:rsidR="004C3818">
        <w:rPr>
          <w:b/>
          <w:bCs/>
        </w:rPr>
        <w:t>Startup :</w:t>
      </w:r>
    </w:p>
    <w:p w14:paraId="042B8C28" w14:textId="263C94F4" w:rsidR="004C3818" w:rsidRDefault="00954EBB" w:rsidP="004C3818">
      <w:pPr>
        <w:pStyle w:val="EtapesInstructions"/>
        <w:numPr>
          <w:ilvl w:val="1"/>
          <w:numId w:val="1"/>
        </w:numPr>
      </w:pPr>
      <w:r>
        <w:t xml:space="preserve">TODO 03 : Dans </w:t>
      </w:r>
      <w:proofErr w:type="spellStart"/>
      <w:r w:rsidRPr="00A6572F">
        <w:rPr>
          <w:b/>
          <w:bCs/>
        </w:rPr>
        <w:t>Configur</w:t>
      </w:r>
      <w:r w:rsidR="00835568" w:rsidRPr="00A6572F">
        <w:rPr>
          <w:b/>
          <w:bCs/>
        </w:rPr>
        <w:t>eServices</w:t>
      </w:r>
      <w:proofErr w:type="spellEnd"/>
      <w:r w:rsidR="00835568">
        <w:t>, AU DÉBUT, avant le service de connexion à la BD</w:t>
      </w:r>
    </w:p>
    <w:p w14:paraId="1A04377A" w14:textId="77777777" w:rsidR="001F6425" w:rsidRPr="001F6425" w:rsidRDefault="001F6425" w:rsidP="001F6425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000000"/>
        </w:rPr>
      </w:pPr>
      <w:proofErr w:type="gramStart"/>
      <w:r w:rsidRPr="001F6425">
        <w:rPr>
          <w:rFonts w:ascii="Consolas" w:hAnsi="Consolas"/>
          <w:color w:val="0000FF"/>
        </w:rPr>
        <w:t>public</w:t>
      </w:r>
      <w:proofErr w:type="gramEnd"/>
      <w:r w:rsidRPr="001F6425">
        <w:rPr>
          <w:rFonts w:ascii="Consolas" w:hAnsi="Consolas"/>
          <w:color w:val="000000"/>
        </w:rPr>
        <w:t> </w:t>
      </w:r>
      <w:proofErr w:type="spellStart"/>
      <w:r w:rsidRPr="001F6425">
        <w:rPr>
          <w:rFonts w:ascii="Consolas" w:hAnsi="Consolas"/>
          <w:color w:val="0000FF"/>
        </w:rPr>
        <w:t>void</w:t>
      </w:r>
      <w:proofErr w:type="spellEnd"/>
      <w:r w:rsidRPr="001F6425">
        <w:rPr>
          <w:rFonts w:ascii="Consolas" w:hAnsi="Consolas"/>
          <w:color w:val="000000"/>
        </w:rPr>
        <w:t> </w:t>
      </w:r>
      <w:proofErr w:type="spellStart"/>
      <w:r w:rsidRPr="001F6425">
        <w:rPr>
          <w:rFonts w:ascii="Consolas" w:hAnsi="Consolas"/>
          <w:color w:val="74531F"/>
        </w:rPr>
        <w:t>ConfigureServices</w:t>
      </w:r>
      <w:proofErr w:type="spellEnd"/>
      <w:r w:rsidRPr="001F6425">
        <w:rPr>
          <w:rFonts w:ascii="Consolas" w:hAnsi="Consolas"/>
          <w:color w:val="000000"/>
        </w:rPr>
        <w:t>(</w:t>
      </w:r>
      <w:proofErr w:type="spellStart"/>
      <w:r w:rsidRPr="001F6425">
        <w:rPr>
          <w:rFonts w:ascii="Consolas" w:hAnsi="Consolas"/>
          <w:color w:val="000000"/>
        </w:rPr>
        <w:t>IServiceCollection</w:t>
      </w:r>
      <w:proofErr w:type="spellEnd"/>
      <w:r w:rsidRPr="001F6425">
        <w:rPr>
          <w:rFonts w:ascii="Consolas" w:hAnsi="Consolas"/>
          <w:color w:val="000000"/>
        </w:rPr>
        <w:t> </w:t>
      </w:r>
      <w:r w:rsidRPr="001F6425">
        <w:rPr>
          <w:rFonts w:ascii="Consolas" w:hAnsi="Consolas"/>
          <w:color w:val="1F377F"/>
        </w:rPr>
        <w:t>services</w:t>
      </w:r>
      <w:r w:rsidRPr="001F6425">
        <w:rPr>
          <w:rFonts w:ascii="Consolas" w:hAnsi="Consolas"/>
          <w:color w:val="000000"/>
        </w:rPr>
        <w:t>)</w:t>
      </w:r>
    </w:p>
    <w:p w14:paraId="2ED0F4C6" w14:textId="77777777" w:rsidR="001F6425" w:rsidRPr="001F6425" w:rsidRDefault="001F6425" w:rsidP="001F6425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000000"/>
        </w:rPr>
      </w:pPr>
      <w:r w:rsidRPr="001F6425">
        <w:rPr>
          <w:rFonts w:ascii="Consolas" w:hAnsi="Consolas"/>
          <w:color w:val="000000"/>
        </w:rPr>
        <w:t>   {</w:t>
      </w:r>
    </w:p>
    <w:p w14:paraId="214B2546" w14:textId="77777777" w:rsidR="001F6425" w:rsidRPr="001F6425" w:rsidRDefault="001F6425" w:rsidP="001F6425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000000"/>
        </w:rPr>
      </w:pPr>
      <w:r w:rsidRPr="001F6425">
        <w:rPr>
          <w:rFonts w:ascii="Consolas" w:hAnsi="Consolas"/>
          <w:color w:val="000000"/>
        </w:rPr>
        <w:t>     </w:t>
      </w:r>
      <w:r w:rsidRPr="001F6425">
        <w:rPr>
          <w:rFonts w:ascii="Consolas" w:hAnsi="Consolas"/>
          <w:color w:val="008000"/>
        </w:rPr>
        <w:t>// TODO 03: Configurer le service AVEC AddControllersWithViews</w:t>
      </w:r>
    </w:p>
    <w:p w14:paraId="0B4E2B60" w14:textId="77777777" w:rsidR="00B86F2A" w:rsidRPr="00E53859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b/>
          <w:bCs/>
          <w:color w:val="000000"/>
          <w:lang w:val="en-US"/>
        </w:rPr>
      </w:pPr>
      <w:r w:rsidRPr="00E53859">
        <w:rPr>
          <w:rFonts w:ascii="Consolas" w:hAnsi="Consolas" w:cs="Courier New"/>
          <w:b/>
          <w:bCs/>
          <w:color w:val="808080"/>
          <w:lang w:val="en-US"/>
        </w:rPr>
        <w:t>#region</w:t>
      </w:r>
      <w:r w:rsidRPr="00E53859">
        <w:rPr>
          <w:rFonts w:ascii="Consolas" w:hAnsi="Consolas" w:cs="Courier New"/>
          <w:b/>
          <w:bCs/>
          <w:color w:val="000000"/>
          <w:lang w:val="en-US"/>
        </w:rPr>
        <w:t> Localization</w:t>
      </w:r>
    </w:p>
    <w:p w14:paraId="50E2B2CD" w14:textId="77777777" w:rsidR="00B86F2A" w:rsidRPr="00E53859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highlight w:val="green"/>
          <w:lang w:val="en-US"/>
        </w:rPr>
      </w:pPr>
      <w:r w:rsidRPr="00E53859">
        <w:rPr>
          <w:rFonts w:ascii="Consolas" w:hAnsi="Consolas" w:cs="Courier New"/>
          <w:color w:val="000000"/>
          <w:lang w:val="en-US"/>
        </w:rPr>
        <w:t>      </w:t>
      </w:r>
      <w:proofErr w:type="gramStart"/>
      <w:r w:rsidRPr="00E53859">
        <w:rPr>
          <w:rFonts w:ascii="Consolas" w:hAnsi="Consolas" w:cs="Courier New"/>
          <w:color w:val="000000"/>
          <w:highlight w:val="green"/>
          <w:lang w:val="en-US"/>
        </w:rPr>
        <w:t>services.AddLocalization</w:t>
      </w:r>
      <w:proofErr w:type="gramEnd"/>
      <w:r w:rsidRPr="00E53859">
        <w:rPr>
          <w:rFonts w:ascii="Consolas" w:hAnsi="Consolas" w:cs="Courier New"/>
          <w:color w:val="000000"/>
          <w:highlight w:val="green"/>
          <w:lang w:val="en-US"/>
        </w:rPr>
        <w:t>(</w:t>
      </w:r>
      <w:r w:rsidRPr="00E53859">
        <w:rPr>
          <w:rFonts w:ascii="Consolas" w:hAnsi="Consolas" w:cs="Courier New"/>
          <w:color w:val="1F377F"/>
          <w:highlight w:val="green"/>
          <w:lang w:val="en-US"/>
        </w:rPr>
        <w:t>options</w:t>
      </w:r>
      <w:r w:rsidRPr="00E53859">
        <w:rPr>
          <w:rFonts w:ascii="Consolas" w:hAnsi="Consolas" w:cs="Courier New"/>
          <w:color w:val="000000"/>
          <w:highlight w:val="green"/>
          <w:lang w:val="en-US"/>
        </w:rPr>
        <w:t> =&gt; options.ResourcesPath = </w:t>
      </w:r>
      <w:r w:rsidRPr="00E53859">
        <w:rPr>
          <w:rFonts w:ascii="Consolas" w:hAnsi="Consolas" w:cs="Courier New"/>
          <w:color w:val="A31515"/>
          <w:highlight w:val="green"/>
          <w:lang w:val="en-US"/>
        </w:rPr>
        <w:t>"Resources"</w:t>
      </w:r>
      <w:r w:rsidRPr="00E53859">
        <w:rPr>
          <w:rFonts w:ascii="Consolas" w:hAnsi="Consolas" w:cs="Courier New"/>
          <w:color w:val="000000"/>
          <w:highlight w:val="green"/>
          <w:lang w:val="en-US"/>
        </w:rPr>
        <w:t>);</w:t>
      </w:r>
    </w:p>
    <w:p w14:paraId="23F253C4" w14:textId="77777777" w:rsidR="00B86F2A" w:rsidRPr="00E53859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highlight w:val="green"/>
          <w:lang w:val="en-US"/>
        </w:rPr>
      </w:pPr>
      <w:r w:rsidRPr="00E53859">
        <w:rPr>
          <w:rFonts w:ascii="Consolas" w:hAnsi="Consolas" w:cs="Courier New"/>
          <w:color w:val="000000"/>
          <w:highlight w:val="green"/>
          <w:lang w:val="en-US"/>
        </w:rPr>
        <w:t>      </w:t>
      </w:r>
      <w:proofErr w:type="gramStart"/>
      <w:r w:rsidRPr="00E53859">
        <w:rPr>
          <w:rFonts w:ascii="Consolas" w:hAnsi="Consolas" w:cs="Courier New"/>
          <w:color w:val="000000"/>
          <w:highlight w:val="green"/>
          <w:lang w:val="en-US"/>
        </w:rPr>
        <w:t>services.</w:t>
      </w:r>
      <w:r w:rsidRPr="00E53859">
        <w:rPr>
          <w:rFonts w:ascii="Consolas" w:hAnsi="Consolas" w:cs="Courier New"/>
          <w:color w:val="000000"/>
          <w:highlight w:val="cyan"/>
          <w:lang w:val="en-US"/>
        </w:rPr>
        <w:t>AddControllersWithViews</w:t>
      </w:r>
      <w:proofErr w:type="gramEnd"/>
      <w:r w:rsidRPr="00E53859">
        <w:rPr>
          <w:rFonts w:ascii="Consolas" w:hAnsi="Consolas" w:cs="Courier New"/>
          <w:color w:val="000000"/>
          <w:highlight w:val="cyan"/>
          <w:lang w:val="en-US"/>
        </w:rPr>
        <w:t>().AddRazorRuntimeCompilation()</w:t>
      </w:r>
    </w:p>
    <w:p w14:paraId="22845242" w14:textId="77777777" w:rsidR="00B86F2A" w:rsidRPr="001F6425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highlight w:val="green"/>
          <w:lang w:val="en-CA"/>
        </w:rPr>
      </w:pPr>
      <w:r w:rsidRPr="00E53859">
        <w:rPr>
          <w:rFonts w:ascii="Consolas" w:hAnsi="Consolas" w:cs="Courier New"/>
          <w:color w:val="000000"/>
          <w:highlight w:val="green"/>
          <w:lang w:val="en-US"/>
        </w:rPr>
        <w:t>              </w:t>
      </w:r>
      <w:proofErr w:type="gramStart"/>
      <w:r w:rsidRPr="001F6425">
        <w:rPr>
          <w:rFonts w:ascii="Consolas" w:hAnsi="Consolas" w:cs="Courier New"/>
          <w:color w:val="000000"/>
          <w:highlight w:val="green"/>
          <w:lang w:val="en-CA"/>
        </w:rPr>
        <w:t>.</w:t>
      </w:r>
      <w:proofErr w:type="spellStart"/>
      <w:r w:rsidRPr="001F6425">
        <w:rPr>
          <w:rFonts w:ascii="Consolas" w:hAnsi="Consolas" w:cs="Courier New"/>
          <w:color w:val="000000"/>
          <w:highlight w:val="green"/>
          <w:lang w:val="en-CA"/>
        </w:rPr>
        <w:t>AddViewLocalization</w:t>
      </w:r>
      <w:proofErr w:type="spellEnd"/>
      <w:proofErr w:type="gramEnd"/>
      <w:r w:rsidRPr="001F6425">
        <w:rPr>
          <w:rFonts w:ascii="Consolas" w:hAnsi="Consolas" w:cs="Courier New"/>
          <w:color w:val="000000"/>
          <w:highlight w:val="green"/>
          <w:lang w:val="en-CA"/>
        </w:rPr>
        <w:t>(</w:t>
      </w:r>
      <w:proofErr w:type="spellStart"/>
      <w:r w:rsidRPr="001F6425">
        <w:rPr>
          <w:rFonts w:ascii="Consolas" w:hAnsi="Consolas" w:cs="Courier New"/>
          <w:color w:val="000000"/>
          <w:highlight w:val="green"/>
          <w:lang w:val="en-CA"/>
        </w:rPr>
        <w:t>LanguageViewLocationExpanderFormat.Suffix</w:t>
      </w:r>
      <w:proofErr w:type="spellEnd"/>
      <w:r w:rsidRPr="001F6425">
        <w:rPr>
          <w:rFonts w:ascii="Consolas" w:hAnsi="Consolas" w:cs="Courier New"/>
          <w:color w:val="000000"/>
          <w:highlight w:val="green"/>
          <w:lang w:val="en-CA"/>
        </w:rPr>
        <w:t>)</w:t>
      </w:r>
    </w:p>
    <w:p w14:paraId="49546F77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1F6425">
        <w:rPr>
          <w:rFonts w:ascii="Consolas" w:hAnsi="Consolas" w:cs="Courier New"/>
          <w:color w:val="000000"/>
          <w:highlight w:val="green"/>
          <w:lang w:val="en-CA"/>
        </w:rPr>
        <w:t>              </w:t>
      </w:r>
      <w:proofErr w:type="gramStart"/>
      <w:r w:rsidRPr="001F6425">
        <w:rPr>
          <w:rFonts w:ascii="Consolas" w:hAnsi="Consolas" w:cs="Courier New"/>
          <w:color w:val="000000"/>
          <w:highlight w:val="green"/>
          <w:lang w:val="en-CA"/>
        </w:rPr>
        <w:t>.</w:t>
      </w:r>
      <w:proofErr w:type="spellStart"/>
      <w:r w:rsidRPr="001F6425">
        <w:rPr>
          <w:rFonts w:ascii="Consolas" w:hAnsi="Consolas" w:cs="Courier New"/>
          <w:color w:val="000000"/>
          <w:highlight w:val="green"/>
          <w:lang w:val="en-CA"/>
        </w:rPr>
        <w:t>AddDataAnnotationsLocalization</w:t>
      </w:r>
      <w:proofErr w:type="spellEnd"/>
      <w:proofErr w:type="gramEnd"/>
      <w:r w:rsidRPr="001F6425">
        <w:rPr>
          <w:rFonts w:ascii="Consolas" w:hAnsi="Consolas" w:cs="Courier New"/>
          <w:color w:val="000000"/>
          <w:highlight w:val="green"/>
          <w:lang w:val="en-CA"/>
        </w:rPr>
        <w:t>();</w:t>
      </w:r>
    </w:p>
    <w:p w14:paraId="4744F8A1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 xml:space="preserve"> </w:t>
      </w:r>
    </w:p>
    <w:p w14:paraId="3C030E82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8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</w:t>
      </w:r>
      <w:r w:rsidRPr="00753023">
        <w:rPr>
          <w:rFonts w:ascii="Consolas" w:hAnsi="Consolas" w:cs="Courier New"/>
          <w:color w:val="008000"/>
          <w:lang w:val="en-CA"/>
        </w:rPr>
        <w:t>/</w:t>
      </w:r>
      <w:proofErr w:type="gramStart"/>
      <w:r w:rsidRPr="00753023">
        <w:rPr>
          <w:rFonts w:ascii="Consolas" w:hAnsi="Consolas" w:cs="Courier New"/>
          <w:color w:val="008000"/>
          <w:lang w:val="en-CA"/>
        </w:rPr>
        <w:t>*.</w:t>
      </w:r>
      <w:proofErr w:type="spellStart"/>
      <w:r w:rsidRPr="00753023">
        <w:rPr>
          <w:rFonts w:ascii="Consolas" w:hAnsi="Consolas" w:cs="Courier New"/>
          <w:color w:val="008000"/>
          <w:lang w:val="en-CA"/>
        </w:rPr>
        <w:t>AddDataAnnotationsLocalization</w:t>
      </w:r>
      <w:proofErr w:type="spellEnd"/>
      <w:proofErr w:type="gramEnd"/>
      <w:r w:rsidRPr="00753023">
        <w:rPr>
          <w:rFonts w:ascii="Consolas" w:hAnsi="Consolas" w:cs="Courier New"/>
          <w:color w:val="008000"/>
          <w:lang w:val="en-CA"/>
        </w:rPr>
        <w:t>(options =&gt; {</w:t>
      </w:r>
    </w:p>
    <w:p w14:paraId="5C5058C8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8000"/>
          <w:lang w:val="en-CA"/>
        </w:rPr>
      </w:pPr>
      <w:r w:rsidRPr="00753023">
        <w:rPr>
          <w:rFonts w:ascii="Consolas" w:hAnsi="Consolas" w:cs="Courier New"/>
          <w:color w:val="008000"/>
          <w:lang w:val="en-CA"/>
        </w:rPr>
        <w:t>             </w:t>
      </w:r>
      <w:proofErr w:type="gramStart"/>
      <w:r w:rsidRPr="00753023">
        <w:rPr>
          <w:rFonts w:ascii="Consolas" w:hAnsi="Consolas" w:cs="Courier New"/>
          <w:color w:val="008000"/>
          <w:lang w:val="en-CA"/>
        </w:rPr>
        <w:t>options.DataAnnotationLocalizerProvider</w:t>
      </w:r>
      <w:proofErr w:type="gramEnd"/>
      <w:r w:rsidRPr="00753023">
        <w:rPr>
          <w:rFonts w:ascii="Consolas" w:hAnsi="Consolas" w:cs="Courier New"/>
          <w:color w:val="008000"/>
          <w:lang w:val="en-CA"/>
        </w:rPr>
        <w:t> = (type, factory) =&gt;</w:t>
      </w:r>
    </w:p>
    <w:p w14:paraId="116ADC68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8000"/>
          <w:lang w:val="en-CA"/>
        </w:rPr>
      </w:pPr>
      <w:r w:rsidRPr="00753023">
        <w:rPr>
          <w:rFonts w:ascii="Consolas" w:hAnsi="Consolas" w:cs="Courier New"/>
          <w:color w:val="008000"/>
          <w:lang w:val="en-CA"/>
        </w:rPr>
        <w:t>                 </w:t>
      </w:r>
      <w:proofErr w:type="spellStart"/>
      <w:proofErr w:type="gramStart"/>
      <w:r w:rsidRPr="00753023">
        <w:rPr>
          <w:rFonts w:ascii="Consolas" w:hAnsi="Consolas" w:cs="Courier New"/>
          <w:color w:val="008000"/>
          <w:lang w:val="en-CA"/>
        </w:rPr>
        <w:t>factory.Create</w:t>
      </w:r>
      <w:proofErr w:type="spellEnd"/>
      <w:proofErr w:type="gramEnd"/>
      <w:r w:rsidRPr="00753023">
        <w:rPr>
          <w:rFonts w:ascii="Consolas" w:hAnsi="Consolas" w:cs="Courier New"/>
          <w:color w:val="008000"/>
          <w:lang w:val="en-CA"/>
        </w:rPr>
        <w:t>(</w:t>
      </w:r>
      <w:proofErr w:type="spellStart"/>
      <w:r w:rsidRPr="00753023">
        <w:rPr>
          <w:rFonts w:ascii="Consolas" w:hAnsi="Consolas" w:cs="Courier New"/>
          <w:color w:val="008000"/>
          <w:lang w:val="en-CA"/>
        </w:rPr>
        <w:t>typeof</w:t>
      </w:r>
      <w:proofErr w:type="spellEnd"/>
      <w:r w:rsidRPr="00753023">
        <w:rPr>
          <w:rFonts w:ascii="Consolas" w:hAnsi="Consolas" w:cs="Courier New"/>
          <w:color w:val="008000"/>
          <w:lang w:val="en-CA"/>
        </w:rPr>
        <w:t>(</w:t>
      </w:r>
      <w:proofErr w:type="spellStart"/>
      <w:r w:rsidRPr="00753023">
        <w:rPr>
          <w:rFonts w:ascii="Consolas" w:hAnsi="Consolas" w:cs="Courier New"/>
          <w:color w:val="008000"/>
          <w:lang w:val="en-CA"/>
        </w:rPr>
        <w:t>SharedResource</w:t>
      </w:r>
      <w:proofErr w:type="spellEnd"/>
      <w:r w:rsidRPr="00753023">
        <w:rPr>
          <w:rFonts w:ascii="Consolas" w:hAnsi="Consolas" w:cs="Courier New"/>
          <w:color w:val="008000"/>
          <w:lang w:val="en-CA"/>
        </w:rPr>
        <w:t>));</w:t>
      </w:r>
    </w:p>
    <w:p w14:paraId="4B963CE6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8000"/>
          <w:lang w:val="en-CA"/>
        </w:rPr>
        <w:t>             }); */</w:t>
      </w:r>
    </w:p>
    <w:p w14:paraId="5DAB2975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 xml:space="preserve"> </w:t>
      </w:r>
    </w:p>
    <w:p w14:paraId="0A62488C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</w:t>
      </w:r>
      <w:proofErr w:type="spellStart"/>
      <w:proofErr w:type="gramStart"/>
      <w:r w:rsidRPr="00753023">
        <w:rPr>
          <w:rFonts w:ascii="Consolas" w:hAnsi="Consolas" w:cs="Courier New"/>
          <w:color w:val="000000"/>
          <w:lang w:val="en-CA"/>
        </w:rPr>
        <w:t>services.Configure</w:t>
      </w:r>
      <w:proofErr w:type="spellEnd"/>
      <w:proofErr w:type="gramEnd"/>
      <w:r w:rsidRPr="00753023">
        <w:rPr>
          <w:rFonts w:ascii="Consolas" w:hAnsi="Consolas" w:cs="Courier New"/>
          <w:color w:val="000000"/>
          <w:lang w:val="en-CA"/>
        </w:rPr>
        <w:t>&lt;</w:t>
      </w:r>
      <w:proofErr w:type="spellStart"/>
      <w:r w:rsidRPr="00753023">
        <w:rPr>
          <w:rFonts w:ascii="Consolas" w:hAnsi="Consolas" w:cs="Courier New"/>
          <w:color w:val="000000"/>
          <w:lang w:val="en-CA"/>
        </w:rPr>
        <w:t>RequestLocalizationOptions</w:t>
      </w:r>
      <w:proofErr w:type="spellEnd"/>
      <w:r w:rsidRPr="00753023">
        <w:rPr>
          <w:rFonts w:ascii="Consolas" w:hAnsi="Consolas" w:cs="Courier New"/>
          <w:color w:val="000000"/>
          <w:lang w:val="en-CA"/>
        </w:rPr>
        <w:t>&gt;(</w:t>
      </w:r>
      <w:r w:rsidRPr="00753023">
        <w:rPr>
          <w:rFonts w:ascii="Consolas" w:hAnsi="Consolas" w:cs="Courier New"/>
          <w:color w:val="1F377F"/>
          <w:lang w:val="en-CA"/>
        </w:rPr>
        <w:t>options</w:t>
      </w:r>
      <w:r w:rsidRPr="00753023">
        <w:rPr>
          <w:rFonts w:ascii="Consolas" w:hAnsi="Consolas" w:cs="Courier New"/>
          <w:color w:val="000000"/>
          <w:lang w:val="en-CA"/>
        </w:rPr>
        <w:t> =&gt;</w:t>
      </w:r>
    </w:p>
    <w:p w14:paraId="7785CA91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{</w:t>
      </w:r>
    </w:p>
    <w:p w14:paraId="62B92737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  </w:t>
      </w:r>
      <w:proofErr w:type="gramStart"/>
      <w:r w:rsidRPr="00753023">
        <w:rPr>
          <w:rFonts w:ascii="Consolas" w:hAnsi="Consolas" w:cs="Courier New"/>
          <w:color w:val="000000"/>
          <w:lang w:val="en-CA"/>
        </w:rPr>
        <w:t>options.DefaultRequestCulture</w:t>
      </w:r>
      <w:proofErr w:type="gramEnd"/>
      <w:r w:rsidRPr="00753023">
        <w:rPr>
          <w:rFonts w:ascii="Consolas" w:hAnsi="Consolas" w:cs="Courier New"/>
          <w:color w:val="000000"/>
          <w:lang w:val="en-CA"/>
        </w:rPr>
        <w:t> = </w:t>
      </w:r>
      <w:r w:rsidRPr="00753023">
        <w:rPr>
          <w:rFonts w:ascii="Consolas" w:hAnsi="Consolas" w:cs="Courier New"/>
          <w:color w:val="0000FF"/>
          <w:lang w:val="en-CA"/>
        </w:rPr>
        <w:t>new</w:t>
      </w:r>
      <w:r w:rsidRPr="00753023">
        <w:rPr>
          <w:rFonts w:ascii="Consolas" w:hAnsi="Consolas" w:cs="Courier New"/>
          <w:color w:val="000000"/>
          <w:lang w:val="en-CA"/>
        </w:rPr>
        <w:t> RequestCulture(culture: </w:t>
      </w:r>
      <w:r w:rsidRPr="00753023">
        <w:rPr>
          <w:rFonts w:ascii="Consolas" w:hAnsi="Consolas" w:cs="Courier New"/>
          <w:color w:val="A31515"/>
          <w:lang w:val="en-CA"/>
        </w:rPr>
        <w:t>"en-US"</w:t>
      </w:r>
      <w:r w:rsidRPr="00753023">
        <w:rPr>
          <w:rFonts w:ascii="Consolas" w:hAnsi="Consolas" w:cs="Courier New"/>
          <w:color w:val="000000"/>
          <w:lang w:val="en-CA"/>
        </w:rPr>
        <w:t>, uiCulture: </w:t>
      </w:r>
      <w:r w:rsidRPr="00753023">
        <w:rPr>
          <w:rFonts w:ascii="Consolas" w:hAnsi="Consolas" w:cs="Courier New"/>
          <w:color w:val="A31515"/>
          <w:lang w:val="en-CA"/>
        </w:rPr>
        <w:t>"en-US"</w:t>
      </w:r>
      <w:r w:rsidRPr="00753023">
        <w:rPr>
          <w:rFonts w:ascii="Consolas" w:hAnsi="Consolas" w:cs="Courier New"/>
          <w:color w:val="000000"/>
          <w:lang w:val="en-CA"/>
        </w:rPr>
        <w:t>);</w:t>
      </w:r>
    </w:p>
    <w:p w14:paraId="742263A3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  </w:t>
      </w:r>
      <w:proofErr w:type="spellStart"/>
      <w:proofErr w:type="gramStart"/>
      <w:r w:rsidRPr="00753023">
        <w:rPr>
          <w:rFonts w:ascii="Consolas" w:hAnsi="Consolas" w:cs="Courier New"/>
          <w:color w:val="000000"/>
          <w:lang w:val="en-CA"/>
        </w:rPr>
        <w:t>options.SupportedCultures</w:t>
      </w:r>
      <w:proofErr w:type="spellEnd"/>
      <w:proofErr w:type="gramEnd"/>
      <w:r w:rsidRPr="00753023">
        <w:rPr>
          <w:rFonts w:ascii="Consolas" w:hAnsi="Consolas" w:cs="Courier New"/>
          <w:color w:val="000000"/>
          <w:lang w:val="en-CA"/>
        </w:rPr>
        <w:t> = </w:t>
      </w:r>
      <w:proofErr w:type="spellStart"/>
      <w:r w:rsidRPr="00753023">
        <w:rPr>
          <w:rFonts w:ascii="Consolas" w:hAnsi="Consolas" w:cs="Courier New"/>
          <w:color w:val="000000"/>
          <w:lang w:val="en-CA"/>
        </w:rPr>
        <w:t>supportedCultures</w:t>
      </w:r>
      <w:proofErr w:type="spellEnd"/>
      <w:r w:rsidRPr="00753023">
        <w:rPr>
          <w:rFonts w:ascii="Consolas" w:hAnsi="Consolas" w:cs="Courier New"/>
          <w:color w:val="000000"/>
          <w:lang w:val="en-CA"/>
        </w:rPr>
        <w:t>;</w:t>
      </w:r>
    </w:p>
    <w:p w14:paraId="66554B50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  </w:t>
      </w:r>
      <w:proofErr w:type="spellStart"/>
      <w:proofErr w:type="gramStart"/>
      <w:r w:rsidRPr="00753023">
        <w:rPr>
          <w:rFonts w:ascii="Consolas" w:hAnsi="Consolas" w:cs="Courier New"/>
          <w:color w:val="000000"/>
          <w:lang w:val="en-CA"/>
        </w:rPr>
        <w:t>options.SupportedUICultures</w:t>
      </w:r>
      <w:proofErr w:type="spellEnd"/>
      <w:proofErr w:type="gramEnd"/>
      <w:r w:rsidRPr="00753023">
        <w:rPr>
          <w:rFonts w:ascii="Consolas" w:hAnsi="Consolas" w:cs="Courier New"/>
          <w:color w:val="000000"/>
          <w:lang w:val="en-CA"/>
        </w:rPr>
        <w:t> = </w:t>
      </w:r>
      <w:proofErr w:type="spellStart"/>
      <w:r w:rsidRPr="00753023">
        <w:rPr>
          <w:rFonts w:ascii="Consolas" w:hAnsi="Consolas" w:cs="Courier New"/>
          <w:color w:val="000000"/>
          <w:lang w:val="en-CA"/>
        </w:rPr>
        <w:t>supportedCultures</w:t>
      </w:r>
      <w:proofErr w:type="spellEnd"/>
      <w:r w:rsidRPr="00753023">
        <w:rPr>
          <w:rFonts w:ascii="Consolas" w:hAnsi="Consolas" w:cs="Courier New"/>
          <w:color w:val="000000"/>
          <w:lang w:val="en-CA"/>
        </w:rPr>
        <w:t>;</w:t>
      </w:r>
    </w:p>
    <w:p w14:paraId="713739DD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>      });</w:t>
      </w:r>
    </w:p>
    <w:p w14:paraId="6EB3D283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000000"/>
          <w:lang w:val="en-CA"/>
        </w:rPr>
      </w:pPr>
      <w:r w:rsidRPr="00753023">
        <w:rPr>
          <w:rFonts w:ascii="Consolas" w:hAnsi="Consolas" w:cs="Courier New"/>
          <w:color w:val="000000"/>
          <w:lang w:val="en-CA"/>
        </w:rPr>
        <w:t xml:space="preserve"> </w:t>
      </w:r>
    </w:p>
    <w:p w14:paraId="039FD5EB" w14:textId="77777777" w:rsidR="00B86F2A" w:rsidRPr="00753023" w:rsidRDefault="00B86F2A" w:rsidP="00AF7B4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b/>
          <w:bCs/>
          <w:color w:val="000000"/>
          <w:lang w:val="en-CA"/>
        </w:rPr>
      </w:pPr>
      <w:r w:rsidRPr="00753023">
        <w:rPr>
          <w:rFonts w:ascii="Consolas" w:hAnsi="Consolas" w:cs="Courier New"/>
          <w:b/>
          <w:bCs/>
          <w:color w:val="000000"/>
          <w:lang w:val="en-CA"/>
        </w:rPr>
        <w:t>      </w:t>
      </w:r>
      <w:r w:rsidRPr="00753023">
        <w:rPr>
          <w:rFonts w:ascii="Consolas" w:hAnsi="Consolas" w:cs="Courier New"/>
          <w:b/>
          <w:bCs/>
          <w:color w:val="808080"/>
          <w:lang w:val="en-CA"/>
        </w:rPr>
        <w:t>#endregion</w:t>
      </w:r>
    </w:p>
    <w:p w14:paraId="0EBE3496" w14:textId="4C4B861D" w:rsidR="000B02EC" w:rsidRDefault="000B02EC" w:rsidP="000B02EC">
      <w:pPr>
        <w:pStyle w:val="EtapesInstructions"/>
        <w:numPr>
          <w:ilvl w:val="1"/>
          <w:numId w:val="1"/>
        </w:numPr>
      </w:pPr>
      <w:r>
        <w:t xml:space="preserve">TODO 04 : Dans </w:t>
      </w:r>
      <w:r w:rsidRPr="00A6572F">
        <w:rPr>
          <w:b/>
          <w:bCs/>
        </w:rPr>
        <w:t>Configure</w:t>
      </w:r>
      <w:r>
        <w:t>, AU DÉBUT</w:t>
      </w:r>
    </w:p>
    <w:p w14:paraId="60DD14F2" w14:textId="77777777" w:rsidR="00C14897" w:rsidRPr="00C14897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</w:rPr>
      </w:pPr>
      <w:proofErr w:type="gramStart"/>
      <w:r w:rsidRPr="00C14897">
        <w:rPr>
          <w:rFonts w:ascii="Consolas" w:hAnsi="Consolas"/>
          <w:color w:val="0000FF"/>
        </w:rPr>
        <w:t>public</w:t>
      </w:r>
      <w:proofErr w:type="gramEnd"/>
      <w:r w:rsidRPr="00C14897">
        <w:rPr>
          <w:rFonts w:ascii="Consolas" w:hAnsi="Consolas"/>
          <w:color w:val="000000"/>
        </w:rPr>
        <w:t> </w:t>
      </w:r>
      <w:r w:rsidRPr="00C14897">
        <w:rPr>
          <w:rFonts w:ascii="Consolas" w:hAnsi="Consolas"/>
          <w:color w:val="0000FF"/>
        </w:rPr>
        <w:t>void</w:t>
      </w:r>
      <w:r w:rsidRPr="00C14897">
        <w:rPr>
          <w:rFonts w:ascii="Consolas" w:hAnsi="Consolas"/>
          <w:color w:val="000000"/>
        </w:rPr>
        <w:t> </w:t>
      </w:r>
      <w:r w:rsidRPr="00C14897">
        <w:rPr>
          <w:rFonts w:ascii="Consolas" w:hAnsi="Consolas"/>
          <w:color w:val="74531F"/>
        </w:rPr>
        <w:t>Configure</w:t>
      </w:r>
      <w:r w:rsidRPr="00C14897">
        <w:rPr>
          <w:rFonts w:ascii="Consolas" w:hAnsi="Consolas"/>
          <w:color w:val="000000"/>
        </w:rPr>
        <w:t>(IApplicationBuilder </w:t>
      </w:r>
      <w:r w:rsidRPr="00C14897">
        <w:rPr>
          <w:rFonts w:ascii="Consolas" w:hAnsi="Consolas"/>
          <w:color w:val="1F377F"/>
        </w:rPr>
        <w:t>app</w:t>
      </w:r>
      <w:r w:rsidRPr="00C14897">
        <w:rPr>
          <w:rFonts w:ascii="Consolas" w:hAnsi="Consolas"/>
          <w:color w:val="000000"/>
        </w:rPr>
        <w:t>, IWebHostEnvironment </w:t>
      </w:r>
      <w:r w:rsidRPr="00C14897">
        <w:rPr>
          <w:rFonts w:ascii="Consolas" w:hAnsi="Consolas"/>
          <w:color w:val="1F377F"/>
        </w:rPr>
        <w:t>env</w:t>
      </w:r>
      <w:r w:rsidRPr="00C14897">
        <w:rPr>
          <w:rFonts w:ascii="Consolas" w:hAnsi="Consolas"/>
          <w:color w:val="000000"/>
        </w:rPr>
        <w:t>)</w:t>
      </w:r>
    </w:p>
    <w:p w14:paraId="1C7983A0" w14:textId="77777777" w:rsidR="00C14897" w:rsidRPr="00C14897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</w:rPr>
      </w:pPr>
      <w:r w:rsidRPr="00C14897">
        <w:rPr>
          <w:rFonts w:ascii="Consolas" w:hAnsi="Consolas"/>
          <w:color w:val="000000"/>
        </w:rPr>
        <w:t>    {</w:t>
      </w:r>
    </w:p>
    <w:p w14:paraId="7CBB4054" w14:textId="77777777" w:rsidR="00C14897" w:rsidRPr="00C14897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</w:rPr>
      </w:pPr>
      <w:r w:rsidRPr="00C14897">
        <w:rPr>
          <w:rFonts w:ascii="Consolas" w:hAnsi="Consolas"/>
          <w:color w:val="000000"/>
        </w:rPr>
        <w:t>      </w:t>
      </w:r>
      <w:r w:rsidRPr="00C14897">
        <w:rPr>
          <w:rFonts w:ascii="Consolas" w:hAnsi="Consolas"/>
          <w:color w:val="008000"/>
        </w:rPr>
        <w:t>// TODO </w:t>
      </w:r>
      <w:proofErr w:type="gramStart"/>
      <w:r w:rsidRPr="00C14897">
        <w:rPr>
          <w:rFonts w:ascii="Consolas" w:hAnsi="Consolas"/>
          <w:color w:val="008000"/>
        </w:rPr>
        <w:t>04:Récupération</w:t>
      </w:r>
      <w:proofErr w:type="gramEnd"/>
      <w:r w:rsidRPr="00C14897">
        <w:rPr>
          <w:rFonts w:ascii="Consolas" w:hAnsi="Consolas"/>
          <w:color w:val="008000"/>
        </w:rPr>
        <w:t> des options de localisation </w:t>
      </w:r>
    </w:p>
    <w:p w14:paraId="369FC0FD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highlight w:val="green"/>
          <w:lang w:val="en-CA"/>
        </w:rPr>
      </w:pPr>
      <w:r w:rsidRPr="00C14897">
        <w:rPr>
          <w:rFonts w:ascii="Consolas" w:hAnsi="Consolas"/>
          <w:color w:val="000000"/>
        </w:rPr>
        <w:t>      </w:t>
      </w:r>
      <w:r w:rsidRPr="00A75E02">
        <w:rPr>
          <w:rFonts w:ascii="Consolas" w:hAnsi="Consolas"/>
          <w:color w:val="0000FF"/>
          <w:highlight w:val="green"/>
          <w:lang w:val="en-CA"/>
        </w:rPr>
        <w:t>var</w:t>
      </w:r>
      <w:r w:rsidRPr="00A75E02">
        <w:rPr>
          <w:rFonts w:ascii="Consolas" w:hAnsi="Consolas"/>
          <w:color w:val="000000"/>
          <w:highlight w:val="green"/>
          <w:lang w:val="en-CA"/>
        </w:rPr>
        <w:t> </w:t>
      </w:r>
      <w:r w:rsidRPr="00A75E02">
        <w:rPr>
          <w:rFonts w:ascii="Consolas" w:hAnsi="Consolas"/>
          <w:color w:val="1F377F"/>
          <w:highlight w:val="green"/>
          <w:lang w:val="en-CA"/>
        </w:rPr>
        <w:t>locOptions</w:t>
      </w:r>
      <w:r w:rsidRPr="00A75E02">
        <w:rPr>
          <w:rFonts w:ascii="Consolas" w:hAnsi="Consolas"/>
          <w:color w:val="000000"/>
          <w:highlight w:val="green"/>
          <w:lang w:val="en-CA"/>
        </w:rPr>
        <w:t> = </w:t>
      </w:r>
      <w:proofErr w:type="gramStart"/>
      <w:r w:rsidRPr="00A75E02">
        <w:rPr>
          <w:rFonts w:ascii="Consolas" w:hAnsi="Consolas"/>
          <w:color w:val="000000"/>
          <w:highlight w:val="green"/>
          <w:lang w:val="en-CA"/>
        </w:rPr>
        <w:t>app.ApplicationServices.GetService</w:t>
      </w:r>
      <w:proofErr w:type="gramEnd"/>
      <w:r w:rsidRPr="00A75E02">
        <w:rPr>
          <w:rFonts w:ascii="Consolas" w:hAnsi="Consolas"/>
          <w:color w:val="000000"/>
          <w:highlight w:val="green"/>
          <w:lang w:val="en-CA"/>
        </w:rPr>
        <w:t>&lt;IOptions&lt;RequestLocalizationOptions&gt;&gt;();</w:t>
      </w:r>
    </w:p>
    <w:p w14:paraId="29BB8819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highlight w:val="green"/>
          <w:lang w:val="en-CA"/>
        </w:rPr>
        <w:t>      </w:t>
      </w:r>
      <w:proofErr w:type="spellStart"/>
      <w:proofErr w:type="gramStart"/>
      <w:r w:rsidRPr="00A75E02">
        <w:rPr>
          <w:rFonts w:ascii="Consolas" w:hAnsi="Consolas"/>
          <w:color w:val="000000"/>
          <w:highlight w:val="green"/>
          <w:lang w:val="en-CA"/>
        </w:rPr>
        <w:t>app.UseRequestLocalization</w:t>
      </w:r>
      <w:proofErr w:type="spellEnd"/>
      <w:proofErr w:type="gramEnd"/>
      <w:r w:rsidRPr="00A75E02">
        <w:rPr>
          <w:rFonts w:ascii="Consolas" w:hAnsi="Consolas"/>
          <w:color w:val="000000"/>
          <w:highlight w:val="green"/>
          <w:lang w:val="en-CA"/>
        </w:rPr>
        <w:t>(</w:t>
      </w:r>
      <w:proofErr w:type="spellStart"/>
      <w:r w:rsidRPr="00A75E02">
        <w:rPr>
          <w:rFonts w:ascii="Consolas" w:hAnsi="Consolas"/>
          <w:color w:val="000000"/>
          <w:highlight w:val="green"/>
          <w:lang w:val="en-CA"/>
        </w:rPr>
        <w:t>locOptions.Value</w:t>
      </w:r>
      <w:proofErr w:type="spellEnd"/>
      <w:r w:rsidRPr="00A75E02">
        <w:rPr>
          <w:rFonts w:ascii="Consolas" w:hAnsi="Consolas"/>
          <w:color w:val="000000"/>
          <w:highlight w:val="green"/>
          <w:lang w:val="en-CA"/>
        </w:rPr>
        <w:t>);</w:t>
      </w:r>
    </w:p>
    <w:p w14:paraId="1A60E6EC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 xml:space="preserve"> </w:t>
      </w:r>
    </w:p>
    <w:p w14:paraId="1287BC49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 xml:space="preserve"> </w:t>
      </w:r>
    </w:p>
    <w:p w14:paraId="7C4EFA1B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>      </w:t>
      </w:r>
      <w:r w:rsidRPr="00A75E02">
        <w:rPr>
          <w:rFonts w:ascii="Consolas" w:hAnsi="Consolas"/>
          <w:color w:val="8F08C4"/>
          <w:lang w:val="en-CA"/>
        </w:rPr>
        <w:t>if</w:t>
      </w:r>
      <w:r w:rsidRPr="00A75E02">
        <w:rPr>
          <w:rFonts w:ascii="Consolas" w:hAnsi="Consolas"/>
          <w:color w:val="000000"/>
          <w:lang w:val="en-CA"/>
        </w:rPr>
        <w:t> (</w:t>
      </w:r>
      <w:proofErr w:type="spellStart"/>
      <w:proofErr w:type="gramStart"/>
      <w:r w:rsidRPr="00A75E02">
        <w:rPr>
          <w:rFonts w:ascii="Consolas" w:hAnsi="Consolas"/>
          <w:color w:val="000000"/>
          <w:lang w:val="en-CA"/>
        </w:rPr>
        <w:t>env.IsDevelopment</w:t>
      </w:r>
      <w:proofErr w:type="spellEnd"/>
      <w:proofErr w:type="gramEnd"/>
      <w:r w:rsidRPr="00A75E02">
        <w:rPr>
          <w:rFonts w:ascii="Consolas" w:hAnsi="Consolas"/>
          <w:color w:val="000000"/>
          <w:lang w:val="en-CA"/>
        </w:rPr>
        <w:t>())</w:t>
      </w:r>
    </w:p>
    <w:p w14:paraId="7CDDE9D9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>      {</w:t>
      </w:r>
    </w:p>
    <w:p w14:paraId="68611667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>        </w:t>
      </w:r>
      <w:proofErr w:type="spellStart"/>
      <w:proofErr w:type="gramStart"/>
      <w:r w:rsidRPr="00A75E02">
        <w:rPr>
          <w:rFonts w:ascii="Consolas" w:hAnsi="Consolas"/>
          <w:color w:val="000000"/>
          <w:lang w:val="en-CA"/>
        </w:rPr>
        <w:t>app.UseDeveloperExceptionPage</w:t>
      </w:r>
      <w:proofErr w:type="spellEnd"/>
      <w:proofErr w:type="gramEnd"/>
      <w:r w:rsidRPr="00A75E02">
        <w:rPr>
          <w:rFonts w:ascii="Consolas" w:hAnsi="Consolas"/>
          <w:color w:val="000000"/>
          <w:lang w:val="en-CA"/>
        </w:rPr>
        <w:t>();</w:t>
      </w:r>
    </w:p>
    <w:p w14:paraId="6FA54EE6" w14:textId="77777777" w:rsidR="00C14897" w:rsidRPr="00A75E02" w:rsidRDefault="00C14897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  <w:lang w:val="en-CA"/>
        </w:rPr>
      </w:pPr>
      <w:r w:rsidRPr="00A75E02">
        <w:rPr>
          <w:rFonts w:ascii="Consolas" w:hAnsi="Consolas"/>
          <w:color w:val="000000"/>
          <w:lang w:val="en-CA"/>
        </w:rPr>
        <w:t>      }</w:t>
      </w:r>
    </w:p>
    <w:p w14:paraId="68816A8A" w14:textId="1A78D17C" w:rsidR="00C14897" w:rsidRPr="004E1654" w:rsidRDefault="00A75E02" w:rsidP="009701DE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rFonts w:ascii="Consolas" w:hAnsi="Consolas"/>
          <w:color w:val="000000"/>
        </w:rPr>
      </w:pPr>
      <w:r w:rsidRPr="004E1654">
        <w:rPr>
          <w:rFonts w:ascii="Consolas" w:hAnsi="Consolas"/>
          <w:color w:val="000000"/>
        </w:rPr>
        <w:t>…</w:t>
      </w:r>
    </w:p>
    <w:p w14:paraId="6C8ED5BD" w14:textId="2EA8FD2F" w:rsidR="004E1654" w:rsidRPr="004E1654" w:rsidRDefault="004E1654" w:rsidP="004E1654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4E1654">
        <w:t xml:space="preserve">Dans </w:t>
      </w:r>
      <w:r w:rsidR="000C0ADA">
        <w:t xml:space="preserve">la </w:t>
      </w:r>
      <w:proofErr w:type="spellStart"/>
      <w:r w:rsidR="000C0ADA">
        <w:t>View</w:t>
      </w:r>
      <w:proofErr w:type="spellEnd"/>
      <w:r w:rsidR="000C0ADA">
        <w:t xml:space="preserve"> </w:t>
      </w:r>
      <w:proofErr w:type="spellStart"/>
      <w:r w:rsidR="000C0ADA">
        <w:t>Shared</w:t>
      </w:r>
      <w:proofErr w:type="spellEnd"/>
      <w:r w:rsidR="000C0ADA">
        <w:t>,</w:t>
      </w:r>
      <w:r w:rsidRPr="004E1654">
        <w:t xml:space="preserve"> </w:t>
      </w:r>
      <w:r w:rsidRPr="000C0ADA">
        <w:rPr>
          <w:b/>
          <w:bCs/>
        </w:rPr>
        <w:t>_</w:t>
      </w:r>
      <w:proofErr w:type="spellStart"/>
      <w:r w:rsidRPr="000C0ADA">
        <w:rPr>
          <w:b/>
          <w:bCs/>
        </w:rPr>
        <w:t>ViewImports.cshtml</w:t>
      </w:r>
      <w:proofErr w:type="spellEnd"/>
      <w:r>
        <w:t xml:space="preserve">, ajoutez les </w:t>
      </w:r>
      <w:proofErr w:type="spellStart"/>
      <w:r>
        <w:t>TagHelpers</w:t>
      </w:r>
      <w:proofErr w:type="spellEnd"/>
      <w:r>
        <w:t xml:space="preserve"> de localisation et inject</w:t>
      </w:r>
      <w:r w:rsidR="00955B34">
        <w:t>ez le service qui permet d</w:t>
      </w:r>
      <w:r w:rsidR="00BC4642">
        <w:t>’utiliser les ressources locales</w:t>
      </w:r>
      <w:r w:rsidR="00E131AA">
        <w:t xml:space="preserve"> et partagées</w:t>
      </w:r>
      <w:r w:rsidR="00BC4642">
        <w:t xml:space="preserve"> (</w:t>
      </w:r>
      <w:proofErr w:type="spellStart"/>
      <w:r w:rsidR="00BC4642">
        <w:t>Locals</w:t>
      </w:r>
      <w:proofErr w:type="spellEnd"/>
      <w:r w:rsidR="00E131AA">
        <w:t>/</w:t>
      </w:r>
      <w:proofErr w:type="spellStart"/>
      <w:r w:rsidR="00E131AA">
        <w:t>shared</w:t>
      </w:r>
      <w:proofErr w:type="spellEnd"/>
      <w:r w:rsidR="00BC4642">
        <w:t xml:space="preserve"> </w:t>
      </w:r>
      <w:proofErr w:type="spellStart"/>
      <w:r w:rsidR="00BC4642">
        <w:t>Resources</w:t>
      </w:r>
      <w:proofErr w:type="spellEnd"/>
      <w:r w:rsidR="00BC4642">
        <w:t xml:space="preserve">) pour afficher </w:t>
      </w:r>
      <w:proofErr w:type="gramStart"/>
      <w:r w:rsidR="00BC4642">
        <w:t>l</w:t>
      </w:r>
      <w:r w:rsidR="000C0ADA">
        <w:t>a éléments</w:t>
      </w:r>
      <w:proofErr w:type="gramEnd"/>
      <w:r w:rsidR="000C0ADA">
        <w:t xml:space="preserve"> avec la bonne langue</w:t>
      </w:r>
    </w:p>
    <w:p w14:paraId="4E89C705" w14:textId="77777777" w:rsidR="00E53859" w:rsidRDefault="00E53859">
      <w:pPr>
        <w:rPr>
          <w:rFonts w:ascii="Consolas" w:eastAsia="Times New Roman" w:hAnsi="Consolas" w:cs="Courier New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br w:type="page"/>
      </w:r>
    </w:p>
    <w:p w14:paraId="055C49DC" w14:textId="51C7CB7B" w:rsidR="006E2754" w:rsidRPr="00A85DAF" w:rsidRDefault="006E2754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A85DAF">
        <w:rPr>
          <w:rFonts w:ascii="Consolas" w:hAnsi="Consolas"/>
          <w:color w:val="000000"/>
          <w:sz w:val="22"/>
          <w:szCs w:val="22"/>
        </w:rPr>
        <w:lastRenderedPageBreak/>
        <w:t>@</w:t>
      </w:r>
      <w:r w:rsidRPr="00A85DAF">
        <w:rPr>
          <w:rFonts w:ascii="Consolas" w:hAnsi="Consolas"/>
          <w:color w:val="0000FF"/>
          <w:sz w:val="22"/>
          <w:szCs w:val="22"/>
        </w:rPr>
        <w:t>using</w:t>
      </w:r>
      <w:r w:rsidRPr="00A85DA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="00CA45EA">
        <w:rPr>
          <w:rFonts w:ascii="Consolas" w:hAnsi="Consolas"/>
          <w:color w:val="000000"/>
          <w:sz w:val="22"/>
          <w:szCs w:val="22"/>
        </w:rPr>
        <w:t>ZombieParty</w:t>
      </w:r>
      <w:proofErr w:type="spellEnd"/>
    </w:p>
    <w:p w14:paraId="408A1DBE" w14:textId="2E72494E" w:rsidR="006E2754" w:rsidRDefault="006E2754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A85DAF">
        <w:rPr>
          <w:rFonts w:ascii="Consolas" w:hAnsi="Consolas"/>
          <w:color w:val="000000"/>
          <w:sz w:val="22"/>
          <w:szCs w:val="22"/>
        </w:rPr>
        <w:t>@</w:t>
      </w:r>
      <w:r w:rsidRPr="00A85DAF">
        <w:rPr>
          <w:rFonts w:ascii="Consolas" w:hAnsi="Consolas"/>
          <w:color w:val="0000FF"/>
          <w:sz w:val="22"/>
          <w:szCs w:val="22"/>
        </w:rPr>
        <w:t>using</w:t>
      </w:r>
      <w:r w:rsidRPr="00A85DA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="00CA45EA">
        <w:rPr>
          <w:rFonts w:ascii="Consolas" w:hAnsi="Consolas"/>
          <w:color w:val="000000"/>
          <w:sz w:val="22"/>
          <w:szCs w:val="22"/>
        </w:rPr>
        <w:t>ZombieParty_</w:t>
      </w:r>
      <w:r w:rsidRPr="00A85DAF">
        <w:rPr>
          <w:rFonts w:ascii="Consolas" w:hAnsi="Consolas"/>
          <w:color w:val="000000"/>
          <w:sz w:val="22"/>
          <w:szCs w:val="22"/>
        </w:rPr>
        <w:t>Models</w:t>
      </w:r>
      <w:proofErr w:type="spellEnd"/>
    </w:p>
    <w:p w14:paraId="0B4564F5" w14:textId="003EC35B" w:rsidR="008E1FD2" w:rsidRPr="00A85DAF" w:rsidRDefault="008E1FD2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A85DAF">
        <w:rPr>
          <w:rFonts w:ascii="Consolas" w:hAnsi="Consolas"/>
          <w:color w:val="000000"/>
          <w:sz w:val="22"/>
          <w:szCs w:val="22"/>
        </w:rPr>
        <w:t>@addTagHelper </w:t>
      </w:r>
      <w:r w:rsidRPr="00A85DAF">
        <w:rPr>
          <w:rFonts w:ascii="Consolas" w:hAnsi="Consolas"/>
          <w:color w:val="A31515"/>
          <w:sz w:val="22"/>
          <w:szCs w:val="22"/>
        </w:rPr>
        <w:t>*,</w:t>
      </w:r>
      <w:r w:rsidRPr="006E2754">
        <w:rPr>
          <w:rFonts w:ascii="Consolas" w:hAnsi="Consolas"/>
          <w:color w:val="A31515"/>
          <w:sz w:val="22"/>
          <w:szCs w:val="22"/>
        </w:rPr>
        <w:t> </w:t>
      </w:r>
      <w:proofErr w:type="spellStart"/>
      <w:proofErr w:type="gramStart"/>
      <w:r w:rsidRPr="006E2754">
        <w:rPr>
          <w:rFonts w:ascii="Consolas" w:hAnsi="Consolas"/>
          <w:color w:val="A31515"/>
          <w:sz w:val="22"/>
          <w:szCs w:val="22"/>
        </w:rPr>
        <w:t>Microsoft.AspNetCore.Mvc.TagHelpers</w:t>
      </w:r>
      <w:proofErr w:type="spellEnd"/>
      <w:proofErr w:type="gramEnd"/>
    </w:p>
    <w:p w14:paraId="0DA3CAEF" w14:textId="77777777" w:rsidR="006E2754" w:rsidRPr="006E2754" w:rsidRDefault="006E2754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A85DAF">
        <w:rPr>
          <w:rFonts w:ascii="Consolas" w:hAnsi="Consolas"/>
          <w:color w:val="000000"/>
          <w:sz w:val="22"/>
          <w:szCs w:val="22"/>
        </w:rPr>
        <w:t>@addTagHelper </w:t>
      </w:r>
      <w:r w:rsidRPr="00A85DAF">
        <w:rPr>
          <w:rFonts w:ascii="Consolas" w:hAnsi="Consolas"/>
          <w:color w:val="A31515"/>
          <w:sz w:val="22"/>
          <w:szCs w:val="22"/>
        </w:rPr>
        <w:t>*,</w:t>
      </w:r>
      <w:r w:rsidRPr="006E2754">
        <w:rPr>
          <w:rFonts w:ascii="Consolas" w:hAnsi="Consolas"/>
          <w:color w:val="A31515"/>
          <w:sz w:val="22"/>
          <w:szCs w:val="22"/>
        </w:rPr>
        <w:t> </w:t>
      </w:r>
      <w:proofErr w:type="gramStart"/>
      <w:r w:rsidRPr="006E2754">
        <w:rPr>
          <w:rFonts w:ascii="Consolas" w:hAnsi="Consolas"/>
          <w:color w:val="A31515"/>
          <w:sz w:val="22"/>
          <w:szCs w:val="22"/>
        </w:rPr>
        <w:t>Microsoft.AspNetCore.Mvc.TagHelpers</w:t>
      </w:r>
      <w:proofErr w:type="gramEnd"/>
      <w:r w:rsidRPr="00A85DAF">
        <w:rPr>
          <w:rFonts w:ascii="Consolas" w:hAnsi="Consolas"/>
          <w:color w:val="A31515"/>
          <w:sz w:val="22"/>
          <w:szCs w:val="22"/>
          <w:highlight w:val="green"/>
        </w:rPr>
        <w:t>.Localization</w:t>
      </w:r>
    </w:p>
    <w:p w14:paraId="5FACDC2F" w14:textId="77777777" w:rsidR="006E2754" w:rsidRPr="00A85DAF" w:rsidRDefault="006E2754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highlight w:val="green"/>
        </w:rPr>
      </w:pPr>
      <w:r w:rsidRPr="00A85DAF">
        <w:rPr>
          <w:rFonts w:ascii="Consolas" w:hAnsi="Consolas"/>
          <w:color w:val="000000"/>
          <w:sz w:val="22"/>
          <w:szCs w:val="22"/>
          <w:highlight w:val="green"/>
          <w:shd w:val="clear" w:color="auto" w:fill="FFFF00"/>
        </w:rPr>
        <w:t>@</w:t>
      </w:r>
      <w:r w:rsidRPr="00A85DAF">
        <w:rPr>
          <w:rFonts w:ascii="Consolas" w:hAnsi="Consolas"/>
          <w:color w:val="0000FF"/>
          <w:sz w:val="22"/>
          <w:szCs w:val="22"/>
          <w:highlight w:val="green"/>
        </w:rPr>
        <w:t>using</w:t>
      </w:r>
      <w:r w:rsidRPr="00A85DAF">
        <w:rPr>
          <w:rFonts w:ascii="Consolas" w:hAnsi="Consolas"/>
          <w:color w:val="000000"/>
          <w:sz w:val="22"/>
          <w:szCs w:val="22"/>
          <w:highlight w:val="green"/>
        </w:rPr>
        <w:t> </w:t>
      </w:r>
      <w:proofErr w:type="spellStart"/>
      <w:proofErr w:type="gramStart"/>
      <w:r w:rsidRPr="00A85DAF">
        <w:rPr>
          <w:rFonts w:ascii="Consolas" w:hAnsi="Consolas"/>
          <w:color w:val="000000"/>
          <w:sz w:val="22"/>
          <w:szCs w:val="22"/>
          <w:highlight w:val="green"/>
        </w:rPr>
        <w:t>Microsoft.AspNetCore.Mvc.Localization</w:t>
      </w:r>
      <w:proofErr w:type="spellEnd"/>
      <w:proofErr w:type="gramEnd"/>
    </w:p>
    <w:p w14:paraId="0587DB1B" w14:textId="532634AF" w:rsidR="006E2754" w:rsidRDefault="006E2754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1F377F"/>
          <w:sz w:val="22"/>
          <w:szCs w:val="22"/>
        </w:rPr>
      </w:pPr>
      <w:r w:rsidRPr="00A85DAF">
        <w:rPr>
          <w:rFonts w:ascii="Consolas" w:hAnsi="Consolas"/>
          <w:color w:val="000000"/>
          <w:sz w:val="22"/>
          <w:szCs w:val="22"/>
          <w:highlight w:val="green"/>
          <w:shd w:val="clear" w:color="auto" w:fill="FFFF00"/>
        </w:rPr>
        <w:t>@inject</w:t>
      </w:r>
      <w:r w:rsidRPr="00A85DAF">
        <w:rPr>
          <w:rFonts w:ascii="Consolas" w:hAnsi="Consolas"/>
          <w:color w:val="000000"/>
          <w:sz w:val="22"/>
          <w:szCs w:val="22"/>
          <w:highlight w:val="green"/>
        </w:rPr>
        <w:t> </w:t>
      </w:r>
      <w:proofErr w:type="spellStart"/>
      <w:r w:rsidRPr="00A85DAF">
        <w:rPr>
          <w:rFonts w:ascii="Consolas" w:hAnsi="Consolas"/>
          <w:color w:val="000000"/>
          <w:sz w:val="22"/>
          <w:szCs w:val="22"/>
          <w:highlight w:val="green"/>
        </w:rPr>
        <w:t>IViewLocalizer</w:t>
      </w:r>
      <w:proofErr w:type="spellEnd"/>
      <w:r w:rsidRPr="00A85DAF">
        <w:rPr>
          <w:rFonts w:ascii="Consolas" w:hAnsi="Consolas"/>
          <w:color w:val="000000"/>
          <w:sz w:val="22"/>
          <w:szCs w:val="22"/>
          <w:highlight w:val="green"/>
        </w:rPr>
        <w:t> </w:t>
      </w:r>
      <w:proofErr w:type="spellStart"/>
      <w:r w:rsidRPr="00A85DAF">
        <w:rPr>
          <w:rFonts w:ascii="Consolas" w:hAnsi="Consolas"/>
          <w:color w:val="1F377F"/>
          <w:sz w:val="22"/>
          <w:szCs w:val="22"/>
          <w:highlight w:val="green"/>
        </w:rPr>
        <w:t>Locals</w:t>
      </w:r>
      <w:proofErr w:type="spellEnd"/>
    </w:p>
    <w:p w14:paraId="7BBFF576" w14:textId="0E38B28C" w:rsidR="0018407A" w:rsidRPr="008E1FD2" w:rsidRDefault="0018407A" w:rsidP="00A85DA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8"/>
          <w:szCs w:val="28"/>
        </w:rPr>
      </w:pPr>
      <w:r w:rsidRPr="008E1FD2">
        <w:rPr>
          <w:rFonts w:ascii="Consolas" w:hAnsi="Consolas" w:cs="Consolas"/>
          <w:color w:val="000000"/>
          <w:sz w:val="22"/>
          <w:szCs w:val="22"/>
          <w:highlight w:val="green"/>
        </w:rPr>
        <w:t xml:space="preserve">@inject </w:t>
      </w:r>
      <w:proofErr w:type="spellStart"/>
      <w:r w:rsidRPr="008E1FD2">
        <w:rPr>
          <w:rFonts w:ascii="Consolas" w:hAnsi="Consolas" w:cs="Consolas"/>
          <w:color w:val="000000"/>
          <w:sz w:val="22"/>
          <w:szCs w:val="22"/>
          <w:highlight w:val="green"/>
        </w:rPr>
        <w:t>IHtmlLocalizer</w:t>
      </w:r>
      <w:proofErr w:type="spellEnd"/>
      <w:r w:rsidRPr="008E1FD2">
        <w:rPr>
          <w:rFonts w:ascii="Consolas" w:hAnsi="Consolas" w:cs="Consolas"/>
          <w:color w:val="000000"/>
          <w:sz w:val="22"/>
          <w:szCs w:val="22"/>
          <w:highlight w:val="green"/>
        </w:rPr>
        <w:t>&lt;</w:t>
      </w:r>
      <w:proofErr w:type="spellStart"/>
      <w:r w:rsidRPr="008E1FD2">
        <w:rPr>
          <w:rFonts w:ascii="Consolas" w:hAnsi="Consolas" w:cs="Consolas"/>
          <w:color w:val="000000"/>
          <w:sz w:val="22"/>
          <w:szCs w:val="22"/>
          <w:highlight w:val="green"/>
        </w:rPr>
        <w:t>SharedResource</w:t>
      </w:r>
      <w:proofErr w:type="spellEnd"/>
      <w:r w:rsidRPr="008E1FD2">
        <w:rPr>
          <w:rFonts w:ascii="Consolas" w:hAnsi="Consolas" w:cs="Consolas"/>
          <w:color w:val="000000"/>
          <w:sz w:val="22"/>
          <w:szCs w:val="22"/>
          <w:highlight w:val="green"/>
        </w:rPr>
        <w:t xml:space="preserve">&gt; </w:t>
      </w:r>
      <w:proofErr w:type="spellStart"/>
      <w:r w:rsidRPr="008E1FD2">
        <w:rPr>
          <w:rFonts w:ascii="Consolas" w:hAnsi="Consolas" w:cs="Consolas"/>
          <w:color w:val="000000"/>
          <w:sz w:val="22"/>
          <w:szCs w:val="22"/>
          <w:highlight w:val="green"/>
        </w:rPr>
        <w:t>SharedLocals</w:t>
      </w:r>
      <w:proofErr w:type="spellEnd"/>
    </w:p>
    <w:p w14:paraId="27ED74EF" w14:textId="77777777" w:rsidR="00F7580E" w:rsidRDefault="00F7580E" w:rsidP="00F7580E"/>
    <w:p w14:paraId="0807397C" w14:textId="6378AF64" w:rsidR="000A64FE" w:rsidRPr="0045328E" w:rsidRDefault="000A64FE" w:rsidP="000A64FE">
      <w:pPr>
        <w:pStyle w:val="Titre2"/>
      </w:pPr>
      <w:r w:rsidRPr="0045328E">
        <w:t xml:space="preserve">Commentaires et validation (Commit) des changements dans le code </w:t>
      </w:r>
    </w:p>
    <w:p w14:paraId="1834F4C2" w14:textId="77777777" w:rsidR="000A64FE" w:rsidRPr="0045328E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429E7E7C" w14:textId="77777777" w:rsidR="000A64FE" w:rsidRPr="0045328E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556723E0" w14:textId="77777777" w:rsidR="000A64FE" w:rsidRPr="00121AD6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121AD6">
        <w:t xml:space="preserve">Validez </w:t>
      </w:r>
      <w:proofErr w:type="gramStart"/>
      <w:r w:rsidRPr="00121AD6">
        <w:t>les modification</w:t>
      </w:r>
      <w:proofErr w:type="gramEnd"/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70D8377E" w14:textId="77777777" w:rsidR="000A64FE" w:rsidRPr="00121AD6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31D5C4ED" w14:textId="77777777" w:rsidR="000A64FE" w:rsidRPr="000A64FE" w:rsidRDefault="000A64FE" w:rsidP="000A64FE">
      <w:pPr>
        <w:pStyle w:val="Paragraphedeliste"/>
        <w:numPr>
          <w:ilvl w:val="1"/>
          <w:numId w:val="15"/>
        </w:numPr>
        <w:spacing w:before="0" w:after="160" w:line="259" w:lineRule="auto"/>
        <w:rPr>
          <w:lang w:val="en-US"/>
        </w:rPr>
      </w:pPr>
      <w:r w:rsidRPr="000A64FE">
        <w:rPr>
          <w:b/>
          <w:bCs/>
          <w:lang w:val="en-US"/>
        </w:rPr>
        <w:t>Summary</w:t>
      </w:r>
      <w:r w:rsidRPr="000A64FE">
        <w:rPr>
          <w:lang w:val="en-US"/>
        </w:rPr>
        <w:t xml:space="preserve"> CONFIG i18n</w:t>
      </w:r>
    </w:p>
    <w:p w14:paraId="70F07E27" w14:textId="77777777" w:rsidR="000A64FE" w:rsidRPr="000A64FE" w:rsidRDefault="000A64FE" w:rsidP="000A64FE">
      <w:pPr>
        <w:pStyle w:val="Paragraphedeliste"/>
        <w:numPr>
          <w:ilvl w:val="1"/>
          <w:numId w:val="15"/>
        </w:numPr>
        <w:spacing w:before="0" w:after="160" w:line="259" w:lineRule="auto"/>
      </w:pPr>
      <w:r w:rsidRPr="000A64FE">
        <w:rPr>
          <w:b/>
          <w:bCs/>
        </w:rPr>
        <w:t>Description </w:t>
      </w:r>
      <w:r w:rsidRPr="000A64FE">
        <w:t>: Configuration de l’internationalisation</w:t>
      </w:r>
    </w:p>
    <w:p w14:paraId="55249800" w14:textId="77777777" w:rsidR="000A64FE" w:rsidRPr="0045328E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77E81F53" w14:textId="77777777" w:rsidR="000A64FE" w:rsidRPr="0045328E" w:rsidRDefault="000A64FE" w:rsidP="000A64FE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1F069F80" wp14:editId="5C21BE26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947D" w14:textId="77777777" w:rsidR="000A64FE" w:rsidRDefault="000A64FE" w:rsidP="00B86F2A">
      <w:pPr>
        <w:pStyle w:val="EtapesInstructions"/>
        <w:numPr>
          <w:ilvl w:val="0"/>
          <w:numId w:val="0"/>
        </w:numPr>
        <w:ind w:left="360" w:hanging="360"/>
      </w:pPr>
    </w:p>
    <w:p w14:paraId="0F18BA26" w14:textId="77777777" w:rsidR="00F7580E" w:rsidRDefault="00F7580E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7AE660B8" w14:textId="7AF11DFF" w:rsidR="004D2BED" w:rsidRDefault="00291D89" w:rsidP="004D2BED">
      <w:pPr>
        <w:pStyle w:val="Titre1"/>
      </w:pPr>
      <w:r>
        <w:lastRenderedPageBreak/>
        <w:t>Ajouter un commutateur de langue</w:t>
      </w:r>
    </w:p>
    <w:p w14:paraId="3409F454" w14:textId="77777777" w:rsidR="00346B2E" w:rsidRDefault="00346B2E" w:rsidP="00291D89">
      <w:pPr>
        <w:pStyle w:val="Titre2"/>
      </w:pPr>
      <w:r>
        <w:t>Créer la PartialView pour le communateur de langue</w:t>
      </w:r>
    </w:p>
    <w:p w14:paraId="7CEF0D75" w14:textId="0F2A7D44" w:rsidR="00346B2E" w:rsidRPr="00DA7F1A" w:rsidRDefault="00017AC5" w:rsidP="000E7F25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 xml:space="preserve">Dans le projet MVC, dans </w:t>
      </w:r>
      <w:proofErr w:type="spellStart"/>
      <w:r w:rsidRPr="000E7F25">
        <w:t>Shared</w:t>
      </w:r>
      <w:proofErr w:type="spellEnd"/>
      <w:r>
        <w:t xml:space="preserve">, créez une nouvelle </w:t>
      </w:r>
      <w:r w:rsidR="00DA7F1A">
        <w:t xml:space="preserve">Partial </w:t>
      </w:r>
      <w:proofErr w:type="spellStart"/>
      <w:r w:rsidR="00DA7F1A">
        <w:t>View</w:t>
      </w:r>
      <w:proofErr w:type="spellEnd"/>
      <w:r w:rsidR="00DA7F1A">
        <w:t xml:space="preserve"> appelée </w:t>
      </w:r>
      <w:r w:rsidR="00346B2E" w:rsidRPr="000E7F25">
        <w:t>_</w:t>
      </w:r>
      <w:proofErr w:type="spellStart"/>
      <w:r w:rsidR="00346B2E" w:rsidRPr="000E7F25">
        <w:t>SelectLanguage</w:t>
      </w:r>
      <w:proofErr w:type="spellEnd"/>
      <w:r w:rsidR="00DA7F1A" w:rsidRPr="000E7F25">
        <w:t xml:space="preserve"> </w:t>
      </w:r>
      <w:r w:rsidR="00DA7F1A">
        <w:t xml:space="preserve">(le _ </w:t>
      </w:r>
      <w:r w:rsidR="00811B61">
        <w:t>indique que c’est une vue partielle)</w:t>
      </w:r>
    </w:p>
    <w:p w14:paraId="79E444A0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proofErr w:type="gramEnd"/>
    </w:p>
    <w:p w14:paraId="4529A988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Microsoft.AspNetCore.Mvc.Localization</w:t>
      </w:r>
      <w:proofErr w:type="spellEnd"/>
      <w:proofErr w:type="gramEnd"/>
    </w:p>
    <w:p w14:paraId="6A59A689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Microsoft.Extensions.Options</w:t>
      </w:r>
      <w:proofErr w:type="spellEnd"/>
      <w:proofErr w:type="gramEnd"/>
    </w:p>
    <w:p w14:paraId="0C56D7B3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@inject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IOptions</w:t>
      </w:r>
      <w:proofErr w:type="spell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RequestLocalizationOptions</w:t>
      </w:r>
      <w:proofErr w:type="spell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proofErr w:type="spell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LocOptions</w:t>
      </w:r>
      <w:proofErr w:type="spellEnd"/>
    </w:p>
    <w:p w14:paraId="7A9DA027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@{</w:t>
      </w:r>
    </w:p>
    <w:p w14:paraId="0C15E5DE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requestCulture</w:t>
      </w:r>
      <w:proofErr w:type="spell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Context.Features.Get&lt;Microsoft.AspNetCore</w:t>
      </w:r>
      <w:proofErr w:type="gram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.Localization.IRequestCultureFeature&gt;();</w:t>
      </w:r>
    </w:p>
    <w:p w14:paraId="3F202621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cultureItems</w:t>
      </w:r>
      <w:proofErr w:type="spell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LocOptions.Value.SupportedUICultures</w:t>
      </w:r>
      <w:proofErr w:type="spellEnd"/>
      <w:proofErr w:type="gramEnd"/>
    </w:p>
    <w:p w14:paraId="4F638778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.Select</w:t>
      </w:r>
      <w:proofErr w:type="gram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(c =&gt;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SelectListItem</w:t>
      </w:r>
      <w:proofErr w:type="spell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{ Value = </w:t>
      </w:r>
      <w:proofErr w:type="spell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c.Name</w:t>
      </w:r>
      <w:proofErr w:type="spell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, Text = </w:t>
      </w:r>
      <w:proofErr w:type="spell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c.NativeName</w:t>
      </w:r>
      <w:proofErr w:type="spell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})</w:t>
      </w:r>
    </w:p>
    <w:p w14:paraId="3850EB60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.</w:t>
      </w:r>
      <w:proofErr w:type="spell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ToList</w:t>
      </w:r>
      <w:proofErr w:type="spellEnd"/>
      <w:proofErr w:type="gram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1362811E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}</w:t>
      </w:r>
    </w:p>
    <w:p w14:paraId="301B1360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4D2BED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display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: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inline-block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vertical-</w:t>
      </w:r>
      <w:proofErr w:type="gramStart"/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align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proofErr w:type="gramEnd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middle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</w:p>
    <w:p w14:paraId="19C30632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4D2BED">
        <w:rPr>
          <w:rFonts w:ascii="Consolas" w:hAnsi="Consolas" w:cs="Consolas"/>
          <w:color w:val="800000"/>
          <w:sz w:val="19"/>
          <w:szCs w:val="19"/>
          <w:lang w:val="en-CA"/>
        </w:rPr>
        <w:t>form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id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selectLanguage</w:t>
      </w:r>
      <w:proofErr w:type="spellEnd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asp-controller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="Home"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14:paraId="69D1681B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asp-action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SetLanguage</w:t>
      </w:r>
      <w:proofErr w:type="spellEnd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asp-route-</w:t>
      </w:r>
      <w:proofErr w:type="spellStart"/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returnUrl</w:t>
      </w:r>
      <w:proofErr w:type="spellEnd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4D2BE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proofErr w:type="spellStart"/>
      <w:proofErr w:type="gram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Context.Request.Path</w:t>
      </w:r>
      <w:proofErr w:type="spellEnd"/>
      <w:proofErr w:type="gramEnd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14:paraId="2193B9A3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method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="post"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="form-horizontal"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role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="form"&gt;</w:t>
      </w:r>
    </w:p>
    <w:p w14:paraId="3B457649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4D2BED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="form-group"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margin-bottom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0"&gt;</w:t>
      </w:r>
    </w:p>
    <w:p w14:paraId="72D7A0B7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4D2BED">
        <w:rPr>
          <w:rFonts w:ascii="Consolas" w:hAnsi="Consolas" w:cs="Consolas"/>
          <w:color w:val="800000"/>
          <w:sz w:val="19"/>
          <w:szCs w:val="19"/>
          <w:lang w:val="en-CA"/>
        </w:rPr>
        <w:t xml:space="preserve">select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.submit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name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="culture"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 xml:space="preserve">="form-control </w:t>
      </w:r>
      <w:proofErr w:type="spellStart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btn</w:t>
      </w:r>
      <w:proofErr w:type="spellEnd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proofErr w:type="spellStart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btn</w:t>
      </w:r>
      <w:proofErr w:type="spellEnd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-dark"</w:t>
      </w:r>
    </w:p>
    <w:p w14:paraId="553D7049" w14:textId="77777777" w:rsidR="00346B2E" w:rsidRPr="004D2BED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asp-for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4D2BED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proofErr w:type="spellStart"/>
      <w:proofErr w:type="gram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requestCulture.RequestCulture.UICulture.Name</w:t>
      </w:r>
      <w:proofErr w:type="spellEnd"/>
      <w:proofErr w:type="gramEnd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D2BED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asp-items</w:t>
      </w:r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>cultureItems</w:t>
      </w:r>
      <w:proofErr w:type="spellEnd"/>
      <w:r w:rsidRPr="004D2BED"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</w:p>
    <w:p w14:paraId="31097843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BE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5770B7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8BF62B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6FB9B9" w14:textId="77777777" w:rsidR="00346B2E" w:rsidRDefault="00346B2E" w:rsidP="00811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0794E0" w14:textId="77777777" w:rsidR="00346B2E" w:rsidRDefault="00346B2E" w:rsidP="00B86F2A">
      <w:pPr>
        <w:pStyle w:val="EtapesInstructions"/>
        <w:numPr>
          <w:ilvl w:val="0"/>
          <w:numId w:val="0"/>
        </w:numPr>
        <w:ind w:left="360" w:hanging="360"/>
      </w:pPr>
    </w:p>
    <w:p w14:paraId="7F63D26D" w14:textId="282F5F47" w:rsidR="00BF0ADE" w:rsidRDefault="009805E2" w:rsidP="00BF0ADE">
      <w:pPr>
        <w:pStyle w:val="Titre2"/>
      </w:pPr>
      <w:r>
        <w:t xml:space="preserve">Insérer la </w:t>
      </w:r>
      <w:r w:rsidR="00C12137">
        <w:t>vue dans le menu du Layout</w:t>
      </w:r>
    </w:p>
    <w:p w14:paraId="392BB366" w14:textId="39B50178" w:rsidR="00687E08" w:rsidRPr="00DA7F1A" w:rsidRDefault="00687E08" w:rsidP="00687E0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Dans le _</w:t>
      </w:r>
      <w:proofErr w:type="spellStart"/>
      <w:r>
        <w:t>Layout</w:t>
      </w:r>
      <w:proofErr w:type="spellEnd"/>
      <w:r>
        <w:t xml:space="preserve">, (projet MVC, </w:t>
      </w:r>
      <w:proofErr w:type="spellStart"/>
      <w:r>
        <w:t>Shared</w:t>
      </w:r>
      <w:proofErr w:type="spellEnd"/>
      <w:r>
        <w:t xml:space="preserve">), ajoutez la Partial </w:t>
      </w:r>
      <w:proofErr w:type="spellStart"/>
      <w:r>
        <w:t>View</w:t>
      </w:r>
      <w:proofErr w:type="spellEnd"/>
      <w:r>
        <w:t xml:space="preserve"> du commu</w:t>
      </w:r>
      <w:r w:rsidR="00C17B3C">
        <w:t xml:space="preserve">tateur de langue dans la </w:t>
      </w:r>
      <w:proofErr w:type="spellStart"/>
      <w:r w:rsidR="00C17B3C">
        <w:t>NavBar</w:t>
      </w:r>
      <w:proofErr w:type="spellEnd"/>
      <w:r w:rsidR="00C17B3C">
        <w:t xml:space="preserve">, à la fin pour </w:t>
      </w:r>
      <w:r w:rsidR="005503FB">
        <w:t>le positionner à droite de l’écran</w:t>
      </w:r>
    </w:p>
    <w:p w14:paraId="638464C2" w14:textId="77777777" w:rsidR="002533E8" w:rsidRP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2137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533E8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2533E8">
        <w:rPr>
          <w:rFonts w:ascii="Consolas" w:hAnsi="Consolas" w:cs="Consolas"/>
          <w:color w:val="800000"/>
          <w:sz w:val="19"/>
          <w:szCs w:val="19"/>
          <w:lang w:val="en-CA"/>
        </w:rPr>
        <w:t>ul</w:t>
      </w:r>
      <w:r w:rsidRPr="002533E8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691A640E" w14:textId="77777777" w:rsidR="002533E8" w:rsidRP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533E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</w:t>
      </w:r>
      <w:r w:rsidRPr="002533E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2533E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2533E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2533E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="col-md-2 text-right"&gt;</w:t>
      </w:r>
    </w:p>
    <w:p w14:paraId="347D5769" w14:textId="77777777" w:rsidR="002533E8" w:rsidRP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  @</w:t>
      </w:r>
      <w:r w:rsidRPr="002533E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await</w:t>
      </w:r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Html.PartialAsync</w:t>
      </w:r>
      <w:proofErr w:type="spellEnd"/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(</w:t>
      </w:r>
      <w:r w:rsidRPr="002533E8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"_</w:t>
      </w:r>
      <w:proofErr w:type="spellStart"/>
      <w:r w:rsidRPr="002533E8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SelectLanguage</w:t>
      </w:r>
      <w:proofErr w:type="spellEnd"/>
      <w:r w:rsidRPr="002533E8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</w:t>
      </w:r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)</w:t>
      </w:r>
    </w:p>
    <w:p w14:paraId="478F2751" w14:textId="77777777" w:rsidR="002533E8" w:rsidRP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533E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</w:t>
      </w:r>
      <w:r w:rsidRPr="002533E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&lt;/</w:t>
      </w:r>
      <w:r w:rsidRPr="002533E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2533E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&gt;</w:t>
      </w:r>
    </w:p>
    <w:p w14:paraId="59E435E7" w14:textId="77777777" w:rsid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3E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4B2D7" w14:textId="77777777" w:rsid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7DA65E" w14:textId="77777777" w:rsidR="002533E8" w:rsidRDefault="002533E8" w:rsidP="00550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17EF1C" w14:textId="5D898D10" w:rsidR="00D26CE9" w:rsidRPr="004E1654" w:rsidRDefault="00D26CE9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078E6D88" w14:textId="77777777" w:rsidR="00F7580E" w:rsidRDefault="00F7580E">
      <w:pPr>
        <w:rPr>
          <w:caps/>
          <w:spacing w:val="15"/>
        </w:rPr>
      </w:pPr>
      <w:r>
        <w:br w:type="page"/>
      </w:r>
    </w:p>
    <w:p w14:paraId="44459A2F" w14:textId="02A4CE63" w:rsidR="005B4A1B" w:rsidRDefault="005B4A1B" w:rsidP="005B4A1B">
      <w:pPr>
        <w:pStyle w:val="Titre2"/>
      </w:pPr>
      <w:r>
        <w:lastRenderedPageBreak/>
        <w:t>Insérer le cookie dans le controller Home</w:t>
      </w:r>
    </w:p>
    <w:p w14:paraId="46B2A4D0" w14:textId="12854045" w:rsidR="005A6024" w:rsidRDefault="00C81DDB" w:rsidP="002E1AD0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F6500E">
        <w:t xml:space="preserve">TODO </w:t>
      </w:r>
      <w:r>
        <w:t>05</w:t>
      </w:r>
      <w:r w:rsidRPr="00F6500E">
        <w:t xml:space="preserve">: Dans </w:t>
      </w:r>
      <w:proofErr w:type="spellStart"/>
      <w:r w:rsidRPr="00F6500E">
        <w:t>HomeControlle</w:t>
      </w:r>
      <w:r w:rsidR="00615B6A">
        <w:t>r</w:t>
      </w:r>
      <w:proofErr w:type="spellEnd"/>
      <w:r w:rsidR="00615B6A">
        <w:t xml:space="preserve">, </w:t>
      </w:r>
      <w:r w:rsidR="000E3F0A">
        <w:t xml:space="preserve">ajoutez </w:t>
      </w:r>
      <w:r w:rsidR="009D60A3">
        <w:t xml:space="preserve">l’action/méthode </w:t>
      </w:r>
      <w:proofErr w:type="spellStart"/>
      <w:r w:rsidR="009D60A3" w:rsidRPr="00615B6A">
        <w:rPr>
          <w:b/>
          <w:bCs/>
        </w:rPr>
        <w:t>SetLanguage</w:t>
      </w:r>
      <w:proofErr w:type="spellEnd"/>
      <w:r w:rsidR="009D60A3" w:rsidRPr="00615B6A">
        <w:rPr>
          <w:b/>
          <w:bCs/>
        </w:rPr>
        <w:t xml:space="preserve"> </w:t>
      </w:r>
      <w:r w:rsidR="009D60A3">
        <w:t>suivante :</w:t>
      </w:r>
    </w:p>
    <w:p w14:paraId="4624F7EF" w14:textId="77777777" w:rsidR="001248EF" w:rsidRPr="00967D28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967D28">
        <w:rPr>
          <w:rFonts w:ascii="Consolas" w:hAnsi="Consolas"/>
          <w:color w:val="000000"/>
          <w:sz w:val="22"/>
          <w:szCs w:val="22"/>
          <w:lang w:val="en-CA"/>
        </w:rPr>
        <w:t>[</w:t>
      </w:r>
      <w:proofErr w:type="spellStart"/>
      <w:r w:rsidRPr="00967D28">
        <w:rPr>
          <w:rFonts w:ascii="Consolas" w:hAnsi="Consolas"/>
          <w:color w:val="000000"/>
          <w:sz w:val="22"/>
          <w:szCs w:val="22"/>
          <w:lang w:val="en-CA"/>
        </w:rPr>
        <w:t>HttpPost</w:t>
      </w:r>
      <w:proofErr w:type="spellEnd"/>
      <w:r w:rsidRPr="00967D28">
        <w:rPr>
          <w:rFonts w:ascii="Consolas" w:hAnsi="Consolas"/>
          <w:color w:val="000000"/>
          <w:sz w:val="22"/>
          <w:szCs w:val="22"/>
          <w:lang w:val="en-CA"/>
        </w:rPr>
        <w:t>]</w:t>
      </w:r>
    </w:p>
    <w:p w14:paraId="13486AC3" w14:textId="77777777" w:rsidR="001248EF" w:rsidRPr="001248EF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public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IActionResult </w:t>
      </w:r>
      <w:proofErr w:type="gramStart"/>
      <w:r w:rsidRPr="001248EF">
        <w:rPr>
          <w:rFonts w:ascii="Consolas" w:hAnsi="Consolas"/>
          <w:color w:val="74531F"/>
          <w:sz w:val="22"/>
          <w:szCs w:val="22"/>
          <w:lang w:val="en-CA"/>
        </w:rPr>
        <w:t>SetLanguage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(</w:t>
      </w:r>
      <w:proofErr w:type="gramEnd"/>
      <w:r w:rsidRPr="001248EF">
        <w:rPr>
          <w:rFonts w:ascii="Consolas" w:hAnsi="Consolas"/>
          <w:color w:val="0000FF"/>
          <w:sz w:val="22"/>
          <w:szCs w:val="22"/>
          <w:lang w:val="en-CA"/>
        </w:rPr>
        <w:t>string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</w:t>
      </w:r>
      <w:r w:rsidRPr="001248EF">
        <w:rPr>
          <w:rFonts w:ascii="Consolas" w:hAnsi="Consolas"/>
          <w:color w:val="1F377F"/>
          <w:sz w:val="22"/>
          <w:szCs w:val="22"/>
          <w:lang w:val="en-CA"/>
        </w:rPr>
        <w:t>culture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, 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string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</w:t>
      </w:r>
      <w:r w:rsidRPr="001248EF">
        <w:rPr>
          <w:rFonts w:ascii="Consolas" w:hAnsi="Consolas"/>
          <w:color w:val="1F377F"/>
          <w:sz w:val="22"/>
          <w:szCs w:val="22"/>
          <w:lang w:val="en-CA"/>
        </w:rPr>
        <w:t>returnUrl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)</w:t>
      </w:r>
    </w:p>
    <w:p w14:paraId="5C3473A2" w14:textId="77777777" w:rsidR="001248EF" w:rsidRPr="00967D28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</w:t>
      </w:r>
      <w:r w:rsidRPr="00967D28">
        <w:rPr>
          <w:rFonts w:ascii="Consolas" w:hAnsi="Consolas"/>
          <w:color w:val="000000"/>
          <w:sz w:val="22"/>
          <w:szCs w:val="22"/>
          <w:lang w:val="en-CA"/>
        </w:rPr>
        <w:t>{</w:t>
      </w:r>
    </w:p>
    <w:p w14:paraId="634501EA" w14:textId="77777777" w:rsidR="001248EF" w:rsidRPr="001248EF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  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var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</w:t>
      </w:r>
      <w:r w:rsidRPr="001248EF">
        <w:rPr>
          <w:rFonts w:ascii="Consolas" w:hAnsi="Consolas"/>
          <w:color w:val="1F377F"/>
          <w:sz w:val="22"/>
          <w:szCs w:val="22"/>
          <w:lang w:val="en-CA"/>
        </w:rPr>
        <w:t>cookie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= CookieRequestCultureProvider.MakeCookieValue(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new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RequestCulture(culture)</w:t>
      </w:r>
      <w:proofErr w:type="gramStart"/>
      <w:r w:rsidRPr="001248EF">
        <w:rPr>
          <w:rFonts w:ascii="Consolas" w:hAnsi="Consolas"/>
          <w:color w:val="000000"/>
          <w:sz w:val="22"/>
          <w:szCs w:val="22"/>
          <w:lang w:val="en-CA"/>
        </w:rPr>
        <w:t>);</w:t>
      </w:r>
      <w:proofErr w:type="gramEnd"/>
    </w:p>
    <w:p w14:paraId="696755B5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  </w:t>
      </w:r>
      <w:r w:rsidRPr="00A42559">
        <w:rPr>
          <w:rFonts w:ascii="Consolas" w:hAnsi="Consolas"/>
          <w:color w:val="0000FF"/>
          <w:sz w:val="22"/>
          <w:szCs w:val="22"/>
          <w:lang w:val="en-CA"/>
        </w:rPr>
        <w:t>var</w:t>
      </w:r>
      <w:r w:rsidRPr="00A42559">
        <w:rPr>
          <w:rFonts w:ascii="Consolas" w:hAnsi="Consolas"/>
          <w:color w:val="000000"/>
          <w:sz w:val="22"/>
          <w:szCs w:val="22"/>
          <w:lang w:val="en-CA"/>
        </w:rPr>
        <w:t> </w:t>
      </w:r>
      <w:r w:rsidRPr="00A42559">
        <w:rPr>
          <w:rFonts w:ascii="Consolas" w:hAnsi="Consolas"/>
          <w:color w:val="1F377F"/>
          <w:sz w:val="22"/>
          <w:szCs w:val="22"/>
          <w:lang w:val="en-CA"/>
        </w:rPr>
        <w:t>name</w:t>
      </w:r>
      <w:r w:rsidRPr="00A42559">
        <w:rPr>
          <w:rFonts w:ascii="Consolas" w:hAnsi="Consolas"/>
          <w:color w:val="000000"/>
          <w:sz w:val="22"/>
          <w:szCs w:val="22"/>
          <w:lang w:val="en-CA"/>
        </w:rPr>
        <w:t> = </w:t>
      </w:r>
      <w:proofErr w:type="spellStart"/>
      <w:r w:rsidRPr="00A42559">
        <w:rPr>
          <w:rFonts w:ascii="Consolas" w:hAnsi="Consolas"/>
          <w:color w:val="000000"/>
          <w:sz w:val="22"/>
          <w:szCs w:val="22"/>
          <w:lang w:val="en-CA"/>
        </w:rPr>
        <w:t>CookieRequestCultureProvider.</w:t>
      </w:r>
      <w:proofErr w:type="gramStart"/>
      <w:r w:rsidRPr="00A42559">
        <w:rPr>
          <w:rFonts w:ascii="Consolas" w:hAnsi="Consolas"/>
          <w:color w:val="000000"/>
          <w:sz w:val="22"/>
          <w:szCs w:val="22"/>
          <w:lang w:val="en-CA"/>
        </w:rPr>
        <w:t>DefaultCookieName</w:t>
      </w:r>
      <w:proofErr w:type="spellEnd"/>
      <w:r w:rsidRPr="00A42559">
        <w:rPr>
          <w:rFonts w:ascii="Consolas" w:hAnsi="Consolas"/>
          <w:color w:val="000000"/>
          <w:sz w:val="22"/>
          <w:szCs w:val="22"/>
          <w:lang w:val="en-CA"/>
        </w:rPr>
        <w:t>;</w:t>
      </w:r>
      <w:proofErr w:type="gramEnd"/>
    </w:p>
    <w:p w14:paraId="3C4FE994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 xml:space="preserve"> </w:t>
      </w:r>
    </w:p>
    <w:p w14:paraId="60C0B106" w14:textId="77777777" w:rsidR="001248EF" w:rsidRPr="001248EF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  </w:t>
      </w:r>
      <w:proofErr w:type="spellStart"/>
      <w:proofErr w:type="gramStart"/>
      <w:r w:rsidRPr="001248EF">
        <w:rPr>
          <w:rFonts w:ascii="Consolas" w:hAnsi="Consolas"/>
          <w:color w:val="000000"/>
          <w:sz w:val="22"/>
          <w:szCs w:val="22"/>
          <w:lang w:val="en-CA"/>
        </w:rPr>
        <w:t>Response.Cookies.Append</w:t>
      </w:r>
      <w:proofErr w:type="spellEnd"/>
      <w:proofErr w:type="gramEnd"/>
      <w:r w:rsidRPr="001248EF">
        <w:rPr>
          <w:rFonts w:ascii="Consolas" w:hAnsi="Consolas"/>
          <w:color w:val="000000"/>
          <w:sz w:val="22"/>
          <w:szCs w:val="22"/>
          <w:lang w:val="en-CA"/>
        </w:rPr>
        <w:t>(name, cookie, </w:t>
      </w:r>
      <w:r w:rsidRPr="001248EF">
        <w:rPr>
          <w:rFonts w:ascii="Consolas" w:hAnsi="Consolas"/>
          <w:color w:val="0000FF"/>
          <w:sz w:val="22"/>
          <w:szCs w:val="22"/>
          <w:lang w:val="en-CA"/>
        </w:rPr>
        <w:t>new</w:t>
      </w:r>
      <w:r w:rsidRPr="001248EF">
        <w:rPr>
          <w:rFonts w:ascii="Consolas" w:hAnsi="Consolas"/>
          <w:color w:val="000000"/>
          <w:sz w:val="22"/>
          <w:szCs w:val="22"/>
          <w:lang w:val="en-CA"/>
        </w:rPr>
        <w:t> </w:t>
      </w:r>
      <w:proofErr w:type="spellStart"/>
      <w:r w:rsidRPr="001248EF">
        <w:rPr>
          <w:rFonts w:ascii="Consolas" w:hAnsi="Consolas"/>
          <w:color w:val="000000"/>
          <w:sz w:val="22"/>
          <w:szCs w:val="22"/>
          <w:lang w:val="en-CA"/>
        </w:rPr>
        <w:t>CookieOptions</w:t>
      </w:r>
      <w:proofErr w:type="spellEnd"/>
    </w:p>
    <w:p w14:paraId="5B542059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1248EF">
        <w:rPr>
          <w:rFonts w:ascii="Consolas" w:hAnsi="Consolas"/>
          <w:color w:val="000000"/>
          <w:sz w:val="22"/>
          <w:szCs w:val="22"/>
          <w:lang w:val="en-CA"/>
        </w:rPr>
        <w:t>     </w:t>
      </w:r>
      <w:r w:rsidRPr="00A42559">
        <w:rPr>
          <w:rFonts w:ascii="Consolas" w:hAnsi="Consolas"/>
          <w:color w:val="000000"/>
          <w:sz w:val="22"/>
          <w:szCs w:val="22"/>
          <w:lang w:val="en-CA"/>
        </w:rPr>
        <w:t>{</w:t>
      </w:r>
    </w:p>
    <w:p w14:paraId="4569E91F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>       Path = </w:t>
      </w:r>
      <w:r w:rsidRPr="00A42559">
        <w:rPr>
          <w:rFonts w:ascii="Consolas" w:hAnsi="Consolas"/>
          <w:color w:val="A31515"/>
          <w:sz w:val="22"/>
          <w:szCs w:val="22"/>
          <w:lang w:val="en-CA"/>
        </w:rPr>
        <w:t>"/"</w:t>
      </w:r>
      <w:r w:rsidRPr="00A42559">
        <w:rPr>
          <w:rFonts w:ascii="Consolas" w:hAnsi="Consolas"/>
          <w:color w:val="000000"/>
          <w:sz w:val="22"/>
          <w:szCs w:val="22"/>
          <w:lang w:val="en-CA"/>
        </w:rPr>
        <w:t>,</w:t>
      </w:r>
    </w:p>
    <w:p w14:paraId="0B212E98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>       Expires = </w:t>
      </w:r>
      <w:proofErr w:type="spellStart"/>
      <w:proofErr w:type="gramStart"/>
      <w:r w:rsidRPr="00A42559">
        <w:rPr>
          <w:rFonts w:ascii="Consolas" w:hAnsi="Consolas"/>
          <w:color w:val="000000"/>
          <w:sz w:val="22"/>
          <w:szCs w:val="22"/>
          <w:lang w:val="en-CA"/>
        </w:rPr>
        <w:t>DateTimeOffset.UtcNow.AddYears</w:t>
      </w:r>
      <w:proofErr w:type="spellEnd"/>
      <w:proofErr w:type="gramEnd"/>
      <w:r w:rsidRPr="00A42559">
        <w:rPr>
          <w:rFonts w:ascii="Consolas" w:hAnsi="Consolas"/>
          <w:color w:val="000000"/>
          <w:sz w:val="22"/>
          <w:szCs w:val="22"/>
          <w:lang w:val="en-CA"/>
        </w:rPr>
        <w:t>(1),</w:t>
      </w:r>
    </w:p>
    <w:p w14:paraId="13053904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>     });</w:t>
      </w:r>
    </w:p>
    <w:p w14:paraId="4A68FFFB" w14:textId="77777777" w:rsidR="001248EF" w:rsidRPr="00A42559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  <w:lang w:val="en-CA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 xml:space="preserve"> </w:t>
      </w:r>
    </w:p>
    <w:p w14:paraId="39311C7F" w14:textId="77777777" w:rsidR="001248EF" w:rsidRPr="001248EF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A42559">
        <w:rPr>
          <w:rFonts w:ascii="Consolas" w:hAnsi="Consolas"/>
          <w:color w:val="000000"/>
          <w:sz w:val="22"/>
          <w:szCs w:val="22"/>
          <w:lang w:val="en-CA"/>
        </w:rPr>
        <w:t>     </w:t>
      </w:r>
      <w:proofErr w:type="gramStart"/>
      <w:r w:rsidRPr="001248EF">
        <w:rPr>
          <w:rFonts w:ascii="Consolas" w:hAnsi="Consolas"/>
          <w:color w:val="8F08C4"/>
          <w:sz w:val="22"/>
          <w:szCs w:val="22"/>
        </w:rPr>
        <w:t>return</w:t>
      </w:r>
      <w:proofErr w:type="gramEnd"/>
      <w:r w:rsidRPr="001248EF">
        <w:rPr>
          <w:rFonts w:ascii="Consolas" w:hAnsi="Consolas"/>
          <w:color w:val="000000"/>
          <w:sz w:val="22"/>
          <w:szCs w:val="22"/>
        </w:rPr>
        <w:t> </w:t>
      </w:r>
      <w:proofErr w:type="spellStart"/>
      <w:r w:rsidRPr="001248EF">
        <w:rPr>
          <w:rFonts w:ascii="Consolas" w:hAnsi="Consolas"/>
          <w:color w:val="000000"/>
          <w:sz w:val="22"/>
          <w:szCs w:val="22"/>
        </w:rPr>
        <w:t>LocalRedirect</w:t>
      </w:r>
      <w:proofErr w:type="spellEnd"/>
      <w:r w:rsidRPr="001248EF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248EF">
        <w:rPr>
          <w:rFonts w:ascii="Consolas" w:hAnsi="Consolas"/>
          <w:color w:val="000000"/>
          <w:sz w:val="22"/>
          <w:szCs w:val="22"/>
        </w:rPr>
        <w:t>returnUrl</w:t>
      </w:r>
      <w:proofErr w:type="spellEnd"/>
      <w:r w:rsidRPr="001248EF">
        <w:rPr>
          <w:rFonts w:ascii="Consolas" w:hAnsi="Consolas"/>
          <w:color w:val="000000"/>
          <w:sz w:val="22"/>
          <w:szCs w:val="22"/>
        </w:rPr>
        <w:t>);</w:t>
      </w:r>
    </w:p>
    <w:p w14:paraId="2C1F0596" w14:textId="77777777" w:rsidR="001248EF" w:rsidRPr="001248EF" w:rsidRDefault="001248EF" w:rsidP="001248E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sz w:val="22"/>
          <w:szCs w:val="22"/>
        </w:rPr>
      </w:pPr>
      <w:r w:rsidRPr="001248EF">
        <w:rPr>
          <w:rFonts w:ascii="Consolas" w:hAnsi="Consolas"/>
          <w:color w:val="000000"/>
          <w:sz w:val="22"/>
          <w:szCs w:val="22"/>
        </w:rPr>
        <w:t>   }</w:t>
      </w:r>
    </w:p>
    <w:p w14:paraId="0AD68A42" w14:textId="66D3CA5C" w:rsidR="009D60A3" w:rsidRDefault="009D60A3" w:rsidP="00E406A2">
      <w:pPr>
        <w:pStyle w:val="Sansinterligne"/>
      </w:pPr>
    </w:p>
    <w:p w14:paraId="3AD12565" w14:textId="4485FF57" w:rsidR="00A71B3B" w:rsidRDefault="00A71B3B" w:rsidP="00A71B3B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Testez votre commutateur de langue et </w:t>
      </w:r>
      <w:r w:rsidR="00C4197E">
        <w:t>votre cookie.</w:t>
      </w:r>
    </w:p>
    <w:p w14:paraId="63A191D5" w14:textId="7660CC1F" w:rsidR="00C4197E" w:rsidRDefault="00C4197E" w:rsidP="00C4197E">
      <w:pPr>
        <w:pStyle w:val="Paragraphedeliste"/>
        <w:numPr>
          <w:ilvl w:val="1"/>
          <w:numId w:val="29"/>
        </w:numPr>
        <w:spacing w:before="0" w:after="160" w:line="259" w:lineRule="auto"/>
      </w:pPr>
      <w:r>
        <w:t>Démarrer l’application</w:t>
      </w:r>
    </w:p>
    <w:p w14:paraId="7A83B818" w14:textId="0746C8CF" w:rsidR="00C4197E" w:rsidRDefault="00C4197E" w:rsidP="00C4197E">
      <w:pPr>
        <w:pStyle w:val="Paragraphedeliste"/>
        <w:numPr>
          <w:ilvl w:val="1"/>
          <w:numId w:val="29"/>
        </w:numPr>
        <w:spacing w:before="0" w:after="160" w:line="259" w:lineRule="auto"/>
      </w:pPr>
      <w:r>
        <w:t>Changer de langue (défaut US)</w:t>
      </w:r>
    </w:p>
    <w:p w14:paraId="419255E3" w14:textId="47B87370" w:rsidR="00C4197E" w:rsidRDefault="00D7645B" w:rsidP="00C4197E">
      <w:pPr>
        <w:pStyle w:val="Paragraphedeliste"/>
        <w:numPr>
          <w:ilvl w:val="1"/>
          <w:numId w:val="29"/>
        </w:numPr>
        <w:spacing w:before="0" w:after="160" w:line="259" w:lineRule="auto"/>
      </w:pPr>
      <w:r>
        <w:t>Fermer et re</w:t>
      </w:r>
      <w:r w:rsidR="007B3C89">
        <w:t>démarrer : la langue est-elle changée?</w:t>
      </w:r>
    </w:p>
    <w:p w14:paraId="660722DB" w14:textId="77777777" w:rsidR="00A71B3B" w:rsidRDefault="00A71B3B" w:rsidP="00E406A2">
      <w:pPr>
        <w:pStyle w:val="Sansinterligne"/>
      </w:pPr>
    </w:p>
    <w:p w14:paraId="201AEEBD" w14:textId="77777777" w:rsidR="005B4A1B" w:rsidRPr="00F6500E" w:rsidRDefault="005B4A1B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18F856CC" w14:textId="7312D8AD" w:rsidR="00B9642F" w:rsidRDefault="003F1181" w:rsidP="00B9642F">
      <w:pPr>
        <w:pStyle w:val="Titre1"/>
      </w:pPr>
      <w:r>
        <w:t>Configuration dans le HomeCOntroller</w:t>
      </w:r>
    </w:p>
    <w:p w14:paraId="36FCFE70" w14:textId="1EC4442D" w:rsidR="00967D28" w:rsidRDefault="003F1181" w:rsidP="00967D28">
      <w:pPr>
        <w:pStyle w:val="Titre2"/>
      </w:pPr>
      <w:r>
        <w:t xml:space="preserve">Configurer </w:t>
      </w:r>
      <w:r w:rsidR="005A4BAD">
        <w:t>la localisation (localizer)</w:t>
      </w:r>
    </w:p>
    <w:p w14:paraId="22B9DD5D" w14:textId="77777777" w:rsidR="00967D28" w:rsidRDefault="00967D28" w:rsidP="00967D28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TODO 06 : Dans </w:t>
      </w:r>
      <w:proofErr w:type="spellStart"/>
      <w:r>
        <w:t>HomeController</w:t>
      </w:r>
      <w:proofErr w:type="spellEnd"/>
      <w:r>
        <w:t xml:space="preserve">, Injectez les ressources </w:t>
      </w:r>
      <w:proofErr w:type="spellStart"/>
      <w:r>
        <w:t>localizer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 et/ou </w:t>
      </w:r>
      <w:proofErr w:type="spellStart"/>
      <w:r>
        <w:t>shared</w:t>
      </w:r>
      <w:proofErr w:type="spellEnd"/>
    </w:p>
    <w:p w14:paraId="5D298358" w14:textId="77777777" w:rsidR="00DF2BDE" w:rsidRDefault="00967D28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53859">
        <w:t xml:space="preserve"> </w:t>
      </w:r>
      <w:r w:rsidR="00DF2BDE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="00DF2BDE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DF2BDE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="00DF2BDE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="00DF2BDE">
        <w:rPr>
          <w:rFonts w:ascii="Consolas" w:hAnsi="Consolas" w:cs="Consolas"/>
          <w:color w:val="2B91AF"/>
          <w:sz w:val="19"/>
          <w:szCs w:val="19"/>
          <w:lang w:val="en-CA"/>
        </w:rPr>
        <w:t>HomeController</w:t>
      </w:r>
      <w:proofErr w:type="spellEnd"/>
      <w:r w:rsidR="00DF2BDE">
        <w:rPr>
          <w:rFonts w:ascii="Consolas" w:hAnsi="Consolas" w:cs="Consolas"/>
          <w:color w:val="000000"/>
          <w:sz w:val="19"/>
          <w:szCs w:val="19"/>
          <w:lang w:val="en-CA"/>
        </w:rPr>
        <w:t xml:space="preserve"> :</w:t>
      </w:r>
      <w:proofErr w:type="gramEnd"/>
      <w:r w:rsidR="00DF2BDE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Controller</w:t>
      </w:r>
    </w:p>
    <w:p w14:paraId="1CA0AB60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5ADB44A3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&gt;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logger;</w:t>
      </w:r>
      <w:proofErr w:type="gramEnd"/>
    </w:p>
    <w:p w14:paraId="28E4F4FD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297443B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//TODO 06: Injection des resources localizer locals / shared</w:t>
      </w:r>
    </w:p>
    <w:p w14:paraId="30217FB9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7C75AF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private</w:t>
      </w:r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7C75AF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readonly</w:t>
      </w:r>
      <w:proofErr w:type="spellEnd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IStringLocalizer</w:t>
      </w:r>
      <w:proofErr w:type="spellEnd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&lt;</w:t>
      </w:r>
      <w:proofErr w:type="spellStart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HomeController</w:t>
      </w:r>
      <w:proofErr w:type="spellEnd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&gt; _</w:t>
      </w:r>
      <w:proofErr w:type="gramStart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localizer;</w:t>
      </w:r>
      <w:proofErr w:type="gramEnd"/>
    </w:p>
    <w:p w14:paraId="102DB274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//private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readonly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IStringLocalizer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SharedResource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&gt;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sharedLocalizer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;</w:t>
      </w:r>
      <w:proofErr w:type="gramEnd"/>
    </w:p>
    <w:p w14:paraId="4423C23D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ADF7D8C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AE0201A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CA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</w:p>
    <w:p w14:paraId="633C60C8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logger</w:t>
      </w:r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, </w:t>
      </w:r>
      <w:proofErr w:type="spellStart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IStringLocalizer</w:t>
      </w:r>
      <w:proofErr w:type="spellEnd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&lt;</w:t>
      </w:r>
      <w:proofErr w:type="spellStart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HomeController</w:t>
      </w:r>
      <w:proofErr w:type="spellEnd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&gt; localizer)</w:t>
      </w:r>
    </w:p>
    <w:p w14:paraId="1E59C29B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/,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IStringLocalizer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SharedResource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sharedLocalizer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</w:t>
      </w:r>
    </w:p>
    <w:p w14:paraId="748B8800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27ED6415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_logger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logger;</w:t>
      </w:r>
      <w:proofErr w:type="gramEnd"/>
    </w:p>
    <w:p w14:paraId="59254BAD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_localizer = </w:t>
      </w:r>
      <w:proofErr w:type="gramStart"/>
      <w:r w:rsidRPr="007C75AF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localizer;</w:t>
      </w:r>
      <w:proofErr w:type="gramEnd"/>
    </w:p>
    <w:p w14:paraId="06D501B8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sharedLocalizer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sharedLocalizer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;</w:t>
      </w:r>
      <w:proofErr w:type="gramEnd"/>
    </w:p>
    <w:p w14:paraId="34AFA977" w14:textId="77777777" w:rsidR="00DF2BDE" w:rsidRDefault="00DF2BDE" w:rsidP="007C7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42A27502" w14:textId="77777777" w:rsidR="00F7580E" w:rsidRDefault="00F7580E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7FD5F660" w14:textId="77777777" w:rsidR="004F43BA" w:rsidRDefault="004F43BA">
      <w:pPr>
        <w:rPr>
          <w:caps/>
          <w:spacing w:val="15"/>
        </w:rPr>
      </w:pPr>
      <w:r>
        <w:br w:type="page"/>
      </w:r>
    </w:p>
    <w:p w14:paraId="746BDD2C" w14:textId="4ABAEAFE" w:rsidR="004F43BA" w:rsidRPr="0045328E" w:rsidRDefault="004F43BA" w:rsidP="004F43BA">
      <w:pPr>
        <w:pStyle w:val="Titre2"/>
      </w:pPr>
      <w:r w:rsidRPr="0045328E">
        <w:lastRenderedPageBreak/>
        <w:t xml:space="preserve">Commentaires et validation (Commit) des changements dans le code </w:t>
      </w:r>
    </w:p>
    <w:p w14:paraId="6910D499" w14:textId="77777777" w:rsidR="004F43BA" w:rsidRPr="0045328E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45B8D5E9" w14:textId="77777777" w:rsidR="004F43BA" w:rsidRPr="0045328E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5EF32DCD" w14:textId="77777777" w:rsidR="004F43BA" w:rsidRPr="00121AD6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</w:t>
      </w:r>
      <w:proofErr w:type="gramStart"/>
      <w:r w:rsidRPr="00121AD6">
        <w:t>les modification</w:t>
      </w:r>
      <w:proofErr w:type="gramEnd"/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3230E95D" w14:textId="77777777" w:rsidR="004F43BA" w:rsidRPr="00121AD6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19757119" w14:textId="77777777" w:rsidR="004F43BA" w:rsidRPr="002F4BB9" w:rsidRDefault="004F43BA" w:rsidP="004F43BA">
      <w:pPr>
        <w:pStyle w:val="Paragraphedeliste"/>
        <w:numPr>
          <w:ilvl w:val="1"/>
          <w:numId w:val="15"/>
        </w:numPr>
        <w:spacing w:before="0" w:after="160" w:line="259" w:lineRule="auto"/>
      </w:pPr>
      <w:proofErr w:type="spellStart"/>
      <w:r w:rsidRPr="002F4BB9">
        <w:rPr>
          <w:b/>
          <w:bCs/>
        </w:rPr>
        <w:t>Summary</w:t>
      </w:r>
      <w:proofErr w:type="spellEnd"/>
      <w:r w:rsidRPr="002F4BB9">
        <w:t xml:space="preserve"> FCT Création Commutateur de langue i18n</w:t>
      </w:r>
    </w:p>
    <w:p w14:paraId="49809D87" w14:textId="77777777" w:rsidR="004F43BA" w:rsidRPr="00B477EA" w:rsidRDefault="004F43BA" w:rsidP="004F43BA">
      <w:pPr>
        <w:pStyle w:val="Paragraphedeliste"/>
        <w:numPr>
          <w:ilvl w:val="1"/>
          <w:numId w:val="15"/>
        </w:numPr>
        <w:spacing w:before="0" w:after="160" w:line="259" w:lineRule="auto"/>
      </w:pPr>
      <w:r w:rsidRPr="00B477EA">
        <w:rPr>
          <w:b/>
          <w:bCs/>
        </w:rPr>
        <w:t>Description </w:t>
      </w:r>
      <w:r w:rsidRPr="00B477EA">
        <w:t xml:space="preserve">: </w:t>
      </w:r>
      <w:r>
        <w:t xml:space="preserve">Création de la </w:t>
      </w:r>
      <w:proofErr w:type="spellStart"/>
      <w:r>
        <w:t>PartialView</w:t>
      </w:r>
      <w:proofErr w:type="spellEnd"/>
      <w:r>
        <w:t xml:space="preserve"> pour la sélection de la langue et l’enregistrement du Cookie dans le </w:t>
      </w:r>
      <w:proofErr w:type="spellStart"/>
      <w:r>
        <w:t>HomeController</w:t>
      </w:r>
      <w:proofErr w:type="spellEnd"/>
    </w:p>
    <w:p w14:paraId="66282EE4" w14:textId="77777777" w:rsidR="004F43BA" w:rsidRPr="0045328E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2E9BBB6B" w14:textId="77777777" w:rsidR="004F43BA" w:rsidRPr="0045328E" w:rsidRDefault="004F43BA" w:rsidP="004F43B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523F7F0B" wp14:editId="68F99AF7">
            <wp:extent cx="232486" cy="3117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C280" w14:textId="4E59B47D" w:rsidR="004F43BA" w:rsidRDefault="004F43BA" w:rsidP="004F43BA">
      <w:pPr>
        <w:rPr>
          <w:rFonts w:ascii="Calibri" w:eastAsia="Times New Roman" w:hAnsi="Calibri" w:cs="Calibri"/>
          <w:sz w:val="22"/>
          <w:szCs w:val="22"/>
        </w:rPr>
      </w:pPr>
    </w:p>
    <w:p w14:paraId="3896CFB1" w14:textId="151DF126" w:rsidR="00BE6927" w:rsidRDefault="00BE6927">
      <w:pPr>
        <w:rPr>
          <w:caps/>
          <w:color w:val="FFFFFF" w:themeColor="background1"/>
          <w:spacing w:val="15"/>
          <w:sz w:val="22"/>
          <w:szCs w:val="22"/>
        </w:rPr>
      </w:pPr>
    </w:p>
    <w:p w14:paraId="2FD11754" w14:textId="1F8A15B2" w:rsidR="00BE6927" w:rsidRDefault="008541A0" w:rsidP="00BE6927">
      <w:pPr>
        <w:pStyle w:val="Titre1"/>
      </w:pPr>
      <w:r>
        <w:t>Traduire les classes du modèles</w:t>
      </w:r>
    </w:p>
    <w:p w14:paraId="0D1AC0B9" w14:textId="1812A84B" w:rsidR="00870F39" w:rsidRDefault="00925306" w:rsidP="00870F39">
      <w:pPr>
        <w:pStyle w:val="Titre2"/>
      </w:pPr>
      <w:r>
        <w:t>Modifier les classes et ajouter les ressources</w:t>
      </w:r>
    </w:p>
    <w:p w14:paraId="7E7454AB" w14:textId="113CAB2D" w:rsidR="002D5BBD" w:rsidRDefault="002D5BBD" w:rsidP="002D5BBD">
      <w:pPr>
        <w:pStyle w:val="EtapesInstructions"/>
        <w:numPr>
          <w:ilvl w:val="0"/>
          <w:numId w:val="30"/>
        </w:numPr>
        <w:spacing w:before="0" w:after="0" w:line="240" w:lineRule="auto"/>
      </w:pPr>
      <w:r>
        <w:t xml:space="preserve">Créez un dossier </w:t>
      </w:r>
      <w:proofErr w:type="spellStart"/>
      <w:r w:rsidRPr="000A136A">
        <w:rPr>
          <w:b/>
          <w:bCs/>
        </w:rPr>
        <w:t>Resources</w:t>
      </w:r>
      <w:proofErr w:type="spellEnd"/>
      <w:r>
        <w:t xml:space="preserve"> dans le projet </w:t>
      </w:r>
      <w:proofErr w:type="spellStart"/>
      <w:r>
        <w:t>Models</w:t>
      </w:r>
      <w:proofErr w:type="spellEnd"/>
    </w:p>
    <w:p w14:paraId="5F7F9BFC" w14:textId="4DDF22CF" w:rsidR="00145E72" w:rsidRDefault="00145E72" w:rsidP="00145E72">
      <w:pPr>
        <w:pStyle w:val="EtapesInstructions"/>
        <w:numPr>
          <w:ilvl w:val="0"/>
          <w:numId w:val="0"/>
        </w:numPr>
        <w:spacing w:before="0" w:after="0" w:line="240" w:lineRule="auto"/>
        <w:ind w:left="360" w:hanging="360"/>
      </w:pPr>
    </w:p>
    <w:p w14:paraId="7439015A" w14:textId="1644D199" w:rsidR="004F381D" w:rsidRDefault="00E11E12" w:rsidP="004F381D">
      <w:pPr>
        <w:pStyle w:val="EtapesInstructions"/>
        <w:numPr>
          <w:ilvl w:val="0"/>
          <w:numId w:val="0"/>
        </w:numPr>
        <w:spacing w:before="0" w:after="0" w:line="240" w:lineRule="auto"/>
        <w:ind w:left="360" w:hanging="360"/>
      </w:pPr>
      <w:r>
        <w:t xml:space="preserve">NOTE : </w:t>
      </w:r>
      <w:r w:rsidR="004F381D">
        <w:t xml:space="preserve">Des tableaux avec </w:t>
      </w:r>
      <w:r w:rsidR="00E412FF">
        <w:t>certaines</w:t>
      </w:r>
      <w:r w:rsidR="004F381D">
        <w:t xml:space="preserve"> traductions proposées sont disponibles à </w:t>
      </w:r>
      <w:r w:rsidR="00433CEB">
        <w:t>partir de la page suivante</w:t>
      </w:r>
      <w:r w:rsidR="00B53E5B">
        <w:t xml:space="preserve">, vous devez </w:t>
      </w:r>
      <w:proofErr w:type="spellStart"/>
      <w:r w:rsidR="00B53E5B">
        <w:t>ajoutez</w:t>
      </w:r>
      <w:proofErr w:type="spellEnd"/>
      <w:r w:rsidR="00B53E5B">
        <w:t xml:space="preserve"> les manquantes</w:t>
      </w:r>
      <w:r w:rsidR="002B1346">
        <w:t>, pour les messages d’erreur entre autres.</w:t>
      </w:r>
    </w:p>
    <w:p w14:paraId="37B5CF15" w14:textId="10099FD8" w:rsidR="00654CE8" w:rsidRDefault="00870F39" w:rsidP="00870F39">
      <w:pPr>
        <w:pStyle w:val="Titre3"/>
      </w:pPr>
      <w:r>
        <w:t>Pour chaque classe du modèle :</w:t>
      </w:r>
    </w:p>
    <w:p w14:paraId="18C76533" w14:textId="77777777" w:rsidR="00870F39" w:rsidRDefault="00870F39" w:rsidP="00654CE8">
      <w:pPr>
        <w:pStyle w:val="EtapesInstructions"/>
        <w:numPr>
          <w:ilvl w:val="0"/>
          <w:numId w:val="0"/>
        </w:numPr>
        <w:spacing w:before="0" w:after="0" w:line="240" w:lineRule="auto"/>
      </w:pPr>
    </w:p>
    <w:p w14:paraId="4575FCE3" w14:textId="694C85CC" w:rsidR="000D0FA5" w:rsidRDefault="00654CE8" w:rsidP="00145E72">
      <w:pPr>
        <w:pStyle w:val="EtapesInstructions"/>
        <w:spacing w:before="0" w:after="0" w:line="240" w:lineRule="auto"/>
      </w:pPr>
      <w:r>
        <w:t>A</w:t>
      </w:r>
      <w:r w:rsidR="006C5602">
        <w:t xml:space="preserve">joutez </w:t>
      </w:r>
      <w:r w:rsidR="000D0FA5">
        <w:t xml:space="preserve">des annotations </w:t>
      </w:r>
      <w:r w:rsidR="009B511A" w:rsidRPr="00145E72">
        <w:rPr>
          <w:b/>
          <w:bCs/>
        </w:rPr>
        <w:t>Display</w:t>
      </w:r>
      <w:r w:rsidR="009B511A">
        <w:t xml:space="preserve"> pour chaque propriété affichée (inutile de faire les clés)</w:t>
      </w:r>
    </w:p>
    <w:p w14:paraId="318B8251" w14:textId="33323C2F" w:rsidR="00CF1869" w:rsidRPr="006E31D9" w:rsidRDefault="00CF1869" w:rsidP="00CF1869">
      <w:pPr>
        <w:pStyle w:val="EtapesInstructions"/>
        <w:numPr>
          <w:ilvl w:val="0"/>
          <w:numId w:val="0"/>
        </w:numPr>
        <w:spacing w:before="0" w:after="0" w:line="240" w:lineRule="auto"/>
        <w:rPr>
          <w:b/>
          <w:bCs/>
          <w:lang w:val="en-CA"/>
        </w:rPr>
      </w:pPr>
      <w:proofErr w:type="spellStart"/>
      <w:proofErr w:type="gramStart"/>
      <w:r w:rsidRPr="006E31D9">
        <w:rPr>
          <w:b/>
          <w:bCs/>
          <w:lang w:val="en-CA"/>
        </w:rPr>
        <w:t>Exemple</w:t>
      </w:r>
      <w:proofErr w:type="spellEnd"/>
      <w:r w:rsidRPr="006E31D9">
        <w:rPr>
          <w:b/>
          <w:bCs/>
          <w:lang w:val="en-CA"/>
        </w:rPr>
        <w:t> :</w:t>
      </w:r>
      <w:proofErr w:type="gramEnd"/>
    </w:p>
    <w:p w14:paraId="46570D12" w14:textId="1F37DC89" w:rsidR="009B511A" w:rsidRDefault="009B511A" w:rsidP="00F6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F186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[</w:t>
      </w:r>
      <w:proofErr w:type="gramStart"/>
      <w:r w:rsidRPr="00CF186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Display(</w:t>
      </w:r>
      <w:proofErr w:type="gramEnd"/>
      <w:r w:rsidRPr="00CF186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Name = </w:t>
      </w:r>
      <w:r w:rsidRPr="00CF186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"First</w:t>
      </w:r>
      <w:r w:rsidR="006E31D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 xml:space="preserve"> </w:t>
      </w:r>
      <w:r w:rsidRPr="00CF186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Name"</w:t>
      </w:r>
      <w:r w:rsidRPr="00CF186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)]</w:t>
      </w:r>
    </w:p>
    <w:p w14:paraId="149D3CC4" w14:textId="77777777" w:rsidR="009B511A" w:rsidRDefault="009B511A" w:rsidP="00F6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[Required]</w:t>
      </w:r>
    </w:p>
    <w:p w14:paraId="6F30DAC8" w14:textId="77777777" w:rsidR="009B511A" w:rsidRDefault="009B511A" w:rsidP="00F6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30)]</w:t>
      </w:r>
    </w:p>
    <w:p w14:paraId="3174D458" w14:textId="4046119C" w:rsidR="009B511A" w:rsidRPr="009B511A" w:rsidRDefault="009B511A" w:rsidP="00F616E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ind w:left="360"/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13AC911D" w14:textId="46415B22" w:rsidR="00BE6927" w:rsidRPr="00E53859" w:rsidRDefault="00BE6927" w:rsidP="000D0FA5">
      <w:pPr>
        <w:spacing w:before="0" w:after="0" w:line="240" w:lineRule="auto"/>
        <w:rPr>
          <w:lang w:val="en-US"/>
        </w:rPr>
      </w:pPr>
    </w:p>
    <w:p w14:paraId="2296A535" w14:textId="5573EC56" w:rsidR="0086031D" w:rsidRDefault="0086031D" w:rsidP="0086031D">
      <w:pPr>
        <w:pStyle w:val="EtapesInstructions"/>
        <w:spacing w:before="0" w:after="0" w:line="240" w:lineRule="auto"/>
      </w:pPr>
      <w:r>
        <w:t xml:space="preserve">Ajoutez des annotations </w:t>
      </w:r>
      <w:proofErr w:type="spellStart"/>
      <w:r w:rsidR="00CC5917">
        <w:rPr>
          <w:b/>
          <w:bCs/>
        </w:rPr>
        <w:t>ErrorMessage</w:t>
      </w:r>
      <w:proofErr w:type="spellEnd"/>
      <w:r>
        <w:t xml:space="preserve"> </w:t>
      </w:r>
      <w:r w:rsidR="00376733">
        <w:t xml:space="preserve">avec des clés normées </w:t>
      </w:r>
      <w:r w:rsidR="00D42A00">
        <w:t>pour les annotations de validation</w:t>
      </w:r>
    </w:p>
    <w:p w14:paraId="084CB4E7" w14:textId="77777777" w:rsidR="0086031D" w:rsidRPr="006E31D9" w:rsidRDefault="0086031D" w:rsidP="0086031D">
      <w:pPr>
        <w:pStyle w:val="EtapesInstructions"/>
        <w:numPr>
          <w:ilvl w:val="0"/>
          <w:numId w:val="0"/>
        </w:numPr>
        <w:spacing w:before="0" w:after="0" w:line="240" w:lineRule="auto"/>
        <w:rPr>
          <w:b/>
          <w:bCs/>
          <w:lang w:val="en-CA"/>
        </w:rPr>
      </w:pPr>
      <w:proofErr w:type="spellStart"/>
      <w:proofErr w:type="gramStart"/>
      <w:r w:rsidRPr="006E31D9">
        <w:rPr>
          <w:b/>
          <w:bCs/>
          <w:lang w:val="en-CA"/>
        </w:rPr>
        <w:t>Exemple</w:t>
      </w:r>
      <w:proofErr w:type="spellEnd"/>
      <w:r w:rsidRPr="006E31D9">
        <w:rPr>
          <w:b/>
          <w:bCs/>
          <w:lang w:val="en-CA"/>
        </w:rPr>
        <w:t> :</w:t>
      </w:r>
      <w:proofErr w:type="gramEnd"/>
    </w:p>
    <w:p w14:paraId="555976C5" w14:textId="77777777" w:rsidR="00B16F01" w:rsidRDefault="00B16F01" w:rsidP="00E770B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"Hunting Description"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42E57A1" w14:textId="77777777" w:rsidR="00B16F01" w:rsidRDefault="00B16F01" w:rsidP="00E770B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AllowEmptyStrings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 w:rsidRPr="00714AD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, </w:t>
      </w:r>
      <w:proofErr w:type="spellStart"/>
      <w:r w:rsidRPr="00714AD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ErrorMessage</w:t>
      </w:r>
      <w:proofErr w:type="spellEnd"/>
      <w:r w:rsidRPr="00714AD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= </w:t>
      </w:r>
      <w:r w:rsidRPr="00714AD1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</w:t>
      </w:r>
      <w:proofErr w:type="spellStart"/>
      <w:r w:rsidRPr="00714AD1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RequiredValidation</w:t>
      </w:r>
      <w:proofErr w:type="spellEnd"/>
      <w:r w:rsidRPr="00714AD1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12500BC2" w14:textId="60E4A330" w:rsidR="00C04B30" w:rsidRPr="00B16F01" w:rsidRDefault="00B16F01" w:rsidP="00E770B0">
      <w:pPr>
        <w:pStyle w:val="EtapesInstructions"/>
        <w:numPr>
          <w:ilvl w:val="0"/>
          <w:numId w:val="0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40" w:lineRule="auto"/>
        <w:ind w:left="426"/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30A11C8D" w14:textId="2BB6EB61" w:rsidR="00BE6927" w:rsidRDefault="00BE6927" w:rsidP="000D0FA5">
      <w:pPr>
        <w:spacing w:before="0" w:after="0" w:line="240" w:lineRule="auto"/>
        <w:rPr>
          <w:lang w:val="en-CA"/>
        </w:rPr>
      </w:pPr>
    </w:p>
    <w:p w14:paraId="2370AF7F" w14:textId="7E1593B5" w:rsidR="001775C9" w:rsidRPr="0071542F" w:rsidRDefault="005827BF" w:rsidP="001775C9">
      <w:pPr>
        <w:pStyle w:val="EtapesInstructions"/>
      </w:pPr>
      <w:r w:rsidRPr="005827BF">
        <w:t>Créez un fichier</w:t>
      </w:r>
      <w:r w:rsidR="00D43C54">
        <w:t xml:space="preserve"> de type</w:t>
      </w:r>
      <w:r w:rsidRPr="005827BF">
        <w:t xml:space="preserve"> </w:t>
      </w:r>
      <w:r>
        <w:rPr>
          <w:b/>
          <w:bCs/>
        </w:rPr>
        <w:t xml:space="preserve">Resource </w:t>
      </w:r>
      <w:r>
        <w:t xml:space="preserve">dans le dossier </w:t>
      </w:r>
      <w:proofErr w:type="spellStart"/>
      <w:r w:rsidRPr="00D43C54">
        <w:rPr>
          <w:b/>
          <w:bCs/>
        </w:rPr>
        <w:t>Resources</w:t>
      </w:r>
      <w:proofErr w:type="spellEnd"/>
      <w:r w:rsidR="00C15085">
        <w:t> :</w:t>
      </w:r>
      <w:r w:rsidR="00D43C54">
        <w:t xml:space="preserve"> </w:t>
      </w:r>
      <w:r w:rsidR="002F4096">
        <w:t>nommé</w:t>
      </w:r>
      <w:r w:rsidR="00C15085">
        <w:t xml:space="preserve"> </w:t>
      </w:r>
      <w:proofErr w:type="spellStart"/>
      <w:proofErr w:type="gramStart"/>
      <w:r w:rsidR="003E3371" w:rsidRPr="00E278D9">
        <w:rPr>
          <w:b/>
          <w:bCs/>
        </w:rPr>
        <w:t>Models.</w:t>
      </w:r>
      <w:r w:rsidR="003E3371" w:rsidRPr="00E278D9">
        <w:rPr>
          <w:b/>
          <w:bCs/>
          <w:color w:val="FF0000"/>
        </w:rPr>
        <w:t>NomClasse</w:t>
      </w:r>
      <w:r w:rsidR="003E3371" w:rsidRPr="00E278D9">
        <w:rPr>
          <w:b/>
          <w:bCs/>
        </w:rPr>
        <w:t>.</w:t>
      </w:r>
      <w:r w:rsidR="00E278D9" w:rsidRPr="00E278D9">
        <w:rPr>
          <w:b/>
          <w:bCs/>
          <w:color w:val="FF0000"/>
        </w:rPr>
        <w:t>langue</w:t>
      </w:r>
      <w:proofErr w:type="gramEnd"/>
      <w:r w:rsidR="00E278D9" w:rsidRPr="00E278D9">
        <w:rPr>
          <w:b/>
          <w:bCs/>
        </w:rPr>
        <w:t>.resx</w:t>
      </w:r>
      <w:proofErr w:type="spellEnd"/>
      <w:r w:rsidR="0071542F">
        <w:rPr>
          <w:b/>
          <w:bCs/>
        </w:rPr>
        <w:t xml:space="preserve">, </w:t>
      </w:r>
      <w:r w:rsidR="0071542F" w:rsidRPr="0071542F">
        <w:t>pour chaque langue</w:t>
      </w:r>
      <w:r w:rsidR="006B3EFC">
        <w:t xml:space="preserve"> sélectionnée.</w:t>
      </w:r>
    </w:p>
    <w:p w14:paraId="44261F30" w14:textId="3F75E91A" w:rsidR="00E278D9" w:rsidRPr="005827BF" w:rsidRDefault="00E278D9" w:rsidP="001775C9">
      <w:pPr>
        <w:pStyle w:val="EtapesInstructions"/>
      </w:pPr>
      <w:r>
        <w:t xml:space="preserve"> </w:t>
      </w:r>
      <w:r w:rsidR="008C7A1C">
        <w:t>Traduisez</w:t>
      </w:r>
      <w:r w:rsidR="005A73CB">
        <w:t xml:space="preserve"> les éléments</w:t>
      </w:r>
      <w:r w:rsidR="00A71FFD">
        <w:t xml:space="preserve"> du modèle (propriétés et messages d’erreur)</w:t>
      </w:r>
    </w:p>
    <w:p w14:paraId="32FA3FF5" w14:textId="2E915FC5" w:rsidR="00624FC3" w:rsidRPr="000454C7" w:rsidRDefault="00F443D4" w:rsidP="000454C7">
      <w:pPr>
        <w:pStyle w:val="EtapesInstructions"/>
        <w:numPr>
          <w:ilvl w:val="0"/>
          <w:numId w:val="0"/>
        </w:numPr>
        <w:spacing w:before="0" w:after="0" w:line="240" w:lineRule="auto"/>
      </w:pPr>
      <w:r w:rsidRPr="000454C7">
        <w:t>Utilisez les messages param</w:t>
      </w:r>
      <w:r w:rsidR="001775C9">
        <w:t>é</w:t>
      </w:r>
      <w:r w:rsidRPr="000454C7">
        <w:t>trés</w:t>
      </w:r>
      <w:r w:rsidR="000116FD">
        <w:t xml:space="preserve"> : </w:t>
      </w:r>
    </w:p>
    <w:p w14:paraId="79F1F91F" w14:textId="44CFFA3C" w:rsidR="000454C7" w:rsidRDefault="000454C7" w:rsidP="000454C7">
      <w:pPr>
        <w:pStyle w:val="EtapesInstructions"/>
        <w:numPr>
          <w:ilvl w:val="0"/>
          <w:numId w:val="0"/>
        </w:numPr>
        <w:spacing w:before="0" w:after="0" w:line="240" w:lineRule="auto"/>
        <w:rPr>
          <w:b/>
          <w:bCs/>
        </w:rPr>
      </w:pPr>
      <w:r w:rsidRPr="0095591E">
        <w:rPr>
          <w:b/>
          <w:bCs/>
        </w:rPr>
        <w:t>Exemple :</w:t>
      </w:r>
    </w:p>
    <w:p w14:paraId="79BFA5F6" w14:textId="1119C213" w:rsidR="002C1C24" w:rsidRPr="00E53859" w:rsidRDefault="005A73CB" w:rsidP="000454C7">
      <w:pPr>
        <w:pStyle w:val="EtapesInstructions"/>
        <w:numPr>
          <w:ilvl w:val="0"/>
          <w:numId w:val="0"/>
        </w:numPr>
        <w:spacing w:before="0" w:after="0" w:line="240" w:lineRule="auto"/>
        <w:rPr>
          <w:b/>
          <w:bCs/>
          <w:lang w:val="en-US"/>
        </w:rPr>
      </w:pPr>
      <w:r>
        <w:rPr>
          <w:b/>
          <w:bCs/>
        </w:rPr>
        <w:tab/>
      </w:r>
      <w:r w:rsidRPr="00E53859">
        <w:rPr>
          <w:b/>
          <w:bCs/>
          <w:lang w:val="en-US"/>
        </w:rPr>
        <w:t>Annotations</w:t>
      </w:r>
    </w:p>
    <w:p w14:paraId="1754CE1F" w14:textId="290109EB" w:rsidR="000454C7" w:rsidRPr="00E53859" w:rsidRDefault="0095591E" w:rsidP="009559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40" w:lineRule="auto"/>
        <w:ind w:left="284"/>
        <w:rPr>
          <w:lang w:val="en-US"/>
        </w:rPr>
      </w:pPr>
      <w:r w:rsidRPr="00E538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53859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E5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1, 10, </w:t>
      </w:r>
      <w:proofErr w:type="spellStart"/>
      <w:r w:rsidRPr="00E53859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E5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38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3859">
        <w:rPr>
          <w:rFonts w:ascii="Consolas" w:hAnsi="Consolas" w:cs="Consolas"/>
          <w:color w:val="A31515"/>
          <w:sz w:val="19"/>
          <w:szCs w:val="19"/>
          <w:lang w:val="en-US"/>
        </w:rPr>
        <w:t>RangeValidation</w:t>
      </w:r>
      <w:proofErr w:type="spellEnd"/>
      <w:r w:rsidRPr="00E538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385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527243D" w14:textId="2C32C71F" w:rsidR="00C04B30" w:rsidRPr="00E53859" w:rsidRDefault="005A73CB" w:rsidP="000D0FA5">
      <w:pPr>
        <w:spacing w:before="0" w:after="0" w:line="240" w:lineRule="auto"/>
        <w:rPr>
          <w:b/>
          <w:bCs/>
          <w:lang w:val="en-US"/>
        </w:rPr>
      </w:pPr>
      <w:r w:rsidRPr="00E53859">
        <w:rPr>
          <w:lang w:val="en-US"/>
        </w:rPr>
        <w:tab/>
      </w:r>
      <w:proofErr w:type="spellStart"/>
      <w:r w:rsidRPr="00E53859">
        <w:rPr>
          <w:b/>
          <w:bCs/>
          <w:lang w:val="en-US"/>
        </w:rPr>
        <w:t>Traduction</w:t>
      </w:r>
      <w:proofErr w:type="spellEnd"/>
      <w:r w:rsidRPr="00E53859">
        <w:rPr>
          <w:b/>
          <w:bCs/>
          <w:lang w:val="en-US"/>
        </w:rPr>
        <w:t xml:space="preserve"> Resource</w:t>
      </w:r>
    </w:p>
    <w:p w14:paraId="0CE6228C" w14:textId="49ACB6A3" w:rsidR="00C04B30" w:rsidRPr="00942ADB" w:rsidRDefault="00942ADB" w:rsidP="002C1C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0" w:after="0" w:line="240" w:lineRule="auto"/>
        <w:ind w:left="284"/>
        <w:rPr>
          <w:lang w:val="en-CA"/>
        </w:rPr>
      </w:pPr>
      <w:proofErr w:type="spellStart"/>
      <w:r w:rsidRPr="00942ADB">
        <w:rPr>
          <w:lang w:val="en-CA"/>
        </w:rPr>
        <w:lastRenderedPageBreak/>
        <w:t>RangeValidation</w:t>
      </w:r>
      <w:proofErr w:type="spellEnd"/>
      <w:r w:rsidRPr="00942ADB">
        <w:rPr>
          <w:lang w:val="en-CA"/>
        </w:rPr>
        <w:t xml:space="preserve"> = » {0} must be between {1} and {2}.</w:t>
      </w:r>
    </w:p>
    <w:p w14:paraId="027320A8" w14:textId="3AEFFD59" w:rsidR="00A42559" w:rsidRDefault="00D13D8F" w:rsidP="00D13D8F">
      <w:pPr>
        <w:pStyle w:val="Titre3"/>
      </w:pPr>
      <w:r>
        <w:t>Tableaux de traduction</w:t>
      </w:r>
    </w:p>
    <w:p w14:paraId="0AD20516" w14:textId="29BD3622" w:rsidR="00F21BAD" w:rsidRDefault="00F21BAD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5AD27943" w14:textId="192A201A" w:rsidR="007B1341" w:rsidRPr="0088290D" w:rsidRDefault="0088290D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proofErr w:type="spellStart"/>
      <w:r w:rsidRPr="0088290D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Category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88290D" w:rsidRPr="00DD39B8" w14:paraId="4D0728E4" w14:textId="77777777" w:rsidTr="0088290D">
        <w:tc>
          <w:tcPr>
            <w:tcW w:w="3114" w:type="dxa"/>
            <w:shd w:val="clear" w:color="auto" w:fill="C5E0B3" w:themeFill="accent6" w:themeFillTint="66"/>
          </w:tcPr>
          <w:p w14:paraId="23383EDF" w14:textId="2F03A673" w:rsidR="0088290D" w:rsidRPr="00DD39B8" w:rsidRDefault="0088290D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Clé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3FD0C6F5" w14:textId="5F4C2FC4" w:rsidR="0088290D" w:rsidRPr="00DD39B8" w:rsidRDefault="0088290D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476D73FA" w14:textId="65137D7A" w:rsidR="0088290D" w:rsidRPr="00DD39B8" w:rsidRDefault="0088290D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88290D" w:rsidRPr="00B743A9" w14:paraId="73C51D89" w14:textId="77777777" w:rsidTr="0088290D">
        <w:tc>
          <w:tcPr>
            <w:tcW w:w="3114" w:type="dxa"/>
          </w:tcPr>
          <w:p w14:paraId="26B8A253" w14:textId="62F6F25A" w:rsidR="0088290D" w:rsidRPr="00DD39B8" w:rsidRDefault="00B45387" w:rsidP="00DD2DF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CategoryName</w:t>
            </w:r>
            <w:proofErr w:type="spellEnd"/>
          </w:p>
        </w:tc>
        <w:tc>
          <w:tcPr>
            <w:tcW w:w="3478" w:type="dxa"/>
          </w:tcPr>
          <w:p w14:paraId="1438086C" w14:textId="58E63F20" w:rsidR="0088290D" w:rsidRPr="00DD39B8" w:rsidRDefault="00B45387" w:rsidP="00DD2DF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Category</w:t>
            </w:r>
            <w:proofErr w:type="spellEnd"/>
          </w:p>
        </w:tc>
        <w:tc>
          <w:tcPr>
            <w:tcW w:w="3478" w:type="dxa"/>
          </w:tcPr>
          <w:p w14:paraId="44A7C88A" w14:textId="1F811257" w:rsidR="0088290D" w:rsidRPr="00DD39B8" w:rsidRDefault="00B45387" w:rsidP="00DD2DF9">
            <w:pPr>
              <w:rPr>
                <w:lang w:val="fr-CA"/>
              </w:rPr>
            </w:pPr>
            <w:r>
              <w:rPr>
                <w:lang w:val="fr-CA"/>
              </w:rPr>
              <w:t>Catégorie</w:t>
            </w:r>
          </w:p>
        </w:tc>
      </w:tr>
      <w:tr w:rsidR="004F239D" w:rsidRPr="00B743A9" w14:paraId="17FF1A52" w14:textId="77777777" w:rsidTr="00DD2DF9">
        <w:tc>
          <w:tcPr>
            <w:tcW w:w="3114" w:type="dxa"/>
          </w:tcPr>
          <w:p w14:paraId="0900D864" w14:textId="3723EC8D" w:rsidR="004F239D" w:rsidRPr="00DD39B8" w:rsidRDefault="004F239D" w:rsidP="00DD2DF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Category</w:t>
            </w:r>
            <w:proofErr w:type="spellEnd"/>
          </w:p>
        </w:tc>
        <w:tc>
          <w:tcPr>
            <w:tcW w:w="3478" w:type="dxa"/>
          </w:tcPr>
          <w:p w14:paraId="007A2496" w14:textId="77777777" w:rsidR="004F239D" w:rsidRPr="00DD39B8" w:rsidRDefault="004F239D" w:rsidP="00DD2DF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Category</w:t>
            </w:r>
            <w:proofErr w:type="spellEnd"/>
          </w:p>
        </w:tc>
        <w:tc>
          <w:tcPr>
            <w:tcW w:w="3478" w:type="dxa"/>
          </w:tcPr>
          <w:p w14:paraId="68DA4111" w14:textId="77777777" w:rsidR="004F239D" w:rsidRPr="00DD39B8" w:rsidRDefault="004F239D" w:rsidP="00DD2DF9">
            <w:pPr>
              <w:rPr>
                <w:lang w:val="fr-CA"/>
              </w:rPr>
            </w:pPr>
            <w:r>
              <w:rPr>
                <w:lang w:val="fr-CA"/>
              </w:rPr>
              <w:t>Catégorie</w:t>
            </w:r>
          </w:p>
        </w:tc>
      </w:tr>
    </w:tbl>
    <w:p w14:paraId="001E3DDF" w14:textId="77777777" w:rsidR="0088290D" w:rsidRPr="0088290D" w:rsidRDefault="0088290D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0C80195E" w14:textId="6BDA8801" w:rsidR="006777BB" w:rsidRPr="0088290D" w:rsidRDefault="00C10A09" w:rsidP="006777BB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ForceLevel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6777BB" w:rsidRPr="00DD39B8" w14:paraId="2EF0B93E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2959F208" w14:textId="77777777" w:rsidR="006777BB" w:rsidRPr="00DD39B8" w:rsidRDefault="006777BB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Clé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7AA6F04C" w14:textId="77777777" w:rsidR="006777BB" w:rsidRPr="00DD39B8" w:rsidRDefault="006777BB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715D9A2E" w14:textId="77777777" w:rsidR="006777BB" w:rsidRPr="00DD39B8" w:rsidRDefault="006777BB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6777BB" w:rsidRPr="00B743A9" w14:paraId="5E2B13D1" w14:textId="77777777" w:rsidTr="00DD2DF9">
        <w:tc>
          <w:tcPr>
            <w:tcW w:w="3114" w:type="dxa"/>
          </w:tcPr>
          <w:p w14:paraId="63FF53F7" w14:textId="5AB61A08" w:rsidR="006777BB" w:rsidRPr="00DD39B8" w:rsidRDefault="00C10A09" w:rsidP="00DD2DF9">
            <w:pPr>
              <w:rPr>
                <w:lang w:val="fr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ForceLevelNiv</w:t>
            </w:r>
            <w:proofErr w:type="spellEnd"/>
          </w:p>
        </w:tc>
        <w:tc>
          <w:tcPr>
            <w:tcW w:w="3478" w:type="dxa"/>
          </w:tcPr>
          <w:p w14:paraId="55451FC4" w14:textId="221A8104" w:rsidR="006777BB" w:rsidRPr="00DD39B8" w:rsidRDefault="00C10A09" w:rsidP="00DD2DF9">
            <w:pPr>
              <w:rPr>
                <w:lang w:val="fr-CA"/>
              </w:rPr>
            </w:pPr>
            <w:r>
              <w:rPr>
                <w:lang w:val="fr-CA"/>
              </w:rPr>
              <w:t xml:space="preserve">Force </w:t>
            </w:r>
            <w:proofErr w:type="spellStart"/>
            <w:r>
              <w:rPr>
                <w:lang w:val="fr-CA"/>
              </w:rPr>
              <w:t>Level</w:t>
            </w:r>
            <w:proofErr w:type="spellEnd"/>
          </w:p>
        </w:tc>
        <w:tc>
          <w:tcPr>
            <w:tcW w:w="3478" w:type="dxa"/>
          </w:tcPr>
          <w:p w14:paraId="57E097C4" w14:textId="7062E6E2" w:rsidR="006777BB" w:rsidRPr="00DD39B8" w:rsidRDefault="00C10A09" w:rsidP="00DD2DF9">
            <w:pPr>
              <w:rPr>
                <w:lang w:val="fr-CA"/>
              </w:rPr>
            </w:pPr>
            <w:r>
              <w:rPr>
                <w:lang w:val="fr-CA"/>
              </w:rPr>
              <w:t>Niveau de force</w:t>
            </w:r>
          </w:p>
        </w:tc>
      </w:tr>
      <w:tr w:rsidR="004F239D" w:rsidRPr="00B743A9" w14:paraId="27877E06" w14:textId="77777777" w:rsidTr="004F239D">
        <w:tc>
          <w:tcPr>
            <w:tcW w:w="3114" w:type="dxa"/>
          </w:tcPr>
          <w:p w14:paraId="61CAB820" w14:textId="4109E542" w:rsidR="004F239D" w:rsidRPr="00DD39B8" w:rsidRDefault="004F239D" w:rsidP="00DD2DF9">
            <w:pPr>
              <w:rPr>
                <w:lang w:val="fr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ForceLevel</w:t>
            </w:r>
            <w:proofErr w:type="spellEnd"/>
          </w:p>
        </w:tc>
        <w:tc>
          <w:tcPr>
            <w:tcW w:w="3478" w:type="dxa"/>
          </w:tcPr>
          <w:p w14:paraId="39069238" w14:textId="77777777" w:rsidR="004F239D" w:rsidRPr="00DD39B8" w:rsidRDefault="004F239D" w:rsidP="00DD2DF9">
            <w:pPr>
              <w:rPr>
                <w:lang w:val="fr-CA"/>
              </w:rPr>
            </w:pPr>
            <w:r>
              <w:rPr>
                <w:lang w:val="fr-CA"/>
              </w:rPr>
              <w:t xml:space="preserve">Force </w:t>
            </w:r>
            <w:proofErr w:type="spellStart"/>
            <w:r>
              <w:rPr>
                <w:lang w:val="fr-CA"/>
              </w:rPr>
              <w:t>Level</w:t>
            </w:r>
            <w:proofErr w:type="spellEnd"/>
          </w:p>
        </w:tc>
        <w:tc>
          <w:tcPr>
            <w:tcW w:w="3478" w:type="dxa"/>
          </w:tcPr>
          <w:p w14:paraId="4C244C14" w14:textId="77777777" w:rsidR="004F239D" w:rsidRPr="00DD39B8" w:rsidRDefault="004F239D" w:rsidP="00DD2DF9">
            <w:pPr>
              <w:rPr>
                <w:lang w:val="fr-CA"/>
              </w:rPr>
            </w:pPr>
            <w:r>
              <w:rPr>
                <w:lang w:val="fr-CA"/>
              </w:rPr>
              <w:t>Niveau de force</w:t>
            </w:r>
          </w:p>
        </w:tc>
      </w:tr>
    </w:tbl>
    <w:p w14:paraId="248164EC" w14:textId="77777777" w:rsidR="006777BB" w:rsidRPr="0088290D" w:rsidRDefault="006777BB" w:rsidP="006777BB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59C48A48" w14:textId="13CA5CA4" w:rsidR="00C10A09" w:rsidRPr="0088290D" w:rsidRDefault="001A0CAE" w:rsidP="00C10A0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Hunter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C10A09" w:rsidRPr="00DD39B8" w14:paraId="30395B51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63F9C997" w14:textId="77777777" w:rsidR="00C10A09" w:rsidRPr="00DD39B8" w:rsidRDefault="00C10A09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Clé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00B7931B" w14:textId="77777777" w:rsidR="00C10A09" w:rsidRPr="00DD39B8" w:rsidRDefault="00C10A09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1D931FD8" w14:textId="77777777" w:rsidR="00C10A09" w:rsidRPr="00DD39B8" w:rsidRDefault="00C10A09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C10A09" w:rsidRPr="00B743A9" w14:paraId="45399FCB" w14:textId="77777777" w:rsidTr="00DD2DF9">
        <w:tc>
          <w:tcPr>
            <w:tcW w:w="3114" w:type="dxa"/>
          </w:tcPr>
          <w:p w14:paraId="2370FA19" w14:textId="1508C537" w:rsidR="00C10A09" w:rsidRPr="00DD39B8" w:rsidRDefault="001A0CAE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3478" w:type="dxa"/>
          </w:tcPr>
          <w:p w14:paraId="40374DBD" w14:textId="3AEE36CC" w:rsidR="00C10A09" w:rsidRPr="00DD39B8" w:rsidRDefault="002A4D15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3478" w:type="dxa"/>
          </w:tcPr>
          <w:p w14:paraId="24AE13C8" w14:textId="1A4F9960" w:rsidR="00C10A09" w:rsidRPr="00DD39B8" w:rsidRDefault="002A4D15" w:rsidP="00DD2DF9">
            <w:pPr>
              <w:rPr>
                <w:lang w:val="fr-CA"/>
              </w:rPr>
            </w:pPr>
            <w:r>
              <w:rPr>
                <w:lang w:val="fr-CA"/>
              </w:rPr>
              <w:t>Surnom</w:t>
            </w:r>
          </w:p>
        </w:tc>
      </w:tr>
      <w:tr w:rsidR="00C10A09" w:rsidRPr="00B743A9" w14:paraId="53F648E4" w14:textId="77777777" w:rsidTr="00DD2DF9">
        <w:tc>
          <w:tcPr>
            <w:tcW w:w="3114" w:type="dxa"/>
          </w:tcPr>
          <w:p w14:paraId="4EB41B2B" w14:textId="4CD35AE4" w:rsidR="00C10A09" w:rsidRPr="00DD39B8" w:rsidRDefault="001A0CAE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Biography</w:t>
            </w:r>
          </w:p>
        </w:tc>
        <w:tc>
          <w:tcPr>
            <w:tcW w:w="3478" w:type="dxa"/>
          </w:tcPr>
          <w:p w14:paraId="6E831417" w14:textId="06B635B4" w:rsidR="00C10A09" w:rsidRPr="00DD39B8" w:rsidRDefault="002A4D15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Biography</w:t>
            </w:r>
          </w:p>
        </w:tc>
        <w:tc>
          <w:tcPr>
            <w:tcW w:w="3478" w:type="dxa"/>
          </w:tcPr>
          <w:p w14:paraId="35A69D88" w14:textId="6266427C" w:rsidR="00C10A09" w:rsidRPr="00DD39B8" w:rsidRDefault="002A4D15" w:rsidP="00DD2DF9">
            <w:pPr>
              <w:rPr>
                <w:lang w:val="fr-CA"/>
              </w:rPr>
            </w:pPr>
            <w:r>
              <w:rPr>
                <w:lang w:val="fr-CA"/>
              </w:rPr>
              <w:t>Biographie</w:t>
            </w:r>
          </w:p>
        </w:tc>
      </w:tr>
      <w:tr w:rsidR="004F239D" w:rsidRPr="00B743A9" w14:paraId="354153A5" w14:textId="77777777" w:rsidTr="00DD2DF9">
        <w:tc>
          <w:tcPr>
            <w:tcW w:w="3114" w:type="dxa"/>
          </w:tcPr>
          <w:p w14:paraId="29F97F79" w14:textId="0C4FCDFB" w:rsidR="004F239D" w:rsidRDefault="004F239D" w:rsidP="00DD2D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Hunter</w:t>
            </w:r>
          </w:p>
        </w:tc>
        <w:tc>
          <w:tcPr>
            <w:tcW w:w="3478" w:type="dxa"/>
          </w:tcPr>
          <w:p w14:paraId="639C0458" w14:textId="69A5D051" w:rsidR="004F239D" w:rsidRDefault="004F239D" w:rsidP="00DD2D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Hunter</w:t>
            </w:r>
          </w:p>
        </w:tc>
        <w:tc>
          <w:tcPr>
            <w:tcW w:w="3478" w:type="dxa"/>
          </w:tcPr>
          <w:p w14:paraId="735F976E" w14:textId="1DCD98AE" w:rsidR="004F239D" w:rsidRDefault="004F239D" w:rsidP="00DD2DF9">
            <w:r>
              <w:t>Chasseur</w:t>
            </w:r>
          </w:p>
        </w:tc>
      </w:tr>
    </w:tbl>
    <w:p w14:paraId="187350DA" w14:textId="24339498" w:rsidR="00F21BAD" w:rsidRDefault="00F21BAD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61E06FF4" w14:textId="50D83616" w:rsidR="001A0CAE" w:rsidRPr="0088290D" w:rsidRDefault="001A0CAE" w:rsidP="001A0CAE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Hunt</w:t>
      </w:r>
      <w:r w:rsidR="006B384D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ingLog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1A0CAE" w:rsidRPr="00DD39B8" w14:paraId="313BF871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7A33C3EC" w14:textId="77777777" w:rsidR="001A0CAE" w:rsidRPr="00DD39B8" w:rsidRDefault="001A0CAE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Clé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2EF01E3C" w14:textId="77777777" w:rsidR="001A0CAE" w:rsidRPr="00DD39B8" w:rsidRDefault="001A0CAE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4CC4B40B" w14:textId="77777777" w:rsidR="001A0CAE" w:rsidRPr="00DD39B8" w:rsidRDefault="001A0CAE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1A0CAE" w:rsidRPr="00B743A9" w14:paraId="7F6BC4E1" w14:textId="77777777" w:rsidTr="00DD2DF9">
        <w:tc>
          <w:tcPr>
            <w:tcW w:w="3114" w:type="dxa"/>
          </w:tcPr>
          <w:p w14:paraId="64B6D6D9" w14:textId="77777777" w:rsidR="001A0CAE" w:rsidRPr="00DD39B8" w:rsidRDefault="001A0CAE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3478" w:type="dxa"/>
          </w:tcPr>
          <w:p w14:paraId="555D2DD4" w14:textId="77777777" w:rsidR="001A0CAE" w:rsidRPr="00DD39B8" w:rsidRDefault="001A0CAE" w:rsidP="00DD2DF9">
            <w:pPr>
              <w:rPr>
                <w:lang w:val="fr-CA"/>
              </w:rPr>
            </w:pPr>
            <w:r>
              <w:rPr>
                <w:lang w:val="fr-CA"/>
              </w:rPr>
              <w:t xml:space="preserve">Force </w:t>
            </w:r>
            <w:proofErr w:type="spellStart"/>
            <w:r>
              <w:rPr>
                <w:lang w:val="fr-CA"/>
              </w:rPr>
              <w:t>Level</w:t>
            </w:r>
            <w:proofErr w:type="spellEnd"/>
          </w:p>
        </w:tc>
        <w:tc>
          <w:tcPr>
            <w:tcW w:w="3478" w:type="dxa"/>
          </w:tcPr>
          <w:p w14:paraId="72B4068A" w14:textId="77777777" w:rsidR="001A0CAE" w:rsidRPr="00DD39B8" w:rsidRDefault="001A0CAE" w:rsidP="00DD2DF9">
            <w:pPr>
              <w:rPr>
                <w:lang w:val="fr-CA"/>
              </w:rPr>
            </w:pPr>
            <w:r>
              <w:rPr>
                <w:lang w:val="fr-CA"/>
              </w:rPr>
              <w:t>Niveau de force</w:t>
            </w:r>
          </w:p>
        </w:tc>
      </w:tr>
      <w:tr w:rsidR="001A0CAE" w:rsidRPr="00B743A9" w14:paraId="2D0182B6" w14:textId="77777777" w:rsidTr="00DD2DF9">
        <w:tc>
          <w:tcPr>
            <w:tcW w:w="3114" w:type="dxa"/>
          </w:tcPr>
          <w:p w14:paraId="646CE98A" w14:textId="77777777" w:rsidR="001A0CAE" w:rsidRPr="00DD39B8" w:rsidRDefault="001A0CAE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Biography</w:t>
            </w:r>
          </w:p>
        </w:tc>
        <w:tc>
          <w:tcPr>
            <w:tcW w:w="3478" w:type="dxa"/>
          </w:tcPr>
          <w:p w14:paraId="41485270" w14:textId="2FC79DFE" w:rsidR="001A0CAE" w:rsidRPr="00DD39B8" w:rsidRDefault="005A3E0A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Biography</w:t>
            </w:r>
          </w:p>
        </w:tc>
        <w:tc>
          <w:tcPr>
            <w:tcW w:w="3478" w:type="dxa"/>
          </w:tcPr>
          <w:p w14:paraId="0E8F5D78" w14:textId="7417CBFD" w:rsidR="001A0CAE" w:rsidRPr="00DD39B8" w:rsidRDefault="005A3E0A" w:rsidP="00DD2DF9">
            <w:pPr>
              <w:rPr>
                <w:lang w:val="fr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Biographie</w:t>
            </w:r>
            <w:proofErr w:type="spellEnd"/>
          </w:p>
        </w:tc>
      </w:tr>
      <w:tr w:rsidR="004F239D" w:rsidRPr="00B743A9" w14:paraId="29AC7338" w14:textId="77777777" w:rsidTr="00DD2DF9">
        <w:tc>
          <w:tcPr>
            <w:tcW w:w="3114" w:type="dxa"/>
          </w:tcPr>
          <w:p w14:paraId="6FE23FE0" w14:textId="7E20BB74" w:rsidR="004F239D" w:rsidRDefault="004F239D" w:rsidP="00DD2D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HuntingLog</w:t>
            </w:r>
            <w:proofErr w:type="spellEnd"/>
          </w:p>
        </w:tc>
        <w:tc>
          <w:tcPr>
            <w:tcW w:w="3478" w:type="dxa"/>
          </w:tcPr>
          <w:p w14:paraId="55B95A5A" w14:textId="05FD2247" w:rsidR="004F239D" w:rsidRDefault="004F239D" w:rsidP="00DD2D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Hunting Log</w:t>
            </w:r>
          </w:p>
        </w:tc>
        <w:tc>
          <w:tcPr>
            <w:tcW w:w="3478" w:type="dxa"/>
          </w:tcPr>
          <w:p w14:paraId="42CC10C7" w14:textId="67BD23BD" w:rsidR="004F239D" w:rsidRDefault="004F239D" w:rsidP="00DD2D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Carnet de chasse</w:t>
            </w:r>
          </w:p>
        </w:tc>
      </w:tr>
    </w:tbl>
    <w:p w14:paraId="40A229DC" w14:textId="77777777" w:rsidR="001A0CAE" w:rsidRDefault="001A0CAE" w:rsidP="001A0CAE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7B955651" w14:textId="61EE5B92" w:rsidR="005A3E0A" w:rsidRPr="0088290D" w:rsidRDefault="00661327" w:rsidP="005A3E0A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Weapon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5A3E0A" w:rsidRPr="00DD39B8" w14:paraId="58767952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2B1D6ED1" w14:textId="77777777" w:rsidR="005A3E0A" w:rsidRPr="00DD39B8" w:rsidRDefault="005A3E0A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Clé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2331187A" w14:textId="77777777" w:rsidR="005A3E0A" w:rsidRPr="00DD39B8" w:rsidRDefault="005A3E0A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2D84BDEA" w14:textId="77777777" w:rsidR="005A3E0A" w:rsidRPr="00DD39B8" w:rsidRDefault="005A3E0A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5A3E0A" w:rsidRPr="00B743A9" w14:paraId="23D5813C" w14:textId="77777777" w:rsidTr="00DD2DF9">
        <w:tc>
          <w:tcPr>
            <w:tcW w:w="3114" w:type="dxa"/>
          </w:tcPr>
          <w:p w14:paraId="54192B49" w14:textId="5CE241D2" w:rsidR="005A3E0A" w:rsidRPr="00DD39B8" w:rsidRDefault="00661327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TypeName</w:t>
            </w:r>
          </w:p>
        </w:tc>
        <w:tc>
          <w:tcPr>
            <w:tcW w:w="3478" w:type="dxa"/>
          </w:tcPr>
          <w:p w14:paraId="649E69F5" w14:textId="56099FB9" w:rsidR="005A3E0A" w:rsidRPr="00DD39B8" w:rsidRDefault="00661327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  <w:tc>
          <w:tcPr>
            <w:tcW w:w="3478" w:type="dxa"/>
          </w:tcPr>
          <w:p w14:paraId="2C53BF10" w14:textId="32552A67" w:rsidR="005A3E0A" w:rsidRPr="00DD39B8" w:rsidRDefault="00661327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</w:tr>
      <w:tr w:rsidR="005A3E0A" w:rsidRPr="00B743A9" w14:paraId="1A581378" w14:textId="77777777" w:rsidTr="00DD2DF9">
        <w:tc>
          <w:tcPr>
            <w:tcW w:w="3114" w:type="dxa"/>
          </w:tcPr>
          <w:p w14:paraId="50CBAC05" w14:textId="1977F2BE" w:rsidR="005A3E0A" w:rsidRPr="00DD39B8" w:rsidRDefault="00661327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3478" w:type="dxa"/>
          </w:tcPr>
          <w:p w14:paraId="309311C3" w14:textId="628E774E" w:rsidR="005A3E0A" w:rsidRPr="00DD39B8" w:rsidRDefault="00661327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3478" w:type="dxa"/>
          </w:tcPr>
          <w:p w14:paraId="151D266E" w14:textId="726387AB" w:rsidR="005A3E0A" w:rsidRPr="00DD39B8" w:rsidRDefault="00661327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</w:tr>
      <w:tr w:rsidR="005A3E0A" w:rsidRPr="00B743A9" w14:paraId="0BD99DA0" w14:textId="77777777" w:rsidTr="00DD2DF9">
        <w:tc>
          <w:tcPr>
            <w:tcW w:w="3114" w:type="dxa"/>
          </w:tcPr>
          <w:p w14:paraId="3FEF9D56" w14:textId="0F7000BC" w:rsidR="005A3E0A" w:rsidRPr="00B743A9" w:rsidRDefault="004F239D" w:rsidP="00DD2DF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Weapon</w:t>
            </w:r>
            <w:proofErr w:type="spellEnd"/>
          </w:p>
        </w:tc>
        <w:tc>
          <w:tcPr>
            <w:tcW w:w="3478" w:type="dxa"/>
          </w:tcPr>
          <w:p w14:paraId="6673D5AA" w14:textId="61226B77" w:rsidR="005A3E0A" w:rsidRPr="00B743A9" w:rsidRDefault="002748FF" w:rsidP="00DD2DF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Weapon</w:t>
            </w:r>
            <w:proofErr w:type="spellEnd"/>
          </w:p>
        </w:tc>
        <w:tc>
          <w:tcPr>
            <w:tcW w:w="3478" w:type="dxa"/>
          </w:tcPr>
          <w:p w14:paraId="04D8CA68" w14:textId="20E40792" w:rsidR="005A3E0A" w:rsidRPr="00DD39B8" w:rsidRDefault="002748FF" w:rsidP="00DD2DF9">
            <w:pPr>
              <w:rPr>
                <w:lang w:val="fr-CA"/>
              </w:rPr>
            </w:pPr>
            <w:r>
              <w:rPr>
                <w:lang w:val="fr-CA"/>
              </w:rPr>
              <w:t>Arme</w:t>
            </w:r>
          </w:p>
        </w:tc>
      </w:tr>
    </w:tbl>
    <w:p w14:paraId="0304FDFE" w14:textId="77777777" w:rsidR="005A3E0A" w:rsidRDefault="005A3E0A" w:rsidP="005A3E0A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7D284A8C" w14:textId="64E7338C" w:rsidR="00661327" w:rsidRPr="0088290D" w:rsidRDefault="00AB78A9" w:rsidP="0066132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Zombie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661327" w:rsidRPr="00DD39B8" w14:paraId="40BDA8FA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0DC0CC22" w14:textId="77777777" w:rsidR="00661327" w:rsidRPr="00DD39B8" w:rsidRDefault="00661327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Clé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3863DDCA" w14:textId="77777777" w:rsidR="00661327" w:rsidRPr="00DD39B8" w:rsidRDefault="00661327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6A405304" w14:textId="77777777" w:rsidR="00661327" w:rsidRPr="00DD39B8" w:rsidRDefault="00661327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661327" w:rsidRPr="00B743A9" w14:paraId="4E385740" w14:textId="77777777" w:rsidTr="00DD2DF9">
        <w:tc>
          <w:tcPr>
            <w:tcW w:w="3114" w:type="dxa"/>
          </w:tcPr>
          <w:p w14:paraId="47086792" w14:textId="18197A81" w:rsidR="00661327" w:rsidRPr="00DD39B8" w:rsidRDefault="00661327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3478" w:type="dxa"/>
          </w:tcPr>
          <w:p w14:paraId="287A2355" w14:textId="23A20B9B" w:rsidR="00661327" w:rsidRPr="00DD39B8" w:rsidRDefault="00AB78A9" w:rsidP="00DD2DF9">
            <w:pPr>
              <w:rPr>
                <w:lang w:val="fr-CA"/>
              </w:rPr>
            </w:pPr>
            <w:r>
              <w:rPr>
                <w:lang w:val="fr-CA"/>
              </w:rPr>
              <w:t>Name</w:t>
            </w:r>
          </w:p>
        </w:tc>
        <w:tc>
          <w:tcPr>
            <w:tcW w:w="3478" w:type="dxa"/>
          </w:tcPr>
          <w:p w14:paraId="70AA3ECE" w14:textId="17B36C78" w:rsidR="00661327" w:rsidRPr="00DD39B8" w:rsidRDefault="00AB78A9" w:rsidP="00DD2DF9">
            <w:pPr>
              <w:rPr>
                <w:lang w:val="fr-CA"/>
              </w:rPr>
            </w:pPr>
            <w:r>
              <w:rPr>
                <w:lang w:val="fr-CA"/>
              </w:rPr>
              <w:t>Nom</w:t>
            </w:r>
          </w:p>
        </w:tc>
      </w:tr>
      <w:tr w:rsidR="00661327" w:rsidRPr="00B743A9" w14:paraId="02F7562C" w14:textId="77777777" w:rsidTr="00DD2DF9">
        <w:tc>
          <w:tcPr>
            <w:tcW w:w="3114" w:type="dxa"/>
          </w:tcPr>
          <w:p w14:paraId="62781A2C" w14:textId="43BE894C" w:rsidR="00661327" w:rsidRPr="00DD39B8" w:rsidRDefault="00AB78A9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3478" w:type="dxa"/>
          </w:tcPr>
          <w:p w14:paraId="349107B7" w14:textId="04C8A9AE" w:rsidR="00661327" w:rsidRPr="00DD39B8" w:rsidRDefault="00AB78A9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3478" w:type="dxa"/>
          </w:tcPr>
          <w:p w14:paraId="3AE1C961" w14:textId="22046C6D" w:rsidR="00661327" w:rsidRPr="00DD39B8" w:rsidRDefault="00AB78A9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</w:p>
        </w:tc>
      </w:tr>
      <w:tr w:rsidR="00661327" w:rsidRPr="00B743A9" w14:paraId="56F9BA22" w14:textId="77777777" w:rsidTr="00DD2DF9">
        <w:tc>
          <w:tcPr>
            <w:tcW w:w="3114" w:type="dxa"/>
          </w:tcPr>
          <w:p w14:paraId="65B197D8" w14:textId="26A48B9B" w:rsidR="00661327" w:rsidRPr="00B743A9" w:rsidRDefault="00CB1C3A" w:rsidP="00DD2DF9">
            <w:pPr>
              <w:rPr>
                <w:lang w:val="fr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ShortDesc</w:t>
            </w:r>
            <w:proofErr w:type="spellEnd"/>
          </w:p>
        </w:tc>
        <w:tc>
          <w:tcPr>
            <w:tcW w:w="3478" w:type="dxa"/>
          </w:tcPr>
          <w:p w14:paraId="691B2CB5" w14:textId="4A7FA909" w:rsidR="00661327" w:rsidRPr="00B743A9" w:rsidRDefault="00177050" w:rsidP="00DD2DF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Summary</w:t>
            </w:r>
            <w:proofErr w:type="spellEnd"/>
          </w:p>
        </w:tc>
        <w:tc>
          <w:tcPr>
            <w:tcW w:w="3478" w:type="dxa"/>
          </w:tcPr>
          <w:p w14:paraId="528F1A88" w14:textId="26FD52F5" w:rsidR="00661327" w:rsidRPr="00DD39B8" w:rsidRDefault="00CB1C3A" w:rsidP="00DD2DF9">
            <w:pPr>
              <w:rPr>
                <w:lang w:val="fr-CA"/>
              </w:rPr>
            </w:pPr>
            <w:r>
              <w:rPr>
                <w:lang w:val="fr-CA"/>
              </w:rPr>
              <w:t>Résumé</w:t>
            </w:r>
          </w:p>
        </w:tc>
      </w:tr>
      <w:tr w:rsidR="00661327" w:rsidRPr="00B743A9" w14:paraId="3A4FCB99" w14:textId="77777777" w:rsidTr="00DD2DF9">
        <w:tc>
          <w:tcPr>
            <w:tcW w:w="3114" w:type="dxa"/>
          </w:tcPr>
          <w:p w14:paraId="45668551" w14:textId="105BE32B" w:rsidR="00661327" w:rsidRPr="00B743A9" w:rsidRDefault="00FB2ACF" w:rsidP="00DD2DF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ZombieType</w:t>
            </w:r>
            <w:proofErr w:type="spellEnd"/>
          </w:p>
        </w:tc>
        <w:tc>
          <w:tcPr>
            <w:tcW w:w="3478" w:type="dxa"/>
          </w:tcPr>
          <w:p w14:paraId="09153B89" w14:textId="72806B5B" w:rsidR="00661327" w:rsidRPr="00B743A9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  <w:tc>
          <w:tcPr>
            <w:tcW w:w="3478" w:type="dxa"/>
          </w:tcPr>
          <w:p w14:paraId="0E99B8B6" w14:textId="224D98E8" w:rsidR="00661327" w:rsidRPr="00DD39B8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</w:tr>
    </w:tbl>
    <w:p w14:paraId="69D84F1A" w14:textId="77777777" w:rsidR="00432B98" w:rsidRDefault="00432B98" w:rsidP="002F4BB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527F143F" w14:textId="644EAE2C" w:rsidR="00FB2ACF" w:rsidRPr="0088290D" w:rsidRDefault="00FB2ACF" w:rsidP="00FB2ACF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Zombie</w:t>
      </w:r>
      <w:r w:rsidR="00641C2E">
        <w:rPr>
          <w:rFonts w:ascii="Calibri" w:eastAsia="Times New Roman" w:hAnsi="Calibri" w:cs="Calibri"/>
          <w:b/>
          <w:bCs/>
          <w:color w:val="70AD47" w:themeColor="accent6"/>
          <w:sz w:val="28"/>
          <w:szCs w:val="28"/>
        </w:rPr>
        <w:t>Type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3478"/>
        <w:gridCol w:w="3478"/>
      </w:tblGrid>
      <w:tr w:rsidR="00FB2ACF" w:rsidRPr="00DD39B8" w14:paraId="005C3447" w14:textId="77777777" w:rsidTr="00DD2DF9">
        <w:tc>
          <w:tcPr>
            <w:tcW w:w="3114" w:type="dxa"/>
            <w:shd w:val="clear" w:color="auto" w:fill="C5E0B3" w:themeFill="accent6" w:themeFillTint="66"/>
          </w:tcPr>
          <w:p w14:paraId="70388881" w14:textId="77777777" w:rsidR="00FB2ACF" w:rsidRPr="00DD39B8" w:rsidRDefault="00FB2ACF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Clé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43D9B1FA" w14:textId="77777777" w:rsidR="00FB2ACF" w:rsidRPr="00DD39B8" w:rsidRDefault="00FB2ACF" w:rsidP="00DD2D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</w:t>
            </w:r>
            <w:proofErr w:type="spellEnd"/>
          </w:p>
        </w:tc>
        <w:tc>
          <w:tcPr>
            <w:tcW w:w="3478" w:type="dxa"/>
            <w:shd w:val="clear" w:color="auto" w:fill="C5E0B3" w:themeFill="accent6" w:themeFillTint="66"/>
          </w:tcPr>
          <w:p w14:paraId="118D9A11" w14:textId="77777777" w:rsidR="00FB2ACF" w:rsidRPr="00DD39B8" w:rsidRDefault="00FB2ACF" w:rsidP="00DD2DF9">
            <w:pPr>
              <w:rPr>
                <w:b/>
                <w:bCs/>
              </w:rPr>
            </w:pPr>
            <w:r>
              <w:rPr>
                <w:b/>
                <w:bCs/>
              </w:rPr>
              <w:t>Fr</w:t>
            </w:r>
          </w:p>
        </w:tc>
      </w:tr>
      <w:tr w:rsidR="00FB2ACF" w:rsidRPr="00B743A9" w14:paraId="1E186220" w14:textId="77777777" w:rsidTr="00DD2DF9">
        <w:tc>
          <w:tcPr>
            <w:tcW w:w="3114" w:type="dxa"/>
          </w:tcPr>
          <w:p w14:paraId="6C4E40D0" w14:textId="3D93C5DD" w:rsidR="00FB2ACF" w:rsidRPr="00DD39B8" w:rsidRDefault="00230F74" w:rsidP="00DD2DF9">
            <w:pPr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  <w:r w:rsidR="00FB2ACF"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3478" w:type="dxa"/>
          </w:tcPr>
          <w:p w14:paraId="11194E2C" w14:textId="77777777" w:rsidR="00FB2ACF" w:rsidRPr="00DD39B8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Name</w:t>
            </w:r>
          </w:p>
        </w:tc>
        <w:tc>
          <w:tcPr>
            <w:tcW w:w="3478" w:type="dxa"/>
          </w:tcPr>
          <w:p w14:paraId="12D8B159" w14:textId="77777777" w:rsidR="00FB2ACF" w:rsidRPr="00DD39B8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Nom</w:t>
            </w:r>
          </w:p>
        </w:tc>
      </w:tr>
      <w:tr w:rsidR="00FB2ACF" w:rsidRPr="00B743A9" w14:paraId="7F01AB74" w14:textId="77777777" w:rsidTr="00DD2DF9">
        <w:tc>
          <w:tcPr>
            <w:tcW w:w="3114" w:type="dxa"/>
          </w:tcPr>
          <w:p w14:paraId="67563B89" w14:textId="77777777" w:rsidR="00FB2ACF" w:rsidRPr="00B743A9" w:rsidRDefault="00FB2ACF" w:rsidP="00DD2DF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ZombieType</w:t>
            </w:r>
            <w:proofErr w:type="spellEnd"/>
          </w:p>
        </w:tc>
        <w:tc>
          <w:tcPr>
            <w:tcW w:w="3478" w:type="dxa"/>
          </w:tcPr>
          <w:p w14:paraId="7236E2AA" w14:textId="77777777" w:rsidR="00FB2ACF" w:rsidRPr="00B743A9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  <w:tc>
          <w:tcPr>
            <w:tcW w:w="3478" w:type="dxa"/>
          </w:tcPr>
          <w:p w14:paraId="3EA29A2E" w14:textId="77777777" w:rsidR="00FB2ACF" w:rsidRPr="00DD39B8" w:rsidRDefault="00FB2ACF" w:rsidP="00DD2DF9">
            <w:pPr>
              <w:rPr>
                <w:lang w:val="fr-CA"/>
              </w:rPr>
            </w:pPr>
            <w:r>
              <w:rPr>
                <w:lang w:val="fr-CA"/>
              </w:rPr>
              <w:t>Type</w:t>
            </w:r>
          </w:p>
        </w:tc>
      </w:tr>
    </w:tbl>
    <w:p w14:paraId="757E351D" w14:textId="77777777" w:rsidR="00FB2ACF" w:rsidRDefault="00FB2ACF" w:rsidP="00FB2ACF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16A543BE" w14:textId="5A8A4C9F" w:rsidR="002F4BB9" w:rsidRDefault="002F4BB9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4D608FEB" w14:textId="77777777" w:rsidR="000A64FE" w:rsidRPr="0045328E" w:rsidRDefault="000A64FE" w:rsidP="000A64FE">
      <w:pPr>
        <w:pStyle w:val="Titre2"/>
      </w:pPr>
      <w:r w:rsidRPr="0045328E">
        <w:t xml:space="preserve">Commentaires et validation (Commit) des changements dans le code </w:t>
      </w:r>
    </w:p>
    <w:p w14:paraId="0C7E1346" w14:textId="77777777" w:rsidR="000A64FE" w:rsidRPr="0045328E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5BB6234B" w14:textId="77777777" w:rsidR="000A64FE" w:rsidRPr="0045328E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7574DD4B" w14:textId="77777777" w:rsidR="000A64FE" w:rsidRPr="00121AD6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</w:t>
      </w:r>
      <w:proofErr w:type="gramStart"/>
      <w:r w:rsidRPr="00121AD6">
        <w:t>les modification</w:t>
      </w:r>
      <w:proofErr w:type="gramEnd"/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1F5A796A" w14:textId="77777777" w:rsidR="000A64FE" w:rsidRPr="00121AD6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6CF09206" w14:textId="5784009A" w:rsidR="000A64FE" w:rsidRPr="002B4427" w:rsidRDefault="000A64FE" w:rsidP="000A64FE">
      <w:pPr>
        <w:pStyle w:val="Paragraphedeliste"/>
        <w:numPr>
          <w:ilvl w:val="1"/>
          <w:numId w:val="15"/>
        </w:numPr>
        <w:spacing w:before="0" w:after="160" w:line="259" w:lineRule="auto"/>
        <w:rPr>
          <w:lang w:val="en-US"/>
        </w:rPr>
      </w:pPr>
      <w:r w:rsidRPr="002B4427">
        <w:rPr>
          <w:b/>
          <w:bCs/>
          <w:lang w:val="en-US"/>
        </w:rPr>
        <w:t>Summary</w:t>
      </w:r>
      <w:r w:rsidRPr="002B4427">
        <w:rPr>
          <w:lang w:val="en-US"/>
        </w:rPr>
        <w:t xml:space="preserve"> </w:t>
      </w:r>
      <w:r w:rsidR="00ED5D36" w:rsidRPr="002B4427">
        <w:rPr>
          <w:lang w:val="en-US"/>
        </w:rPr>
        <w:t xml:space="preserve">FCT i18n </w:t>
      </w:r>
      <w:proofErr w:type="spellStart"/>
      <w:r w:rsidR="00ED5D36" w:rsidRPr="002B4427">
        <w:rPr>
          <w:lang w:val="en-US"/>
        </w:rPr>
        <w:t>Traduction</w:t>
      </w:r>
      <w:proofErr w:type="spellEnd"/>
      <w:r w:rsidR="00ED5D36" w:rsidRPr="002B4427">
        <w:rPr>
          <w:lang w:val="en-US"/>
        </w:rPr>
        <w:t xml:space="preserve"> model</w:t>
      </w:r>
      <w:r w:rsidR="002B4427" w:rsidRPr="002B4427">
        <w:rPr>
          <w:lang w:val="en-US"/>
        </w:rPr>
        <w:t>s</w:t>
      </w:r>
    </w:p>
    <w:p w14:paraId="641EEB0F" w14:textId="151C4777" w:rsidR="000A64FE" w:rsidRPr="002B4427" w:rsidRDefault="000A64FE" w:rsidP="000A64FE">
      <w:pPr>
        <w:pStyle w:val="Paragraphedeliste"/>
        <w:numPr>
          <w:ilvl w:val="1"/>
          <w:numId w:val="15"/>
        </w:numPr>
        <w:spacing w:before="0" w:after="160" w:line="259" w:lineRule="auto"/>
      </w:pPr>
      <w:r w:rsidRPr="002B4427">
        <w:rPr>
          <w:b/>
          <w:bCs/>
        </w:rPr>
        <w:t>Description </w:t>
      </w:r>
      <w:r w:rsidRPr="002B4427">
        <w:t xml:space="preserve">: </w:t>
      </w:r>
      <w:r w:rsidR="002B4427" w:rsidRPr="002B4427">
        <w:t>Création des ressources pour les classes du modèle</w:t>
      </w:r>
    </w:p>
    <w:p w14:paraId="112C9A75" w14:textId="77777777" w:rsidR="000A64FE" w:rsidRPr="0045328E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772E4594" w14:textId="77777777" w:rsidR="000A64FE" w:rsidRPr="0045328E" w:rsidRDefault="000A64FE" w:rsidP="00C81DDB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66F24194" wp14:editId="76CAC93E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F1E" w14:textId="7392556E" w:rsidR="000A64FE" w:rsidRDefault="000A64FE" w:rsidP="000A64FE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06586BB3" w14:textId="73BC4C33" w:rsidR="00DA4390" w:rsidRPr="0045328E" w:rsidRDefault="00DA4390" w:rsidP="00DA4390">
      <w:pPr>
        <w:pStyle w:val="Titre2"/>
      </w:pPr>
      <w:r>
        <w:t>Tester dans Index</w:t>
      </w:r>
    </w:p>
    <w:p w14:paraId="4FE459DE" w14:textId="6E0EEB95" w:rsidR="00DA4390" w:rsidRDefault="00DA4390" w:rsidP="000A64FE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4D70B44F" w14:textId="77C20AF2" w:rsidR="00B60228" w:rsidRDefault="00B60228" w:rsidP="000A64FE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A4688" w14:textId="0C9F1816" w:rsidR="000A64FE" w:rsidRDefault="00D90326" w:rsidP="00497FB0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3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90326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Html.DisplayNameFor(model =&gt; </w:t>
      </w:r>
      <w:proofErr w:type="spellStart"/>
      <w:proofErr w:type="gramStart"/>
      <w:r w:rsidRPr="00D90326">
        <w:rPr>
          <w:rFonts w:ascii="Consolas" w:hAnsi="Consolas" w:cs="Consolas"/>
          <w:color w:val="000000"/>
          <w:sz w:val="19"/>
          <w:szCs w:val="19"/>
          <w:lang w:val="en-US"/>
        </w:rPr>
        <w:t>model.</w:t>
      </w:r>
      <w:r w:rsidR="00DA4390" w:rsidRPr="00DA4390">
        <w:rPr>
          <w:rFonts w:ascii="Consolas" w:hAnsi="Consolas" w:cs="Consolas"/>
          <w:color w:val="FF0000"/>
          <w:sz w:val="19"/>
          <w:szCs w:val="19"/>
          <w:lang w:val="en-US"/>
        </w:rPr>
        <w:t>NomPropriete</w:t>
      </w:r>
      <w:proofErr w:type="spellEnd"/>
      <w:proofErr w:type="gramEnd"/>
      <w:r w:rsidRPr="00D903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BBDE9" w14:textId="350AC4B1" w:rsidR="00B60228" w:rsidRPr="00D90326" w:rsidRDefault="00B60228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B60228" w:rsidRPr="00D90326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C163A" w14:textId="77777777" w:rsidR="003A24A1" w:rsidRDefault="003A24A1" w:rsidP="000440BA">
      <w:r>
        <w:separator/>
      </w:r>
    </w:p>
  </w:endnote>
  <w:endnote w:type="continuationSeparator" w:id="0">
    <w:p w14:paraId="6A87B66B" w14:textId="77777777" w:rsidR="003A24A1" w:rsidRDefault="003A24A1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09F3A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03FE1" w14:textId="77777777" w:rsidR="003A24A1" w:rsidRDefault="003A24A1" w:rsidP="000440BA">
      <w:r>
        <w:separator/>
      </w:r>
    </w:p>
  </w:footnote>
  <w:footnote w:type="continuationSeparator" w:id="0">
    <w:p w14:paraId="2754A002" w14:textId="77777777" w:rsidR="003A24A1" w:rsidRDefault="003A24A1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880A0" w14:textId="09DAB0B8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>séance 0</w:t>
    </w:r>
    <w:r w:rsidR="00B45AE1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E81"/>
    <w:multiLevelType w:val="multilevel"/>
    <w:tmpl w:val="8918F8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F1EB7"/>
    <w:multiLevelType w:val="hybridMultilevel"/>
    <w:tmpl w:val="139CBC78"/>
    <w:lvl w:ilvl="0" w:tplc="F66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2B4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6B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8A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46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8A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3AA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EE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CA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41537B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46E8"/>
    <w:multiLevelType w:val="multilevel"/>
    <w:tmpl w:val="07C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B4E37"/>
    <w:multiLevelType w:val="hybridMultilevel"/>
    <w:tmpl w:val="C70E0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B362D"/>
    <w:multiLevelType w:val="multilevel"/>
    <w:tmpl w:val="1E0E4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B4B0B"/>
    <w:multiLevelType w:val="multilevel"/>
    <w:tmpl w:val="5ACA7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A3DE0"/>
    <w:multiLevelType w:val="hybridMultilevel"/>
    <w:tmpl w:val="FED6E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31DF3"/>
    <w:multiLevelType w:val="multilevel"/>
    <w:tmpl w:val="68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94425"/>
    <w:multiLevelType w:val="multilevel"/>
    <w:tmpl w:val="039A73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113E6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D36F8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D21C8"/>
    <w:multiLevelType w:val="multilevel"/>
    <w:tmpl w:val="377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8D5354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3571EAA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B1556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2283E"/>
    <w:multiLevelType w:val="multilevel"/>
    <w:tmpl w:val="FEC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  <w:lvlOverride w:ilvl="0">
      <w:startOverride w:val="1"/>
    </w:lvlOverride>
  </w:num>
  <w:num w:numId="2">
    <w:abstractNumId w:val="16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11"/>
    <w:lvlOverride w:ilvl="0">
      <w:startOverride w:val="3"/>
    </w:lvlOverride>
  </w:num>
  <w:num w:numId="5">
    <w:abstractNumId w:val="7"/>
    <w:lvlOverride w:ilvl="0">
      <w:startOverride w:val="4"/>
    </w:lvlOverride>
  </w:num>
  <w:num w:numId="6">
    <w:abstractNumId w:val="6"/>
    <w:lvlOverride w:ilvl="0">
      <w:startOverride w:val="5"/>
    </w:lvlOverride>
  </w:num>
  <w:num w:numId="7">
    <w:abstractNumId w:val="14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20"/>
  </w:num>
  <w:num w:numId="12">
    <w:abstractNumId w:val="1"/>
  </w:num>
  <w:num w:numId="13">
    <w:abstractNumId w:val="5"/>
  </w:num>
  <w:num w:numId="14">
    <w:abstractNumId w:val="18"/>
  </w:num>
  <w:num w:numId="15">
    <w:abstractNumId w:val="9"/>
  </w:num>
  <w:num w:numId="16">
    <w:abstractNumId w:val="4"/>
  </w:num>
  <w:num w:numId="17">
    <w:abstractNumId w:val="16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9"/>
  </w:num>
  <w:num w:numId="27">
    <w:abstractNumId w:val="15"/>
  </w:num>
  <w:num w:numId="28">
    <w:abstractNumId w:val="12"/>
  </w:num>
  <w:num w:numId="29">
    <w:abstractNumId w:val="13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8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1"/>
    <w:rsid w:val="000116FD"/>
    <w:rsid w:val="00017AC5"/>
    <w:rsid w:val="000225DD"/>
    <w:rsid w:val="000440BA"/>
    <w:rsid w:val="000454C7"/>
    <w:rsid w:val="0005078B"/>
    <w:rsid w:val="00053641"/>
    <w:rsid w:val="000A136A"/>
    <w:rsid w:val="000A64FE"/>
    <w:rsid w:val="000B02EC"/>
    <w:rsid w:val="000C05C8"/>
    <w:rsid w:val="000C0ADA"/>
    <w:rsid w:val="000D0FA5"/>
    <w:rsid w:val="000E3F0A"/>
    <w:rsid w:val="000E7F25"/>
    <w:rsid w:val="000F7201"/>
    <w:rsid w:val="0010325E"/>
    <w:rsid w:val="001248EF"/>
    <w:rsid w:val="00145E72"/>
    <w:rsid w:val="00177050"/>
    <w:rsid w:val="001775C9"/>
    <w:rsid w:val="0018407A"/>
    <w:rsid w:val="00185690"/>
    <w:rsid w:val="00195EDD"/>
    <w:rsid w:val="001A0CAE"/>
    <w:rsid w:val="001F6425"/>
    <w:rsid w:val="00230F74"/>
    <w:rsid w:val="00234C76"/>
    <w:rsid w:val="002533E8"/>
    <w:rsid w:val="00267567"/>
    <w:rsid w:val="0027396C"/>
    <w:rsid w:val="002748FF"/>
    <w:rsid w:val="00283077"/>
    <w:rsid w:val="00291D89"/>
    <w:rsid w:val="002A4D15"/>
    <w:rsid w:val="002B0087"/>
    <w:rsid w:val="002B1346"/>
    <w:rsid w:val="002B4427"/>
    <w:rsid w:val="002C1C24"/>
    <w:rsid w:val="002D5BBD"/>
    <w:rsid w:val="002F4096"/>
    <w:rsid w:val="002F4BB9"/>
    <w:rsid w:val="00337397"/>
    <w:rsid w:val="00346B2E"/>
    <w:rsid w:val="00376733"/>
    <w:rsid w:val="00397985"/>
    <w:rsid w:val="003A24A1"/>
    <w:rsid w:val="003A6106"/>
    <w:rsid w:val="003B4509"/>
    <w:rsid w:val="003B4C01"/>
    <w:rsid w:val="003E3371"/>
    <w:rsid w:val="003E627A"/>
    <w:rsid w:val="003F1181"/>
    <w:rsid w:val="003F40B6"/>
    <w:rsid w:val="00402F28"/>
    <w:rsid w:val="00432B98"/>
    <w:rsid w:val="00433CEB"/>
    <w:rsid w:val="004716F3"/>
    <w:rsid w:val="004972E4"/>
    <w:rsid w:val="00497FB0"/>
    <w:rsid w:val="004C3818"/>
    <w:rsid w:val="004D2BED"/>
    <w:rsid w:val="004E1654"/>
    <w:rsid w:val="004F239D"/>
    <w:rsid w:val="004F381D"/>
    <w:rsid w:val="004F43BA"/>
    <w:rsid w:val="00505F12"/>
    <w:rsid w:val="00520D65"/>
    <w:rsid w:val="005237B7"/>
    <w:rsid w:val="00533D70"/>
    <w:rsid w:val="005343A5"/>
    <w:rsid w:val="005503FB"/>
    <w:rsid w:val="00550DB6"/>
    <w:rsid w:val="00582365"/>
    <w:rsid w:val="005827BF"/>
    <w:rsid w:val="005A3E0A"/>
    <w:rsid w:val="005A4BAD"/>
    <w:rsid w:val="005A6024"/>
    <w:rsid w:val="005A73CB"/>
    <w:rsid w:val="005B2DAA"/>
    <w:rsid w:val="005B4A1B"/>
    <w:rsid w:val="005F3BAA"/>
    <w:rsid w:val="00615B6A"/>
    <w:rsid w:val="00624E16"/>
    <w:rsid w:val="00624FC3"/>
    <w:rsid w:val="00641C2E"/>
    <w:rsid w:val="00654CE8"/>
    <w:rsid w:val="00661327"/>
    <w:rsid w:val="006643B7"/>
    <w:rsid w:val="006777BB"/>
    <w:rsid w:val="00687E08"/>
    <w:rsid w:val="006A7523"/>
    <w:rsid w:val="006B0DE4"/>
    <w:rsid w:val="006B1366"/>
    <w:rsid w:val="006B263D"/>
    <w:rsid w:val="006B384D"/>
    <w:rsid w:val="006B3EFC"/>
    <w:rsid w:val="006B49C1"/>
    <w:rsid w:val="006C5602"/>
    <w:rsid w:val="006E2754"/>
    <w:rsid w:val="006E31D9"/>
    <w:rsid w:val="006E3FB2"/>
    <w:rsid w:val="00714AD1"/>
    <w:rsid w:val="0071542F"/>
    <w:rsid w:val="0072162E"/>
    <w:rsid w:val="00753023"/>
    <w:rsid w:val="007728E3"/>
    <w:rsid w:val="007B00E9"/>
    <w:rsid w:val="007B1341"/>
    <w:rsid w:val="007B3C89"/>
    <w:rsid w:val="007C75AF"/>
    <w:rsid w:val="00811B61"/>
    <w:rsid w:val="00832C12"/>
    <w:rsid w:val="00835568"/>
    <w:rsid w:val="008541A0"/>
    <w:rsid w:val="0086031D"/>
    <w:rsid w:val="00870F39"/>
    <w:rsid w:val="008710EB"/>
    <w:rsid w:val="0088290D"/>
    <w:rsid w:val="008C7A1C"/>
    <w:rsid w:val="008E1FD2"/>
    <w:rsid w:val="00925306"/>
    <w:rsid w:val="00942ADB"/>
    <w:rsid w:val="00954EBB"/>
    <w:rsid w:val="0095591E"/>
    <w:rsid w:val="00955B34"/>
    <w:rsid w:val="00967D28"/>
    <w:rsid w:val="009701DE"/>
    <w:rsid w:val="009805E2"/>
    <w:rsid w:val="009A6D2D"/>
    <w:rsid w:val="009B511A"/>
    <w:rsid w:val="009D60A3"/>
    <w:rsid w:val="00A03FB8"/>
    <w:rsid w:val="00A42559"/>
    <w:rsid w:val="00A44DF3"/>
    <w:rsid w:val="00A61315"/>
    <w:rsid w:val="00A6572F"/>
    <w:rsid w:val="00A71B3B"/>
    <w:rsid w:val="00A71FFD"/>
    <w:rsid w:val="00A75E02"/>
    <w:rsid w:val="00A85DAF"/>
    <w:rsid w:val="00AB78A9"/>
    <w:rsid w:val="00AD213B"/>
    <w:rsid w:val="00AF6635"/>
    <w:rsid w:val="00AF7B44"/>
    <w:rsid w:val="00B00E4D"/>
    <w:rsid w:val="00B123E8"/>
    <w:rsid w:val="00B1465D"/>
    <w:rsid w:val="00B16F01"/>
    <w:rsid w:val="00B36AAB"/>
    <w:rsid w:val="00B37D22"/>
    <w:rsid w:val="00B45387"/>
    <w:rsid w:val="00B45AE1"/>
    <w:rsid w:val="00B477EA"/>
    <w:rsid w:val="00B51974"/>
    <w:rsid w:val="00B53E5B"/>
    <w:rsid w:val="00B60228"/>
    <w:rsid w:val="00B634C9"/>
    <w:rsid w:val="00B64C3F"/>
    <w:rsid w:val="00B77F6F"/>
    <w:rsid w:val="00B86F2A"/>
    <w:rsid w:val="00B9642F"/>
    <w:rsid w:val="00BC4642"/>
    <w:rsid w:val="00BE6927"/>
    <w:rsid w:val="00BF0ADE"/>
    <w:rsid w:val="00BF7CF2"/>
    <w:rsid w:val="00C04B30"/>
    <w:rsid w:val="00C10A09"/>
    <w:rsid w:val="00C12137"/>
    <w:rsid w:val="00C14897"/>
    <w:rsid w:val="00C15085"/>
    <w:rsid w:val="00C17B3C"/>
    <w:rsid w:val="00C4197E"/>
    <w:rsid w:val="00C81DDB"/>
    <w:rsid w:val="00CA45EA"/>
    <w:rsid w:val="00CB1C3A"/>
    <w:rsid w:val="00CC5917"/>
    <w:rsid w:val="00CF1869"/>
    <w:rsid w:val="00D13D8F"/>
    <w:rsid w:val="00D26CE9"/>
    <w:rsid w:val="00D42A00"/>
    <w:rsid w:val="00D43B77"/>
    <w:rsid w:val="00D43C54"/>
    <w:rsid w:val="00D46A49"/>
    <w:rsid w:val="00D7645B"/>
    <w:rsid w:val="00D86F2C"/>
    <w:rsid w:val="00D90326"/>
    <w:rsid w:val="00DA4390"/>
    <w:rsid w:val="00DA7F1A"/>
    <w:rsid w:val="00DF2BDE"/>
    <w:rsid w:val="00E11E12"/>
    <w:rsid w:val="00E131AA"/>
    <w:rsid w:val="00E278D9"/>
    <w:rsid w:val="00E406A2"/>
    <w:rsid w:val="00E412FF"/>
    <w:rsid w:val="00E53859"/>
    <w:rsid w:val="00E770B0"/>
    <w:rsid w:val="00EA482A"/>
    <w:rsid w:val="00ED0DF1"/>
    <w:rsid w:val="00ED5D36"/>
    <w:rsid w:val="00EE56AB"/>
    <w:rsid w:val="00EF5C8F"/>
    <w:rsid w:val="00F21BAD"/>
    <w:rsid w:val="00F23A0A"/>
    <w:rsid w:val="00F443D4"/>
    <w:rsid w:val="00F55892"/>
    <w:rsid w:val="00F57D9C"/>
    <w:rsid w:val="00F616E7"/>
    <w:rsid w:val="00F6500E"/>
    <w:rsid w:val="00F7580E"/>
    <w:rsid w:val="00FB2ACF"/>
    <w:rsid w:val="00FE1D8D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3228734"/>
  <w15:chartTrackingRefBased/>
  <w15:docId w15:val="{DF282C60-DA13-424D-9999-35135C9D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3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unhideWhenUsed/>
    <w:rsid w:val="00B86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86F2A"/>
    <w:rPr>
      <w:rFonts w:ascii="Courier New" w:eastAsia="Times New Roman" w:hAnsi="Courier New" w:cs="Courier New"/>
    </w:rPr>
  </w:style>
  <w:style w:type="table" w:styleId="Grilledutableau">
    <w:name w:val="Table Grid"/>
    <w:basedOn w:val="TableauNormal"/>
    <w:uiPriority w:val="39"/>
    <w:rsid w:val="0088290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9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579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377</TotalTime>
  <Pages>8</Pages>
  <Words>1129</Words>
  <Characters>8742</Characters>
  <Application>Microsoft Office Word</Application>
  <DocSecurity>0</DocSecurity>
  <Lines>72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201</cp:revision>
  <dcterms:created xsi:type="dcterms:W3CDTF">2021-09-15T16:49:00Z</dcterms:created>
  <dcterms:modified xsi:type="dcterms:W3CDTF">2021-09-16T15:44:00Z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