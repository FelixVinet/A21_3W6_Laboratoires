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51427F36" w14:textId="162AF23E" w:rsidR="00D26CE9" w:rsidRDefault="00195EDD" w:rsidP="00497FB0">
      <w:pPr>
        <w:pStyle w:val="Titre"/>
      </w:pPr>
      <w:r w:rsidRPr="48C48EC0">
        <w:t>Laboratoire</w:t>
      </w:r>
      <w:r w:rsidR="00497FB0">
        <w:t xml:space="preserve">: </w:t>
      </w:r>
      <w:r w:rsidR="00E67115">
        <w:t>GitHub et révision MVC</w:t>
      </w:r>
    </w:p>
    <w:p w14:paraId="7F1714C1" w14:textId="77777777" w:rsidR="00497FB0" w:rsidRDefault="00497FB0" w:rsidP="00497FB0">
      <w:pPr>
        <w:pStyle w:val="Titre1"/>
      </w:pPr>
      <w:r>
        <w:t>Objectif(s)</w:t>
      </w:r>
    </w:p>
    <w:p w14:paraId="5C70BFDB" w14:textId="77777777" w:rsidR="00C71164" w:rsidRPr="00C71164" w:rsidRDefault="00C71164" w:rsidP="00CD3A68">
      <w:pPr>
        <w:numPr>
          <w:ilvl w:val="0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C71164">
        <w:rPr>
          <w:rFonts w:ascii="Calibri" w:eastAsia="Times New Roman" w:hAnsi="Calibri" w:cs="Calibri"/>
          <w:sz w:val="22"/>
          <w:szCs w:val="22"/>
        </w:rPr>
        <w:t>Models: Entity Framework</w:t>
      </w:r>
    </w:p>
    <w:p w14:paraId="6C7D24E0" w14:textId="4E84571D" w:rsidR="00C71164" w:rsidRPr="00C71164" w:rsidRDefault="00C71164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C71164">
        <w:rPr>
          <w:rFonts w:ascii="Calibri" w:eastAsia="Times New Roman" w:hAnsi="Calibri" w:cs="Calibri"/>
          <w:sz w:val="22"/>
          <w:szCs w:val="22"/>
        </w:rPr>
        <w:t>C</w:t>
      </w:r>
      <w:r>
        <w:rPr>
          <w:rFonts w:ascii="Calibri" w:eastAsia="Times New Roman" w:hAnsi="Calibri" w:cs="Calibri"/>
          <w:sz w:val="22"/>
          <w:szCs w:val="22"/>
        </w:rPr>
        <w:t>réer la c</w:t>
      </w:r>
      <w:r w:rsidRPr="00C71164">
        <w:rPr>
          <w:rFonts w:ascii="Calibri" w:eastAsia="Times New Roman" w:hAnsi="Calibri" w:cs="Calibri"/>
          <w:sz w:val="22"/>
          <w:szCs w:val="22"/>
        </w:rPr>
        <w:t>onnexion DB</w:t>
      </w:r>
    </w:p>
    <w:p w14:paraId="17FC89EE" w14:textId="30FA785E" w:rsidR="00C71164" w:rsidRPr="00C71164" w:rsidRDefault="00C71164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Créer le </w:t>
      </w:r>
      <w:r w:rsidRPr="00C71164">
        <w:rPr>
          <w:rFonts w:ascii="Calibri" w:eastAsia="Times New Roman" w:hAnsi="Calibri" w:cs="Calibri"/>
          <w:sz w:val="22"/>
          <w:szCs w:val="22"/>
        </w:rPr>
        <w:t>DbContext</w:t>
      </w:r>
    </w:p>
    <w:p w14:paraId="4E44404F" w14:textId="58CB4FBA" w:rsidR="00C71164" w:rsidRPr="00C71164" w:rsidRDefault="00C71164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Ajouter les </w:t>
      </w:r>
      <w:r w:rsidRPr="00C71164">
        <w:rPr>
          <w:rFonts w:ascii="Calibri" w:eastAsia="Times New Roman" w:hAnsi="Calibri" w:cs="Calibri"/>
          <w:sz w:val="22"/>
          <w:szCs w:val="22"/>
        </w:rPr>
        <w:t xml:space="preserve">Data Annotations </w:t>
      </w:r>
      <w:r>
        <w:rPr>
          <w:rFonts w:ascii="Calibri" w:eastAsia="Times New Roman" w:hAnsi="Calibri" w:cs="Calibri"/>
          <w:sz w:val="22"/>
          <w:szCs w:val="22"/>
        </w:rPr>
        <w:t>de base</w:t>
      </w:r>
    </w:p>
    <w:p w14:paraId="2B63F02A" w14:textId="70C8BAD1" w:rsidR="00C71164" w:rsidRPr="00C71164" w:rsidRDefault="00C71164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Effectuer des </w:t>
      </w:r>
      <w:r w:rsidRPr="00C71164">
        <w:rPr>
          <w:rFonts w:ascii="Calibri" w:eastAsia="Times New Roman" w:hAnsi="Calibri" w:cs="Calibri"/>
          <w:sz w:val="22"/>
          <w:szCs w:val="22"/>
        </w:rPr>
        <w:t>Migration</w:t>
      </w:r>
      <w:r>
        <w:rPr>
          <w:rFonts w:ascii="Calibri" w:eastAsia="Times New Roman" w:hAnsi="Calibri" w:cs="Calibri"/>
          <w:sz w:val="22"/>
          <w:szCs w:val="22"/>
        </w:rPr>
        <w:t xml:space="preserve"> et </w:t>
      </w:r>
      <w:r w:rsidRPr="00C71164">
        <w:rPr>
          <w:rFonts w:ascii="Calibri" w:eastAsia="Times New Roman" w:hAnsi="Calibri" w:cs="Calibri"/>
          <w:i/>
          <w:iCs/>
          <w:sz w:val="22"/>
          <w:szCs w:val="22"/>
        </w:rPr>
        <w:t>update database</w:t>
      </w:r>
    </w:p>
    <w:p w14:paraId="34015074" w14:textId="77777777" w:rsidR="00C71164" w:rsidRPr="00C71164" w:rsidRDefault="00C71164" w:rsidP="00CD3A68">
      <w:pPr>
        <w:numPr>
          <w:ilvl w:val="0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C71164">
        <w:rPr>
          <w:rFonts w:ascii="Calibri" w:eastAsia="Times New Roman" w:hAnsi="Calibri" w:cs="Calibri"/>
          <w:sz w:val="22"/>
          <w:szCs w:val="22"/>
        </w:rPr>
        <w:t>Validation</w:t>
      </w:r>
    </w:p>
    <w:p w14:paraId="6C4D2D47" w14:textId="48F221E6" w:rsidR="00C71164" w:rsidRPr="00C71164" w:rsidRDefault="00C71164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Ajouter des </w:t>
      </w:r>
      <w:r w:rsidR="00156BF6">
        <w:rPr>
          <w:rFonts w:ascii="Calibri" w:eastAsia="Times New Roman" w:hAnsi="Calibri" w:cs="Calibri"/>
          <w:sz w:val="22"/>
          <w:szCs w:val="22"/>
        </w:rPr>
        <w:t>a</w:t>
      </w:r>
      <w:r w:rsidRPr="00C71164">
        <w:rPr>
          <w:rFonts w:ascii="Calibri" w:eastAsia="Times New Roman" w:hAnsi="Calibri" w:cs="Calibri"/>
          <w:sz w:val="22"/>
          <w:szCs w:val="22"/>
        </w:rPr>
        <w:t>nnotations de validation</w:t>
      </w:r>
    </w:p>
    <w:p w14:paraId="67CF0084" w14:textId="679ACFEB" w:rsidR="00C71164" w:rsidRPr="00C71164" w:rsidRDefault="00156BF6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Utiliser les </w:t>
      </w:r>
      <w:r w:rsidR="00C71164" w:rsidRPr="00C71164">
        <w:rPr>
          <w:rFonts w:ascii="Calibri" w:eastAsia="Times New Roman" w:hAnsi="Calibri" w:cs="Calibri"/>
          <w:sz w:val="22"/>
          <w:szCs w:val="22"/>
        </w:rPr>
        <w:t>TagHelpers</w:t>
      </w:r>
      <w:r>
        <w:rPr>
          <w:rFonts w:ascii="Calibri" w:eastAsia="Times New Roman" w:hAnsi="Calibri" w:cs="Calibri"/>
          <w:sz w:val="22"/>
          <w:szCs w:val="22"/>
        </w:rPr>
        <w:t xml:space="preserve"> liés à la validation</w:t>
      </w:r>
      <w:r w:rsidR="00924998">
        <w:rPr>
          <w:rFonts w:ascii="Calibri" w:eastAsia="Times New Roman" w:hAnsi="Calibri" w:cs="Calibri"/>
          <w:sz w:val="22"/>
          <w:szCs w:val="22"/>
        </w:rPr>
        <w:t xml:space="preserve"> et aux données</w:t>
      </w:r>
    </w:p>
    <w:p w14:paraId="3F420A70" w14:textId="77777777" w:rsidR="00497FB0" w:rsidRDefault="00497FB0" w:rsidP="00497FB0"/>
    <w:p w14:paraId="4F9F950D" w14:textId="774C4C03" w:rsidR="000E7516" w:rsidRDefault="000223F6" w:rsidP="000E7516">
      <w:pPr>
        <w:pStyle w:val="Titre1"/>
      </w:pPr>
      <w:r>
        <w:t>Créer la branche de la séance</w:t>
      </w:r>
    </w:p>
    <w:p w14:paraId="2DF894B4" w14:textId="77777777" w:rsidR="00AF124F" w:rsidRPr="000C4172" w:rsidRDefault="00AF124F" w:rsidP="00AF124F">
      <w:pPr>
        <w:pStyle w:val="Titre2"/>
      </w:pPr>
      <w:r w:rsidRPr="000C4172">
        <w:t xml:space="preserve">Création du </w:t>
      </w:r>
      <w:r>
        <w:t>Repository et de la branche de la séance</w:t>
      </w:r>
    </w:p>
    <w:p w14:paraId="346D986E" w14:textId="77777777" w:rsidR="00AF124F" w:rsidRPr="00603EFA" w:rsidRDefault="00AF124F" w:rsidP="00CD3A68">
      <w:pPr>
        <w:pStyle w:val="Paragraphedeliste"/>
        <w:numPr>
          <w:ilvl w:val="0"/>
          <w:numId w:val="2"/>
        </w:numPr>
        <w:spacing w:before="0" w:after="160" w:line="259" w:lineRule="auto"/>
      </w:pPr>
      <w:r w:rsidRPr="00F52211">
        <w:t xml:space="preserve">Dans </w:t>
      </w:r>
      <w:r>
        <w:t>Gitkraken</w:t>
      </w:r>
      <w:r w:rsidRPr="00F52211">
        <w:t xml:space="preserve">, </w:t>
      </w:r>
      <w:r>
        <w:t xml:space="preserve">clonez votre repository GitHub </w:t>
      </w:r>
      <w:r w:rsidRPr="00603EFA">
        <w:rPr>
          <w:rFonts w:ascii="Calibri" w:hAnsi="Calibri" w:cs="Calibri"/>
          <w:b/>
          <w:bCs/>
          <w:color w:val="7030A0"/>
        </w:rPr>
        <w:t>A21_3W6_Labos_NOM_PRENOM</w:t>
      </w:r>
    </w:p>
    <w:p w14:paraId="6B7D8209" w14:textId="4C9874DF" w:rsidR="00AF124F" w:rsidRPr="008A0455" w:rsidRDefault="00AF124F" w:rsidP="00CD3A68">
      <w:pPr>
        <w:pStyle w:val="Paragraphedeliste"/>
        <w:numPr>
          <w:ilvl w:val="0"/>
          <w:numId w:val="2"/>
        </w:numPr>
        <w:spacing w:before="0" w:after="160" w:line="259" w:lineRule="auto"/>
      </w:pPr>
      <w:r>
        <w:t xml:space="preserve">Cliquez sur la branche de la séance précédente: </w:t>
      </w:r>
      <w:r w:rsidR="00540448">
        <w:rPr>
          <w:b/>
          <w:bCs/>
        </w:rPr>
        <w:t>S03_EntityFramework_</w:t>
      </w:r>
      <w:r w:rsidR="008F7772">
        <w:rPr>
          <w:b/>
          <w:bCs/>
        </w:rPr>
        <w:t>Suite</w:t>
      </w:r>
    </w:p>
    <w:p w14:paraId="48F27773" w14:textId="4AE03D30" w:rsidR="00AF124F" w:rsidRPr="0044560F" w:rsidRDefault="00AF124F" w:rsidP="00CD3A68">
      <w:pPr>
        <w:pStyle w:val="Paragraphedeliste"/>
        <w:numPr>
          <w:ilvl w:val="0"/>
          <w:numId w:val="2"/>
        </w:numPr>
        <w:spacing w:before="0" w:after="160" w:line="259" w:lineRule="auto"/>
      </w:pPr>
      <w:r>
        <w:t xml:space="preserve">Créez la branche de la séance: </w:t>
      </w:r>
      <w:r w:rsidR="00540448">
        <w:rPr>
          <w:b/>
          <w:bCs/>
        </w:rPr>
        <w:t>S04_</w:t>
      </w:r>
      <w:r w:rsidR="00DB1675">
        <w:rPr>
          <w:b/>
          <w:bCs/>
        </w:rPr>
        <w:t>EF_Fluent_API</w:t>
      </w:r>
    </w:p>
    <w:p w14:paraId="297A9FE0" w14:textId="77777777" w:rsidR="006A3400" w:rsidRDefault="006A3400" w:rsidP="006A3400"/>
    <w:p w14:paraId="3E28408B" w14:textId="108A6CBF" w:rsidR="00CB26D6" w:rsidRDefault="00CB26D6" w:rsidP="00CB26D6">
      <w:pPr>
        <w:pStyle w:val="Titre1"/>
      </w:pPr>
      <w:r>
        <w:t xml:space="preserve">Configuer </w:t>
      </w:r>
      <w:r w:rsidR="006C2CB1">
        <w:t>la bd du projet</w:t>
      </w:r>
    </w:p>
    <w:p w14:paraId="2CEF9F10" w14:textId="1AE7F759" w:rsidR="007A5116" w:rsidRPr="000C4172" w:rsidRDefault="00D06E4E" w:rsidP="007A5116">
      <w:pPr>
        <w:pStyle w:val="Titre2"/>
      </w:pPr>
      <w:r>
        <w:t>Modification</w:t>
      </w:r>
      <w:r w:rsidR="007A5116">
        <w:t xml:space="preserve"> de la Connexion à la DB</w:t>
      </w:r>
    </w:p>
    <w:p w14:paraId="3BA4CE6D" w14:textId="77777777" w:rsidR="00B7171D" w:rsidRDefault="007A5116" w:rsidP="00CD3A68">
      <w:pPr>
        <w:pStyle w:val="Paragraphedeliste"/>
        <w:numPr>
          <w:ilvl w:val="0"/>
          <w:numId w:val="7"/>
        </w:numPr>
        <w:spacing w:before="0" w:after="160" w:line="259" w:lineRule="auto"/>
      </w:pPr>
      <w:r>
        <w:t xml:space="preserve">Ouvrez </w:t>
      </w:r>
      <w:r w:rsidR="00B7171D">
        <w:t>Management Studio</w:t>
      </w:r>
    </w:p>
    <w:p w14:paraId="39CD3DE2" w14:textId="525C1A8E" w:rsidR="00B7171D" w:rsidRDefault="00B7171D" w:rsidP="00CD3A68">
      <w:pPr>
        <w:pStyle w:val="Paragraphedeliste"/>
        <w:numPr>
          <w:ilvl w:val="0"/>
          <w:numId w:val="7"/>
        </w:numPr>
        <w:spacing w:before="0" w:after="160" w:line="259" w:lineRule="auto"/>
      </w:pPr>
      <w:r>
        <w:t>Connectez-vous et copiez le nom du serveur</w:t>
      </w:r>
    </w:p>
    <w:p w14:paraId="56840395" w14:textId="296C0AD5" w:rsidR="00B7171D" w:rsidRPr="00B7171D" w:rsidRDefault="00B7171D" w:rsidP="00B7171D">
      <w:pPr>
        <w:spacing w:before="0" w:after="160" w:line="259" w:lineRule="auto"/>
        <w:ind w:left="360"/>
        <w:rPr>
          <w:color w:val="FF0000"/>
        </w:rPr>
      </w:pPr>
      <w:r w:rsidRPr="00B7171D">
        <w:rPr>
          <w:color w:val="FF0000"/>
        </w:rPr>
        <w:t xml:space="preserve">ATTENTION: </w:t>
      </w:r>
      <w:r w:rsidR="006C2CB1">
        <w:rPr>
          <w:color w:val="FF0000"/>
        </w:rPr>
        <w:t>Dans les laboratoires, l</w:t>
      </w:r>
      <w:r w:rsidRPr="00B7171D">
        <w:rPr>
          <w:color w:val="FF0000"/>
        </w:rPr>
        <w:t xml:space="preserve">e nom du serveur par défaut n'est pas le bon! </w:t>
      </w:r>
    </w:p>
    <w:p w14:paraId="7FB5ED71" w14:textId="73AF7ECA" w:rsidR="007A5116" w:rsidRPr="00294007" w:rsidRDefault="00800EDB" w:rsidP="00CD3A68">
      <w:pPr>
        <w:pStyle w:val="Paragraphedeliste"/>
        <w:numPr>
          <w:ilvl w:val="0"/>
          <w:numId w:val="7"/>
        </w:numPr>
        <w:spacing w:before="0" w:after="160" w:line="259" w:lineRule="auto"/>
      </w:pPr>
      <w:r>
        <w:t>Ouvrez le fichier</w:t>
      </w:r>
      <w:r w:rsidR="007A5116">
        <w:t xml:space="preserve"> appSettings.json</w:t>
      </w:r>
    </w:p>
    <w:p w14:paraId="016316F1" w14:textId="1FD80EFC" w:rsidR="007A5116" w:rsidRDefault="00D06E4E" w:rsidP="00CD3A68">
      <w:pPr>
        <w:pStyle w:val="Paragraphedeliste"/>
        <w:numPr>
          <w:ilvl w:val="0"/>
          <w:numId w:val="7"/>
        </w:numPr>
        <w:spacing w:before="0" w:after="160" w:line="259" w:lineRule="auto"/>
      </w:pPr>
      <w:r>
        <w:t>Modifier le nom du serveur SEULEMENT</w:t>
      </w:r>
      <w:r w:rsidR="007266C4">
        <w:t>!</w:t>
      </w:r>
    </w:p>
    <w:p w14:paraId="715D876E" w14:textId="77777777" w:rsidR="005858DC" w:rsidRPr="007266C4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2178C7" w14:textId="77777777" w:rsidR="005858DC" w:rsidRPr="00E65AD6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E65AD6">
        <w:rPr>
          <w:rFonts w:ascii="Consolas" w:hAnsi="Consolas" w:cs="Consolas"/>
          <w:sz w:val="19"/>
          <w:szCs w:val="19"/>
          <w:lang w:val="en-US"/>
        </w:rPr>
        <w:t xml:space="preserve">  "Logging": {</w:t>
      </w:r>
    </w:p>
    <w:p w14:paraId="1B2340D6" w14:textId="77777777" w:rsidR="005858DC" w:rsidRPr="00E65AD6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E65AD6">
        <w:rPr>
          <w:rFonts w:ascii="Consolas" w:hAnsi="Consolas" w:cs="Consolas"/>
          <w:sz w:val="19"/>
          <w:szCs w:val="19"/>
          <w:lang w:val="en-US"/>
        </w:rPr>
        <w:t xml:space="preserve">    "LogLevel": {</w:t>
      </w:r>
    </w:p>
    <w:p w14:paraId="327B23B7" w14:textId="77777777" w:rsidR="005858DC" w:rsidRPr="00E65AD6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E65AD6">
        <w:rPr>
          <w:rFonts w:ascii="Consolas" w:hAnsi="Consolas" w:cs="Consolas"/>
          <w:sz w:val="19"/>
          <w:szCs w:val="19"/>
          <w:lang w:val="en-US"/>
        </w:rPr>
        <w:t xml:space="preserve">      "Default": "Information",</w:t>
      </w:r>
    </w:p>
    <w:p w14:paraId="3915F261" w14:textId="77777777" w:rsidR="005858DC" w:rsidRPr="00E65AD6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E65AD6">
        <w:rPr>
          <w:rFonts w:ascii="Consolas" w:hAnsi="Consolas" w:cs="Consolas"/>
          <w:sz w:val="19"/>
          <w:szCs w:val="19"/>
          <w:lang w:val="en-US"/>
        </w:rPr>
        <w:t xml:space="preserve">      "Microsoft": "Warning",</w:t>
      </w:r>
    </w:p>
    <w:p w14:paraId="1A005758" w14:textId="77777777" w:rsidR="005858DC" w:rsidRPr="00E65AD6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E65AD6">
        <w:rPr>
          <w:rFonts w:ascii="Consolas" w:hAnsi="Consolas" w:cs="Consolas"/>
          <w:sz w:val="19"/>
          <w:szCs w:val="19"/>
          <w:lang w:val="en-US"/>
        </w:rPr>
        <w:t xml:space="preserve">      "Microsoft.Hosting.Lifetime": "Information"</w:t>
      </w:r>
    </w:p>
    <w:p w14:paraId="1A239839" w14:textId="77777777" w:rsidR="005858DC" w:rsidRPr="00E65AD6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E65AD6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62938099" w14:textId="77777777" w:rsidR="005858DC" w:rsidRPr="00E65AD6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E65AD6">
        <w:rPr>
          <w:rFonts w:ascii="Consolas" w:hAnsi="Consolas" w:cs="Consolas"/>
          <w:sz w:val="19"/>
          <w:szCs w:val="19"/>
          <w:lang w:val="en-US"/>
        </w:rPr>
        <w:t xml:space="preserve">  },</w:t>
      </w:r>
    </w:p>
    <w:p w14:paraId="4FB948C5" w14:textId="7DF0A8B4" w:rsidR="005858DC" w:rsidRPr="00E65AD6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E65AD6">
        <w:rPr>
          <w:rFonts w:ascii="Consolas" w:hAnsi="Consolas" w:cs="Consolas"/>
          <w:sz w:val="19"/>
          <w:szCs w:val="19"/>
          <w:lang w:val="en-US"/>
        </w:rPr>
        <w:t xml:space="preserve">  "AllowedHosts": "*"</w:t>
      </w:r>
      <w:r w:rsidR="007266C4" w:rsidRPr="00E65A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65AD6">
        <w:rPr>
          <w:rFonts w:ascii="Consolas" w:hAnsi="Consolas" w:cs="Consolas"/>
          <w:sz w:val="19"/>
          <w:szCs w:val="19"/>
          <w:lang w:val="en-US"/>
        </w:rPr>
        <w:t>,</w:t>
      </w:r>
    </w:p>
    <w:p w14:paraId="12298995" w14:textId="77777777" w:rsidR="005858DC" w:rsidRPr="00E65AD6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</w:p>
    <w:p w14:paraId="5E8FCEB3" w14:textId="77777777" w:rsidR="005858DC" w:rsidRPr="00E65AD6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E65AD6">
        <w:rPr>
          <w:rFonts w:ascii="Consolas" w:hAnsi="Consolas" w:cs="Consolas"/>
          <w:sz w:val="19"/>
          <w:szCs w:val="19"/>
          <w:lang w:val="en-US"/>
        </w:rPr>
        <w:t xml:space="preserve">  "ConnectionStrings": {</w:t>
      </w:r>
    </w:p>
    <w:p w14:paraId="4DF9A45C" w14:textId="77777777" w:rsidR="005858DC" w:rsidRPr="00D06E4E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6E4E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E65AD6">
        <w:rPr>
          <w:rFonts w:ascii="Consolas" w:hAnsi="Consolas" w:cs="Consolas"/>
          <w:b/>
          <w:bCs/>
          <w:sz w:val="19"/>
          <w:szCs w:val="19"/>
          <w:lang w:val="en-US"/>
        </w:rPr>
        <w:t>DefaultConnection":</w:t>
      </w:r>
      <w:r w:rsidRPr="00E65A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6E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06E4E">
        <w:rPr>
          <w:rFonts w:ascii="Consolas" w:hAnsi="Consolas" w:cs="Consolas"/>
          <w:b/>
          <w:bCs/>
          <w:color w:val="0070C0"/>
          <w:sz w:val="19"/>
          <w:szCs w:val="19"/>
          <w:lang w:val="en-US"/>
        </w:rPr>
        <w:t>Server</w:t>
      </w:r>
      <w:r w:rsidRPr="00D06E4E">
        <w:rPr>
          <w:rFonts w:ascii="Consolas" w:hAnsi="Consolas" w:cs="Consolas"/>
          <w:color w:val="FF0000"/>
          <w:sz w:val="19"/>
          <w:szCs w:val="19"/>
          <w:lang w:val="en-US"/>
        </w:rPr>
        <w:t>=(localdb)\\MSSQLLocalDB</w:t>
      </w:r>
      <w:r w:rsidRPr="00D06E4E">
        <w:rPr>
          <w:rFonts w:ascii="Consolas" w:hAnsi="Consolas" w:cs="Consolas"/>
          <w:sz w:val="19"/>
          <w:szCs w:val="19"/>
          <w:lang w:val="en-US"/>
        </w:rPr>
        <w:t>;</w:t>
      </w:r>
      <w:r w:rsidRPr="00416E89">
        <w:rPr>
          <w:rFonts w:ascii="Consolas" w:hAnsi="Consolas" w:cs="Consolas"/>
          <w:color w:val="0070C0"/>
          <w:sz w:val="19"/>
          <w:szCs w:val="19"/>
          <w:lang w:val="en-US"/>
        </w:rPr>
        <w:t>Database</w:t>
      </w:r>
      <w:r w:rsidRPr="00D06E4E">
        <w:rPr>
          <w:rFonts w:ascii="Consolas" w:hAnsi="Consolas" w:cs="Consolas"/>
          <w:sz w:val="19"/>
          <w:szCs w:val="19"/>
          <w:lang w:val="en-US"/>
        </w:rPr>
        <w:t>=ZombieParty;Trusted_Connection=True;MultipleActiveResultSets=True"</w:t>
      </w:r>
    </w:p>
    <w:p w14:paraId="7D233682" w14:textId="77777777" w:rsidR="005858DC" w:rsidRPr="005858DC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6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06E4E">
        <w:rPr>
          <w:rFonts w:ascii="Consolas" w:hAnsi="Consolas" w:cs="Consolas"/>
          <w:color w:val="000000"/>
          <w:sz w:val="19"/>
          <w:szCs w:val="19"/>
        </w:rPr>
        <w:t>}</w:t>
      </w:r>
    </w:p>
    <w:p w14:paraId="09D609F8" w14:textId="4AEF184E" w:rsidR="007A5116" w:rsidRPr="00EC5370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</w:pPr>
      <w:r w:rsidRPr="005858DC">
        <w:rPr>
          <w:rFonts w:ascii="Consolas" w:hAnsi="Consolas" w:cs="Consolas"/>
          <w:color w:val="000000"/>
          <w:sz w:val="19"/>
          <w:szCs w:val="19"/>
        </w:rPr>
        <w:t>}</w:t>
      </w:r>
    </w:p>
    <w:p w14:paraId="05BE3714" w14:textId="065ACC50" w:rsidR="00BA4187" w:rsidRDefault="00662E2B" w:rsidP="00BA4187">
      <w:pPr>
        <w:pStyle w:val="Titre1"/>
      </w:pPr>
      <w:r>
        <w:lastRenderedPageBreak/>
        <w:t>Configurer la relation Zombie et HuntingLog</w:t>
      </w:r>
    </w:p>
    <w:p w14:paraId="6E9F9884" w14:textId="4590B365" w:rsidR="00457912" w:rsidRDefault="00457912" w:rsidP="00457912">
      <w:r>
        <w:rPr>
          <w:noProof/>
        </w:rPr>
        <w:drawing>
          <wp:inline distT="0" distB="0" distL="0" distR="0" wp14:anchorId="5B3F0CD2" wp14:editId="1B8DF3AF">
            <wp:extent cx="6400800" cy="292735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A499" w14:textId="7C83FD76" w:rsidR="00BA4187" w:rsidRPr="000C4172" w:rsidRDefault="005F00ED" w:rsidP="00BA4187">
      <w:pPr>
        <w:pStyle w:val="Titre2"/>
      </w:pPr>
      <w:r>
        <w:t>Création de la classe Zombie_HuntingLog</w:t>
      </w:r>
    </w:p>
    <w:p w14:paraId="2F758F52" w14:textId="052F7892" w:rsidR="00366E0C" w:rsidRPr="00366E0C" w:rsidRDefault="00366E0C" w:rsidP="00366E0C">
      <w:pPr>
        <w:spacing w:before="0" w:after="160" w:line="259" w:lineRule="auto"/>
        <w:ind w:left="360"/>
        <w:rPr>
          <w:b/>
          <w:bCs/>
        </w:rPr>
      </w:pPr>
      <w:r>
        <w:t xml:space="preserve">Créer la classe qui permet de résoudre la relation plusieurs à plusieurs entre </w:t>
      </w:r>
      <w:r>
        <w:rPr>
          <w:b/>
          <w:bCs/>
        </w:rPr>
        <w:t xml:space="preserve">Zombie </w:t>
      </w:r>
      <w:r>
        <w:t xml:space="preserve">et </w:t>
      </w:r>
      <w:r>
        <w:rPr>
          <w:b/>
          <w:bCs/>
        </w:rPr>
        <w:t>HuntingLog</w:t>
      </w:r>
    </w:p>
    <w:p w14:paraId="3CDE7379" w14:textId="672618AD" w:rsidR="00BA4187" w:rsidRPr="00D942A0" w:rsidRDefault="00D942A0" w:rsidP="00BA418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Dans Models, créez la classe public </w:t>
      </w:r>
      <w:r>
        <w:rPr>
          <w:b/>
          <w:bCs/>
        </w:rPr>
        <w:t>ZombieHuntingLog</w:t>
      </w:r>
    </w:p>
    <w:p w14:paraId="1A110DB8" w14:textId="36CC1154" w:rsidR="00D942A0" w:rsidRDefault="00D942A0" w:rsidP="00BA418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Ajoutez </w:t>
      </w:r>
      <w:r w:rsidR="00191187">
        <w:t>les clés étrangères explicites (Foreigh key)</w:t>
      </w:r>
    </w:p>
    <w:p w14:paraId="4DC18A79" w14:textId="242A0F5E" w:rsidR="00191187" w:rsidRDefault="002C2806" w:rsidP="00BA418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Ajoutez les propriétés de navigation vers les deux côtés un des deux relations</w:t>
      </w:r>
    </w:p>
    <w:p w14:paraId="507F69D2" w14:textId="77777777" w:rsidR="00611910" w:rsidRDefault="00611910" w:rsidP="00611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851" w:right="1008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//[Key]</w:t>
      </w:r>
    </w:p>
    <w:p w14:paraId="430B7EEC" w14:textId="77777777" w:rsidR="00611910" w:rsidRDefault="00611910" w:rsidP="00611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851" w:right="1008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[ForeignKey(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"Zombie"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)]</w:t>
      </w:r>
    </w:p>
    <w:p w14:paraId="2B10F136" w14:textId="77777777" w:rsidR="00611910" w:rsidRDefault="00611910" w:rsidP="00611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851" w:right="1008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Zombie_Id {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14:paraId="4402776A" w14:textId="77777777" w:rsidR="00611910" w:rsidRDefault="00611910" w:rsidP="00611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851" w:right="1008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//[Key]</w:t>
      </w:r>
    </w:p>
    <w:p w14:paraId="2DABEC55" w14:textId="77777777" w:rsidR="00611910" w:rsidRDefault="00611910" w:rsidP="00611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851" w:right="1008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[ForeignKey(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"HuntingLog"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)]</w:t>
      </w:r>
    </w:p>
    <w:p w14:paraId="37965604" w14:textId="77777777" w:rsidR="00611910" w:rsidRDefault="00611910" w:rsidP="00611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851" w:right="1008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HuntingLog_Id {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14:paraId="1D6EA8D4" w14:textId="77777777" w:rsidR="00611910" w:rsidRDefault="00611910" w:rsidP="00611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851" w:right="1008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94F8A88" w14:textId="77777777" w:rsidR="00611910" w:rsidRPr="00611910" w:rsidRDefault="00611910" w:rsidP="00611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851" w:right="10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611910">
        <w:rPr>
          <w:rFonts w:ascii="Consolas" w:hAnsi="Consolas" w:cs="Consolas"/>
          <w:color w:val="008000"/>
          <w:sz w:val="19"/>
          <w:szCs w:val="19"/>
        </w:rPr>
        <w:t>// Propriété de navigation vers zombie</w:t>
      </w:r>
    </w:p>
    <w:p w14:paraId="3B82621E" w14:textId="77777777" w:rsidR="00611910" w:rsidRPr="00611910" w:rsidRDefault="00611910" w:rsidP="00611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851" w:right="1008"/>
        <w:rPr>
          <w:rFonts w:ascii="Consolas" w:hAnsi="Consolas" w:cs="Consolas"/>
          <w:color w:val="000000"/>
          <w:sz w:val="19"/>
          <w:szCs w:val="19"/>
        </w:rPr>
      </w:pPr>
      <w:r w:rsidRPr="0061191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1910">
        <w:rPr>
          <w:rFonts w:ascii="Consolas" w:hAnsi="Consolas" w:cs="Consolas"/>
          <w:color w:val="008000"/>
          <w:sz w:val="19"/>
          <w:szCs w:val="19"/>
        </w:rPr>
        <w:t>//OBLIGATOIRE Pour la relation 1 à plusieurs avec Zombie</w:t>
      </w:r>
    </w:p>
    <w:p w14:paraId="13FAE328" w14:textId="77777777" w:rsidR="00611910" w:rsidRPr="00611910" w:rsidRDefault="00611910" w:rsidP="00611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851" w:right="1008"/>
        <w:rPr>
          <w:rFonts w:ascii="Consolas" w:hAnsi="Consolas" w:cs="Consolas"/>
          <w:color w:val="000000"/>
          <w:sz w:val="19"/>
          <w:szCs w:val="19"/>
        </w:rPr>
      </w:pPr>
      <w:r w:rsidRPr="0061191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1910">
        <w:rPr>
          <w:rFonts w:ascii="Consolas" w:hAnsi="Consolas" w:cs="Consolas"/>
          <w:color w:val="0000FF"/>
          <w:sz w:val="19"/>
          <w:szCs w:val="19"/>
        </w:rPr>
        <w:t>public</w:t>
      </w:r>
      <w:r w:rsidRPr="00611910">
        <w:rPr>
          <w:rFonts w:ascii="Consolas" w:hAnsi="Consolas" w:cs="Consolas"/>
          <w:color w:val="000000"/>
          <w:sz w:val="19"/>
          <w:szCs w:val="19"/>
        </w:rPr>
        <w:t xml:space="preserve"> Zombie Zombie { </w:t>
      </w:r>
      <w:r w:rsidRPr="00611910">
        <w:rPr>
          <w:rFonts w:ascii="Consolas" w:hAnsi="Consolas" w:cs="Consolas"/>
          <w:color w:val="0000FF"/>
          <w:sz w:val="19"/>
          <w:szCs w:val="19"/>
        </w:rPr>
        <w:t>get</w:t>
      </w:r>
      <w:r w:rsidRPr="0061191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611910">
        <w:rPr>
          <w:rFonts w:ascii="Consolas" w:hAnsi="Consolas" w:cs="Consolas"/>
          <w:color w:val="0000FF"/>
          <w:sz w:val="19"/>
          <w:szCs w:val="19"/>
        </w:rPr>
        <w:t>set</w:t>
      </w:r>
      <w:r w:rsidRPr="00611910">
        <w:rPr>
          <w:rFonts w:ascii="Consolas" w:hAnsi="Consolas" w:cs="Consolas"/>
          <w:color w:val="000000"/>
          <w:sz w:val="19"/>
          <w:szCs w:val="19"/>
        </w:rPr>
        <w:t>; }</w:t>
      </w:r>
    </w:p>
    <w:p w14:paraId="1AE9293C" w14:textId="77777777" w:rsidR="00611910" w:rsidRPr="00611910" w:rsidRDefault="00611910" w:rsidP="00611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851" w:right="1008"/>
        <w:rPr>
          <w:rFonts w:ascii="Consolas" w:hAnsi="Consolas" w:cs="Consolas"/>
          <w:color w:val="000000"/>
          <w:sz w:val="19"/>
          <w:szCs w:val="19"/>
        </w:rPr>
      </w:pPr>
    </w:p>
    <w:p w14:paraId="7DDFA302" w14:textId="77777777" w:rsidR="00611910" w:rsidRPr="00611910" w:rsidRDefault="00611910" w:rsidP="00611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851" w:right="1008"/>
        <w:rPr>
          <w:rFonts w:ascii="Consolas" w:hAnsi="Consolas" w:cs="Consolas"/>
          <w:color w:val="000000"/>
          <w:sz w:val="19"/>
          <w:szCs w:val="19"/>
        </w:rPr>
      </w:pPr>
      <w:r w:rsidRPr="0061191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1910">
        <w:rPr>
          <w:rFonts w:ascii="Consolas" w:hAnsi="Consolas" w:cs="Consolas"/>
          <w:color w:val="008000"/>
          <w:sz w:val="19"/>
          <w:szCs w:val="19"/>
        </w:rPr>
        <w:t>// Propriété de navigation vers HuntingLog</w:t>
      </w:r>
    </w:p>
    <w:p w14:paraId="077D771F" w14:textId="77777777" w:rsidR="00611910" w:rsidRPr="00611910" w:rsidRDefault="00611910" w:rsidP="00611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851" w:right="1008"/>
        <w:rPr>
          <w:rFonts w:ascii="Consolas" w:hAnsi="Consolas" w:cs="Consolas"/>
          <w:color w:val="000000"/>
          <w:sz w:val="19"/>
          <w:szCs w:val="19"/>
        </w:rPr>
      </w:pPr>
      <w:r w:rsidRPr="0061191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1910">
        <w:rPr>
          <w:rFonts w:ascii="Consolas" w:hAnsi="Consolas" w:cs="Consolas"/>
          <w:color w:val="008000"/>
          <w:sz w:val="19"/>
          <w:szCs w:val="19"/>
        </w:rPr>
        <w:t>//OBLIGATOIRE Pour la relation 1 à plusieurs avec HuntingLog</w:t>
      </w:r>
    </w:p>
    <w:p w14:paraId="0B469DFA" w14:textId="1537A9A6" w:rsidR="00DD56AD" w:rsidRDefault="00611910" w:rsidP="00611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851" w:right="1008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11910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HuntingLog HuntingLog {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14:paraId="493ED852" w14:textId="1D5C9B57" w:rsidR="00DD0508" w:rsidRDefault="00DD0508" w:rsidP="00DD0508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Ajoutez le DbSet pour la classe </w:t>
      </w:r>
      <w:r w:rsidRPr="00DD0508">
        <w:rPr>
          <w:b/>
          <w:bCs/>
        </w:rPr>
        <w:t>ZombieHuntingLog</w:t>
      </w:r>
      <w:r w:rsidR="008A0DB4">
        <w:rPr>
          <w:b/>
          <w:bCs/>
        </w:rPr>
        <w:t xml:space="preserve"> </w:t>
      </w:r>
      <w:r w:rsidR="008A0DB4">
        <w:t>dans le ZombiePartyDbContext</w:t>
      </w:r>
    </w:p>
    <w:p w14:paraId="3F528A8C" w14:textId="192FA77D" w:rsidR="003837C2" w:rsidRPr="00611910" w:rsidRDefault="003837C2" w:rsidP="00DD0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708" w:right="1008"/>
        <w:rPr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DbSet&lt;ZombieHuntingLog&gt; ZombieHuntingLog {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14:paraId="71774E5D" w14:textId="77777777" w:rsidR="00467AE1" w:rsidRPr="003837C2" w:rsidRDefault="00467AE1">
      <w:pPr>
        <w:rPr>
          <w:caps/>
          <w:spacing w:val="15"/>
          <w:lang w:val="en-CA"/>
        </w:rPr>
      </w:pPr>
      <w:r w:rsidRPr="003837C2">
        <w:rPr>
          <w:lang w:val="en-CA"/>
        </w:rPr>
        <w:br w:type="page"/>
      </w:r>
    </w:p>
    <w:p w14:paraId="17D860C6" w14:textId="1A956CB0" w:rsidR="00404067" w:rsidRPr="000C4172" w:rsidRDefault="002340F5" w:rsidP="00404067">
      <w:pPr>
        <w:pStyle w:val="Titre2"/>
      </w:pPr>
      <w:r>
        <w:lastRenderedPageBreak/>
        <w:t xml:space="preserve">Modification </w:t>
      </w:r>
      <w:r w:rsidR="008312C9">
        <w:t>des</w:t>
      </w:r>
      <w:r w:rsidR="00404067">
        <w:t xml:space="preserve"> classe</w:t>
      </w:r>
      <w:r w:rsidR="008312C9">
        <w:t>s</w:t>
      </w:r>
      <w:r w:rsidR="00404067">
        <w:t xml:space="preserve"> Zombie</w:t>
      </w:r>
      <w:r w:rsidR="008312C9">
        <w:t xml:space="preserve"> et HuntingLog</w:t>
      </w:r>
    </w:p>
    <w:p w14:paraId="6305549C" w14:textId="004B2C8E" w:rsidR="00404067" w:rsidRPr="00366E0C" w:rsidRDefault="00057B84" w:rsidP="00404067">
      <w:pPr>
        <w:spacing w:before="0" w:after="160" w:line="259" w:lineRule="auto"/>
        <w:ind w:left="360"/>
        <w:rPr>
          <w:b/>
          <w:bCs/>
        </w:rPr>
      </w:pPr>
      <w:r>
        <w:t>Ajouter la propriété de navigation entre</w:t>
      </w:r>
      <w:r w:rsidR="00404067">
        <w:t xml:space="preserve"> </w:t>
      </w:r>
      <w:r w:rsidR="00404067">
        <w:rPr>
          <w:b/>
          <w:bCs/>
        </w:rPr>
        <w:t xml:space="preserve">Zombie </w:t>
      </w:r>
      <w:r w:rsidR="00404067">
        <w:t xml:space="preserve">et </w:t>
      </w:r>
      <w:r w:rsidRPr="00057B84">
        <w:rPr>
          <w:b/>
          <w:bCs/>
        </w:rPr>
        <w:t>Zombie</w:t>
      </w:r>
      <w:r w:rsidR="00404067" w:rsidRPr="00057B84">
        <w:rPr>
          <w:b/>
          <w:bCs/>
        </w:rPr>
        <w:t>HuntingLog</w:t>
      </w:r>
    </w:p>
    <w:p w14:paraId="5E8BC5DA" w14:textId="34A7C832" w:rsidR="00404067" w:rsidRPr="00D43838" w:rsidRDefault="00404067" w:rsidP="00057B84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Dans Models</w:t>
      </w:r>
      <w:r w:rsidR="002D1D19">
        <w:t xml:space="preserve">, ouvrez la classe </w:t>
      </w:r>
      <w:r w:rsidR="00D43838">
        <w:rPr>
          <w:b/>
          <w:bCs/>
        </w:rPr>
        <w:t>Zombie</w:t>
      </w:r>
    </w:p>
    <w:p w14:paraId="23B7E482" w14:textId="67AEF8D2" w:rsidR="00D43838" w:rsidRPr="00D942A0" w:rsidRDefault="00D43838" w:rsidP="00057B84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 xml:space="preserve">Ajoutez la propriété de navigation de Zombie vers </w:t>
      </w:r>
      <w:r>
        <w:rPr>
          <w:b/>
          <w:bCs/>
        </w:rPr>
        <w:t>ZombieHuntingLog</w:t>
      </w:r>
    </w:p>
    <w:p w14:paraId="296C5E27" w14:textId="77777777" w:rsidR="00467AE1" w:rsidRPr="00467AE1" w:rsidRDefault="00467AE1" w:rsidP="00467A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708" w:right="1008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467AE1">
        <w:rPr>
          <w:rFonts w:ascii="Consolas" w:hAnsi="Consolas" w:cs="Consolas"/>
          <w:color w:val="008000"/>
          <w:sz w:val="19"/>
          <w:szCs w:val="19"/>
          <w:lang w:val="en-CA"/>
        </w:rPr>
        <w:t>// Propriété de navigation vers zombieHuntingLog</w:t>
      </w:r>
    </w:p>
    <w:p w14:paraId="3D64CD5E" w14:textId="77777777" w:rsidR="00467AE1" w:rsidRPr="00467AE1" w:rsidRDefault="00467AE1" w:rsidP="00467A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708" w:right="1008"/>
        <w:rPr>
          <w:rFonts w:ascii="Consolas" w:hAnsi="Consolas" w:cs="Consolas"/>
          <w:color w:val="000000"/>
          <w:sz w:val="19"/>
          <w:szCs w:val="19"/>
        </w:rPr>
      </w:pPr>
      <w:r w:rsidRPr="00467AE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67AE1">
        <w:rPr>
          <w:rFonts w:ascii="Consolas" w:hAnsi="Consolas" w:cs="Consolas"/>
          <w:color w:val="008000"/>
          <w:sz w:val="19"/>
          <w:szCs w:val="19"/>
        </w:rPr>
        <w:t>//OBLIGATOIRE Pour la relation 1 à plusieurs avec zombieHuntingLog</w:t>
      </w:r>
    </w:p>
    <w:p w14:paraId="338B2FFA" w14:textId="2F7FD92E" w:rsidR="00404067" w:rsidRPr="00467AE1" w:rsidRDefault="00467AE1" w:rsidP="00467A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708" w:right="1008"/>
        <w:rPr>
          <w:lang w:val="en-CA"/>
        </w:rPr>
      </w:pPr>
      <w:r w:rsidRPr="00010F4F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467AE1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467AE1">
        <w:rPr>
          <w:rFonts w:ascii="Consolas" w:hAnsi="Consolas" w:cs="Consolas"/>
          <w:color w:val="000000"/>
          <w:sz w:val="19"/>
          <w:szCs w:val="19"/>
          <w:lang w:val="en-CA"/>
        </w:rPr>
        <w:t xml:space="preserve"> ICollection&lt;ZombieHuntingLog&gt; zombieHuntingLog</w:t>
      </w:r>
      <w:r w:rsidR="0076420F">
        <w:rPr>
          <w:rFonts w:ascii="Consolas" w:hAnsi="Consolas" w:cs="Consolas"/>
          <w:color w:val="000000"/>
          <w:sz w:val="19"/>
          <w:szCs w:val="19"/>
          <w:lang w:val="en-CA"/>
        </w:rPr>
        <w:t>s</w:t>
      </w:r>
      <w:r w:rsidRPr="00467AE1">
        <w:rPr>
          <w:rFonts w:ascii="Consolas" w:hAnsi="Consolas" w:cs="Consolas"/>
          <w:color w:val="000000"/>
          <w:sz w:val="19"/>
          <w:szCs w:val="19"/>
          <w:lang w:val="en-CA"/>
        </w:rPr>
        <w:t xml:space="preserve"> { </w:t>
      </w:r>
      <w:r w:rsidRPr="00467AE1">
        <w:rPr>
          <w:rFonts w:ascii="Consolas" w:hAnsi="Consolas" w:cs="Consolas"/>
          <w:color w:val="0000FF"/>
          <w:sz w:val="19"/>
          <w:szCs w:val="19"/>
          <w:lang w:val="en-CA"/>
        </w:rPr>
        <w:t>get</w:t>
      </w:r>
      <w:r w:rsidRPr="00467AE1">
        <w:rPr>
          <w:rFonts w:ascii="Consolas" w:hAnsi="Consolas" w:cs="Consolas"/>
          <w:color w:val="000000"/>
          <w:sz w:val="19"/>
          <w:szCs w:val="19"/>
          <w:lang w:val="en-CA"/>
        </w:rPr>
        <w:t xml:space="preserve">; </w:t>
      </w:r>
      <w:r w:rsidRPr="00467AE1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467AE1"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14:paraId="5289ACB0" w14:textId="6E3BB944" w:rsidR="00BE7923" w:rsidRPr="00D43838" w:rsidRDefault="00BE7923" w:rsidP="00BE7923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 xml:space="preserve">Dans Models, ouvrez la classe </w:t>
      </w:r>
      <w:r>
        <w:rPr>
          <w:b/>
          <w:bCs/>
        </w:rPr>
        <w:t>HuntingLog</w:t>
      </w:r>
    </w:p>
    <w:p w14:paraId="06B2BE66" w14:textId="77777777" w:rsidR="00BE7923" w:rsidRPr="00D942A0" w:rsidRDefault="00BE7923" w:rsidP="00BE7923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 xml:space="preserve">Ajoutez la propriété de navigation de Zombie vers </w:t>
      </w:r>
      <w:r>
        <w:rPr>
          <w:b/>
          <w:bCs/>
        </w:rPr>
        <w:t>ZombieHuntingLog</w:t>
      </w:r>
    </w:p>
    <w:p w14:paraId="123EF618" w14:textId="77777777" w:rsidR="00BE7923" w:rsidRPr="00BE7923" w:rsidRDefault="00BE7923" w:rsidP="00BE7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708" w:right="1008"/>
        <w:rPr>
          <w:rFonts w:ascii="Consolas" w:hAnsi="Consolas" w:cs="Consolas"/>
          <w:color w:val="000000"/>
          <w:sz w:val="19"/>
          <w:szCs w:val="19"/>
        </w:rPr>
      </w:pPr>
      <w:r w:rsidRPr="00BE7923">
        <w:rPr>
          <w:rFonts w:ascii="Consolas" w:hAnsi="Consolas" w:cs="Consolas"/>
          <w:color w:val="008000"/>
          <w:sz w:val="19"/>
          <w:szCs w:val="19"/>
        </w:rPr>
        <w:t>// Propriété de navigation vers zombieHuntingLog</w:t>
      </w:r>
    </w:p>
    <w:p w14:paraId="1473C28D" w14:textId="77777777" w:rsidR="00BE7923" w:rsidRPr="00467AE1" w:rsidRDefault="00BE7923" w:rsidP="00BE7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708" w:right="1008"/>
        <w:rPr>
          <w:rFonts w:ascii="Consolas" w:hAnsi="Consolas" w:cs="Consolas"/>
          <w:color w:val="000000"/>
          <w:sz w:val="19"/>
          <w:szCs w:val="19"/>
        </w:rPr>
      </w:pPr>
      <w:r w:rsidRPr="00467AE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67AE1">
        <w:rPr>
          <w:rFonts w:ascii="Consolas" w:hAnsi="Consolas" w:cs="Consolas"/>
          <w:color w:val="008000"/>
          <w:sz w:val="19"/>
          <w:szCs w:val="19"/>
        </w:rPr>
        <w:t>//OBLIGATOIRE Pour la relation 1 à plusieurs avec zombieHuntingLog</w:t>
      </w:r>
    </w:p>
    <w:p w14:paraId="37FB47CE" w14:textId="705CB45A" w:rsidR="00BE7923" w:rsidRPr="00467AE1" w:rsidRDefault="00BE7923" w:rsidP="00BE7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708" w:right="1008"/>
        <w:rPr>
          <w:lang w:val="en-CA"/>
        </w:rPr>
      </w:pPr>
      <w:r w:rsidRPr="0076420F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467AE1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467AE1">
        <w:rPr>
          <w:rFonts w:ascii="Consolas" w:hAnsi="Consolas" w:cs="Consolas"/>
          <w:color w:val="000000"/>
          <w:sz w:val="19"/>
          <w:szCs w:val="19"/>
          <w:lang w:val="en-CA"/>
        </w:rPr>
        <w:t xml:space="preserve"> ICollection&lt;ZombieHuntingLog&gt; zombieHuntingLog</w:t>
      </w:r>
      <w:r w:rsidR="0076420F">
        <w:rPr>
          <w:rFonts w:ascii="Consolas" w:hAnsi="Consolas" w:cs="Consolas"/>
          <w:color w:val="000000"/>
          <w:sz w:val="19"/>
          <w:szCs w:val="19"/>
          <w:lang w:val="en-CA"/>
        </w:rPr>
        <w:t>s</w:t>
      </w:r>
      <w:r w:rsidRPr="00467AE1">
        <w:rPr>
          <w:rFonts w:ascii="Consolas" w:hAnsi="Consolas" w:cs="Consolas"/>
          <w:color w:val="000000"/>
          <w:sz w:val="19"/>
          <w:szCs w:val="19"/>
          <w:lang w:val="en-CA"/>
        </w:rPr>
        <w:t xml:space="preserve"> { </w:t>
      </w:r>
      <w:r w:rsidRPr="00467AE1">
        <w:rPr>
          <w:rFonts w:ascii="Consolas" w:hAnsi="Consolas" w:cs="Consolas"/>
          <w:color w:val="0000FF"/>
          <w:sz w:val="19"/>
          <w:szCs w:val="19"/>
          <w:lang w:val="en-CA"/>
        </w:rPr>
        <w:t>get</w:t>
      </w:r>
      <w:r w:rsidRPr="00467AE1">
        <w:rPr>
          <w:rFonts w:ascii="Consolas" w:hAnsi="Consolas" w:cs="Consolas"/>
          <w:color w:val="000000"/>
          <w:sz w:val="19"/>
          <w:szCs w:val="19"/>
          <w:lang w:val="en-CA"/>
        </w:rPr>
        <w:t xml:space="preserve">; </w:t>
      </w:r>
      <w:r w:rsidRPr="00467AE1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467AE1"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14:paraId="3DFE8699" w14:textId="79E306DA" w:rsidR="00BE7923" w:rsidRDefault="00BE7923" w:rsidP="00BE7923">
      <w:pPr>
        <w:rPr>
          <w:lang w:val="en-CA"/>
        </w:rPr>
      </w:pPr>
    </w:p>
    <w:p w14:paraId="095BA00C" w14:textId="1349A746" w:rsidR="00010F4F" w:rsidRPr="000C4172" w:rsidRDefault="0031680E" w:rsidP="00010F4F">
      <w:pPr>
        <w:pStyle w:val="Titre2"/>
      </w:pPr>
      <w:r>
        <w:t>Création</w:t>
      </w:r>
      <w:r w:rsidR="00984C9F">
        <w:t xml:space="preserve"> la migration et </w:t>
      </w:r>
      <w:r>
        <w:t>Mise à</w:t>
      </w:r>
      <w:r w:rsidR="005768E1">
        <w:t xml:space="preserve"> à jour la BD</w:t>
      </w:r>
    </w:p>
    <w:p w14:paraId="7316D506" w14:textId="2124C4D2" w:rsidR="00010F4F" w:rsidRDefault="005768E1" w:rsidP="005768E1">
      <w:pPr>
        <w:pStyle w:val="Paragraphedeliste"/>
        <w:numPr>
          <w:ilvl w:val="0"/>
          <w:numId w:val="20"/>
        </w:numPr>
        <w:spacing w:before="0" w:after="160" w:line="259" w:lineRule="auto"/>
      </w:pPr>
      <w:r>
        <w:t>Allez dans la console P</w:t>
      </w:r>
      <w:r w:rsidR="00CD04FF">
        <w:t xml:space="preserve">owerShell (Outils-Gestionnaire de Package-NutGet- </w:t>
      </w:r>
      <w:r w:rsidR="00BC7D3B">
        <w:t>Console du gestionnaire de paclage)</w:t>
      </w:r>
    </w:p>
    <w:p w14:paraId="663D167C" w14:textId="26057D55" w:rsidR="00D72AFA" w:rsidRPr="0039761D" w:rsidRDefault="0039761D" w:rsidP="00980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708" w:right="1008"/>
        <w:rPr>
          <w:rFonts w:ascii="Consolas" w:hAnsi="Consolas"/>
        </w:rPr>
      </w:pPr>
      <w:r w:rsidRPr="0039761D">
        <w:rPr>
          <w:rFonts w:ascii="Consolas" w:hAnsi="Consolas"/>
        </w:rPr>
        <w:t xml:space="preserve">Add-migration </w:t>
      </w:r>
      <w:r w:rsidRPr="0039761D">
        <w:rPr>
          <w:rFonts w:ascii="Consolas" w:hAnsi="Consolas"/>
          <w:b/>
          <w:bCs/>
        </w:rPr>
        <w:t>AddZombieHuntingLog</w:t>
      </w:r>
    </w:p>
    <w:p w14:paraId="1A9F5D72" w14:textId="18F76728" w:rsidR="00BC7D3B" w:rsidRPr="00D43838" w:rsidRDefault="00D72AFA" w:rsidP="005768E1">
      <w:pPr>
        <w:pStyle w:val="Paragraphedeliste"/>
        <w:numPr>
          <w:ilvl w:val="0"/>
          <w:numId w:val="20"/>
        </w:numPr>
        <w:spacing w:before="0" w:after="160" w:line="259" w:lineRule="auto"/>
      </w:pPr>
      <w:r>
        <w:t>Message d’erreur : ZombieHuntingLog n’a pas de clé primaire</w:t>
      </w:r>
    </w:p>
    <w:p w14:paraId="158AD009" w14:textId="20FCF358" w:rsidR="00010F4F" w:rsidRDefault="00010F4F" w:rsidP="00BE7923"/>
    <w:p w14:paraId="6C014FC0" w14:textId="7F4E1650" w:rsidR="0031680E" w:rsidRPr="00BD2012" w:rsidRDefault="0031680E" w:rsidP="0031680E">
      <w:pPr>
        <w:pStyle w:val="Titre2"/>
        <w:rPr>
          <w:b/>
          <w:bCs/>
        </w:rPr>
      </w:pPr>
      <w:r>
        <w:t xml:space="preserve">Ajout de </w:t>
      </w:r>
      <w:r w:rsidR="00BD2012">
        <w:t>la clé composée pour Zombiehuntinglog</w:t>
      </w:r>
    </w:p>
    <w:p w14:paraId="095D7369" w14:textId="5A083067" w:rsidR="0031680E" w:rsidRPr="00DC3062" w:rsidRDefault="00BD2012" w:rsidP="0031680E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 xml:space="preserve">Ouvrez le fichier </w:t>
      </w:r>
      <w:r w:rsidR="00DC3062" w:rsidRPr="00DC3062">
        <w:rPr>
          <w:b/>
          <w:bCs/>
        </w:rPr>
        <w:t>ZombiePartyDbContext</w:t>
      </w:r>
    </w:p>
    <w:p w14:paraId="0735C70C" w14:textId="7FE63C06" w:rsidR="00DC3062" w:rsidRDefault="00783093" w:rsidP="0031680E">
      <w:pPr>
        <w:pStyle w:val="Paragraphedeliste"/>
        <w:numPr>
          <w:ilvl w:val="0"/>
          <w:numId w:val="21"/>
        </w:numPr>
        <w:spacing w:before="0" w:after="160" w:line="259" w:lineRule="auto"/>
      </w:pPr>
      <w:r w:rsidRPr="0033591B">
        <w:t xml:space="preserve">Ajoutez </w:t>
      </w:r>
      <w:r w:rsidR="000D5862">
        <w:t xml:space="preserve">la méthode </w:t>
      </w:r>
      <w:r w:rsidR="008E35FE">
        <w:t xml:space="preserve">override </w:t>
      </w:r>
      <w:r w:rsidR="008E35FE" w:rsidRPr="008E35FE">
        <w:rPr>
          <w:b/>
          <w:bCs/>
        </w:rPr>
        <w:t>OnModelCreating</w:t>
      </w:r>
      <w:r w:rsidR="008E35FE">
        <w:rPr>
          <w:b/>
          <w:bCs/>
        </w:rPr>
        <w:t xml:space="preserve"> </w:t>
      </w:r>
      <w:r w:rsidR="00C70039">
        <w:t>prenant le ModelBuilder en paramètre</w:t>
      </w:r>
    </w:p>
    <w:p w14:paraId="476CEA67" w14:textId="4E7A5429" w:rsidR="00C70039" w:rsidRPr="0033591B" w:rsidRDefault="00C70039" w:rsidP="0031680E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>Ajoutez le code qui permet la création de la cl</w:t>
      </w:r>
      <w:r w:rsidR="003C2954">
        <w:t xml:space="preserve">lé primaire composée pour la table </w:t>
      </w:r>
      <w:r w:rsidR="003C2954">
        <w:rPr>
          <w:b/>
          <w:bCs/>
        </w:rPr>
        <w:t>ZombieHuntingLog</w:t>
      </w:r>
      <w:r w:rsidR="003C2954">
        <w:t xml:space="preserve"> comprenant l</w:t>
      </w:r>
      <w:r w:rsidR="00980ECB">
        <w:t>a combinaison des deux clés étrangères</w:t>
      </w:r>
    </w:p>
    <w:p w14:paraId="109DC37D" w14:textId="77777777" w:rsidR="00980ECB" w:rsidRPr="00980ECB" w:rsidRDefault="00980ECB" w:rsidP="00980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708" w:right="1008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980ECB">
        <w:rPr>
          <w:rFonts w:ascii="Consolas" w:hAnsi="Consolas" w:cs="Consolas"/>
          <w:color w:val="0000FF"/>
          <w:sz w:val="19"/>
          <w:szCs w:val="19"/>
          <w:lang w:val="en-CA"/>
        </w:rPr>
        <w:t>protected</w:t>
      </w:r>
      <w:r w:rsidRPr="00980ECB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980ECB">
        <w:rPr>
          <w:rFonts w:ascii="Consolas" w:hAnsi="Consolas" w:cs="Consolas"/>
          <w:color w:val="0000FF"/>
          <w:sz w:val="19"/>
          <w:szCs w:val="19"/>
          <w:lang w:val="en-CA"/>
        </w:rPr>
        <w:t>override</w:t>
      </w:r>
      <w:r w:rsidRPr="00980ECB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980ECB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980ECB">
        <w:rPr>
          <w:rFonts w:ascii="Consolas" w:hAnsi="Consolas" w:cs="Consolas"/>
          <w:color w:val="000000"/>
          <w:sz w:val="19"/>
          <w:szCs w:val="19"/>
          <w:lang w:val="en-CA"/>
        </w:rPr>
        <w:t xml:space="preserve"> OnModelCreating(ModelBuilder modelBuilder)</w:t>
      </w:r>
    </w:p>
    <w:p w14:paraId="0F61412B" w14:textId="77777777" w:rsidR="00980ECB" w:rsidRPr="00980ECB" w:rsidRDefault="00980ECB" w:rsidP="00980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708" w:right="1008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980ECB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{</w:t>
      </w:r>
    </w:p>
    <w:p w14:paraId="210DCF49" w14:textId="77777777" w:rsidR="00980ECB" w:rsidRPr="00980ECB" w:rsidRDefault="00980ECB" w:rsidP="00980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708" w:right="1008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980ECB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</w:t>
      </w:r>
    </w:p>
    <w:p w14:paraId="29D5F3FF" w14:textId="77777777" w:rsidR="00980ECB" w:rsidRPr="00980ECB" w:rsidRDefault="00980ECB" w:rsidP="00980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708" w:right="1008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980ECB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980ECB">
        <w:rPr>
          <w:rFonts w:ascii="Consolas" w:hAnsi="Consolas" w:cs="Consolas"/>
          <w:color w:val="008000"/>
          <w:sz w:val="19"/>
          <w:szCs w:val="19"/>
          <w:lang w:val="en-CA"/>
        </w:rPr>
        <w:t>// ZombieHuntingLog: clé composée (composite key)</w:t>
      </w:r>
    </w:p>
    <w:p w14:paraId="0FFE3443" w14:textId="77777777" w:rsidR="00980ECB" w:rsidRPr="00980ECB" w:rsidRDefault="00980ECB" w:rsidP="00980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708" w:right="1008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980ECB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modelBuilder.Entity&lt;ZombieHuntingLog&gt;().HasKey(zh =&gt; </w:t>
      </w:r>
      <w:r w:rsidRPr="00980ECB"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 w:rsidRPr="00980ECB">
        <w:rPr>
          <w:rFonts w:ascii="Consolas" w:hAnsi="Consolas" w:cs="Consolas"/>
          <w:color w:val="000000"/>
          <w:sz w:val="19"/>
          <w:szCs w:val="19"/>
          <w:lang w:val="en-CA"/>
        </w:rPr>
        <w:t xml:space="preserve"> { zh.Zombie_Id, zh.HuntingLog_Id });</w:t>
      </w:r>
    </w:p>
    <w:p w14:paraId="2627B1C7" w14:textId="77777777" w:rsidR="00980ECB" w:rsidRPr="00980ECB" w:rsidRDefault="00980ECB" w:rsidP="00980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708" w:right="1008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23102893" w14:textId="5BDBE50D" w:rsidR="0031680E" w:rsidRDefault="00980ECB" w:rsidP="00980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708" w:right="1008"/>
      </w:pPr>
      <w:r w:rsidRPr="00980ECB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}</w:t>
      </w:r>
    </w:p>
    <w:p w14:paraId="729C48CC" w14:textId="70A19F2F" w:rsidR="0031680E" w:rsidRDefault="0031680E" w:rsidP="00BE7923"/>
    <w:p w14:paraId="4D7E0936" w14:textId="77777777" w:rsidR="0031680E" w:rsidRPr="000C4172" w:rsidRDefault="0031680E" w:rsidP="0031680E">
      <w:pPr>
        <w:pStyle w:val="Titre2"/>
      </w:pPr>
      <w:r>
        <w:t>faire la migration et mettre à jour la BD</w:t>
      </w:r>
    </w:p>
    <w:p w14:paraId="77343F85" w14:textId="77777777" w:rsidR="0031680E" w:rsidRDefault="0031680E" w:rsidP="0031680E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>Allez dans la console PowerShell (Outils-Gestionnaire de Package-NutGet- Console du gestionnaire de paclage)</w:t>
      </w:r>
    </w:p>
    <w:p w14:paraId="75FAA59C" w14:textId="77777777" w:rsidR="00AD6D23" w:rsidRPr="00AD6D23" w:rsidRDefault="00AD6D23" w:rsidP="00AD6D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708" w:right="1008"/>
        <w:rPr>
          <w:rFonts w:ascii="Consolas" w:hAnsi="Consolas"/>
          <w:lang w:val="en-CA"/>
        </w:rPr>
      </w:pPr>
      <w:r w:rsidRPr="00AD6D23">
        <w:rPr>
          <w:rFonts w:ascii="Consolas" w:hAnsi="Consolas"/>
          <w:lang w:val="en-CA"/>
        </w:rPr>
        <w:t xml:space="preserve">Add-migration </w:t>
      </w:r>
      <w:r w:rsidRPr="00AD6D23">
        <w:rPr>
          <w:rFonts w:ascii="Consolas" w:hAnsi="Consolas"/>
          <w:b/>
          <w:bCs/>
          <w:lang w:val="en-CA"/>
        </w:rPr>
        <w:t>AddZombieHuntingLog</w:t>
      </w:r>
    </w:p>
    <w:p w14:paraId="51309760" w14:textId="151F93EB" w:rsidR="00000A91" w:rsidRDefault="00074D9B" w:rsidP="00000A91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>Consultez le script généré</w:t>
      </w:r>
    </w:p>
    <w:p w14:paraId="777A5285" w14:textId="4D5320A3" w:rsidR="00BD6795" w:rsidRDefault="00BD6795" w:rsidP="00000A91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 xml:space="preserve">Notez la section </w:t>
      </w:r>
      <w:r w:rsidR="007724D6">
        <w:t>de la création de PrimaryKey</w:t>
      </w:r>
    </w:p>
    <w:p w14:paraId="0917DAFF" w14:textId="7BCDD685" w:rsidR="00445FAE" w:rsidRPr="00445FAE" w:rsidRDefault="00445FAE" w:rsidP="00FD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before="0" w:after="160" w:line="259" w:lineRule="auto"/>
        <w:ind w:left="360"/>
        <w:rPr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lastRenderedPageBreak/>
        <w:t>table.PrimaryKey(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"PK_ZombieHuntingLog"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x =&gt;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{ x.Zombie_Id, x.HuntingLog_Id });</w:t>
      </w:r>
    </w:p>
    <w:p w14:paraId="709B293A" w14:textId="0126ECB2" w:rsidR="007724D6" w:rsidRDefault="007724D6" w:rsidP="00000A91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 xml:space="preserve">Notez la section de la création des </w:t>
      </w:r>
      <w:r w:rsidR="00445FAE">
        <w:t>foreigh keys</w:t>
      </w:r>
    </w:p>
    <w:p w14:paraId="7EBA4712" w14:textId="77777777" w:rsidR="00FD2AB2" w:rsidRPr="00FD2AB2" w:rsidRDefault="00FD2AB2" w:rsidP="00FD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FD2AB2">
        <w:rPr>
          <w:rFonts w:ascii="Consolas" w:hAnsi="Consolas" w:cs="Consolas"/>
          <w:color w:val="A31515"/>
          <w:sz w:val="19"/>
          <w:szCs w:val="19"/>
          <w:lang w:val="en-CA"/>
        </w:rPr>
        <w:t>"FK_ZombieHuntingLog_HuntingLog_HuntingLog_Id"</w:t>
      </w:r>
      <w:r w:rsidRPr="00FD2AB2"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4B457E7E" w14:textId="77777777" w:rsidR="00FD2AB2" w:rsidRPr="00FD2AB2" w:rsidRDefault="00FD2AB2" w:rsidP="00FD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FD2AB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column: x =&gt; x.HuntingLog_Id,</w:t>
      </w:r>
    </w:p>
    <w:p w14:paraId="4412727A" w14:textId="77777777" w:rsidR="00FD2AB2" w:rsidRPr="00FD2AB2" w:rsidRDefault="00FD2AB2" w:rsidP="00FD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FD2AB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principalTable: </w:t>
      </w:r>
      <w:r w:rsidRPr="00FD2AB2">
        <w:rPr>
          <w:rFonts w:ascii="Consolas" w:hAnsi="Consolas" w:cs="Consolas"/>
          <w:color w:val="A31515"/>
          <w:sz w:val="19"/>
          <w:szCs w:val="19"/>
          <w:lang w:val="en-CA"/>
        </w:rPr>
        <w:t>"HuntingLog"</w:t>
      </w:r>
      <w:r w:rsidRPr="00FD2AB2"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12BE8FD5" w14:textId="77777777" w:rsidR="00FD2AB2" w:rsidRPr="00FD2AB2" w:rsidRDefault="00FD2AB2" w:rsidP="00FD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FD2AB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principalColumn: </w:t>
      </w:r>
      <w:r w:rsidRPr="00FD2AB2">
        <w:rPr>
          <w:rFonts w:ascii="Consolas" w:hAnsi="Consolas" w:cs="Consolas"/>
          <w:color w:val="A31515"/>
          <w:sz w:val="19"/>
          <w:szCs w:val="19"/>
          <w:lang w:val="en-CA"/>
        </w:rPr>
        <w:t>"Id"</w:t>
      </w:r>
      <w:r w:rsidRPr="00FD2AB2"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33A0AC3B" w14:textId="77777777" w:rsidR="00FD2AB2" w:rsidRPr="00FD2AB2" w:rsidRDefault="00FD2AB2" w:rsidP="00FD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FD2AB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onDelete: ReferentialAction.Cascade);</w:t>
      </w:r>
    </w:p>
    <w:p w14:paraId="35FC22B5" w14:textId="77777777" w:rsidR="00FD2AB2" w:rsidRPr="00FD2AB2" w:rsidRDefault="00FD2AB2" w:rsidP="00FD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FD2AB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table.ForeignKey(</w:t>
      </w:r>
    </w:p>
    <w:p w14:paraId="24CC5A57" w14:textId="77777777" w:rsidR="00FD2AB2" w:rsidRPr="00FD2AB2" w:rsidRDefault="00FD2AB2" w:rsidP="00FD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2AB2">
        <w:rPr>
          <w:rFonts w:ascii="Consolas" w:hAnsi="Consolas" w:cs="Consolas"/>
          <w:color w:val="000000"/>
          <w:sz w:val="19"/>
          <w:szCs w:val="19"/>
        </w:rPr>
        <w:t xml:space="preserve">                        name: </w:t>
      </w:r>
      <w:r w:rsidRPr="00FD2AB2">
        <w:rPr>
          <w:rFonts w:ascii="Consolas" w:hAnsi="Consolas" w:cs="Consolas"/>
          <w:color w:val="A31515"/>
          <w:sz w:val="19"/>
          <w:szCs w:val="19"/>
        </w:rPr>
        <w:t>"FK_ZombieHuntingLog_Zombie_Zombie_Id"</w:t>
      </w:r>
      <w:r w:rsidRPr="00FD2AB2">
        <w:rPr>
          <w:rFonts w:ascii="Consolas" w:hAnsi="Consolas" w:cs="Consolas"/>
          <w:color w:val="000000"/>
          <w:sz w:val="19"/>
          <w:szCs w:val="19"/>
        </w:rPr>
        <w:t>,</w:t>
      </w:r>
    </w:p>
    <w:p w14:paraId="4EB27440" w14:textId="77777777" w:rsidR="00FD2AB2" w:rsidRPr="00FD2AB2" w:rsidRDefault="00FD2AB2" w:rsidP="00FD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2AB2">
        <w:rPr>
          <w:rFonts w:ascii="Consolas" w:hAnsi="Consolas" w:cs="Consolas"/>
          <w:color w:val="000000"/>
          <w:sz w:val="19"/>
          <w:szCs w:val="19"/>
        </w:rPr>
        <w:t xml:space="preserve">                        column: x =&gt; x.Zombie_Id,</w:t>
      </w:r>
    </w:p>
    <w:p w14:paraId="2F22A161" w14:textId="77777777" w:rsidR="00FD2AB2" w:rsidRPr="00FD2AB2" w:rsidRDefault="00FD2AB2" w:rsidP="00FD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FD2AB2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FD2AB2">
        <w:rPr>
          <w:rFonts w:ascii="Consolas" w:hAnsi="Consolas" w:cs="Consolas"/>
          <w:color w:val="000000"/>
          <w:sz w:val="19"/>
          <w:szCs w:val="19"/>
          <w:lang w:val="en-CA"/>
        </w:rPr>
        <w:t xml:space="preserve">principalTable: </w:t>
      </w:r>
      <w:r w:rsidRPr="00FD2AB2">
        <w:rPr>
          <w:rFonts w:ascii="Consolas" w:hAnsi="Consolas" w:cs="Consolas"/>
          <w:color w:val="A31515"/>
          <w:sz w:val="19"/>
          <w:szCs w:val="19"/>
          <w:lang w:val="en-CA"/>
        </w:rPr>
        <w:t>"Zombie"</w:t>
      </w:r>
      <w:r w:rsidRPr="00FD2AB2"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5E95CFD1" w14:textId="77777777" w:rsidR="00FD2AB2" w:rsidRPr="00FD2AB2" w:rsidRDefault="00FD2AB2" w:rsidP="00FD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FD2AB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principalColumn: </w:t>
      </w:r>
      <w:r w:rsidRPr="00FD2AB2">
        <w:rPr>
          <w:rFonts w:ascii="Consolas" w:hAnsi="Consolas" w:cs="Consolas"/>
          <w:color w:val="A31515"/>
          <w:sz w:val="19"/>
          <w:szCs w:val="19"/>
          <w:lang w:val="en-CA"/>
        </w:rPr>
        <w:t>"Id"</w:t>
      </w:r>
      <w:r w:rsidRPr="00FD2AB2"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0364CFA1" w14:textId="42E14A55" w:rsidR="0031680E" w:rsidRDefault="00FD2AB2" w:rsidP="00FD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FD2AB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onDelete: ReferentialAction.Cascade);</w:t>
      </w:r>
    </w:p>
    <w:p w14:paraId="4AD2CCCF" w14:textId="5682FAAD" w:rsidR="00FD2AB2" w:rsidRDefault="00FD2AB2" w:rsidP="00FD2AB2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>Appliquez les modifications dans la BD</w:t>
      </w:r>
    </w:p>
    <w:p w14:paraId="02AF99DB" w14:textId="7F3461BE" w:rsidR="00AD6D23" w:rsidRPr="00AD6D23" w:rsidRDefault="00AD6D23" w:rsidP="00AD6D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708" w:right="1008"/>
        <w:rPr>
          <w:rFonts w:ascii="Consolas" w:hAnsi="Consolas"/>
          <w:lang w:val="en-CA"/>
        </w:rPr>
      </w:pPr>
      <w:r w:rsidRPr="00AD6D23">
        <w:rPr>
          <w:rFonts w:ascii="Consolas" w:hAnsi="Consolas"/>
          <w:lang w:val="en-CA"/>
        </w:rPr>
        <w:t>Update-d</w:t>
      </w:r>
      <w:r>
        <w:rPr>
          <w:rFonts w:ascii="Consolas" w:hAnsi="Consolas"/>
          <w:lang w:val="en-CA"/>
        </w:rPr>
        <w:t>atabase</w:t>
      </w:r>
    </w:p>
    <w:p w14:paraId="6D09B31D" w14:textId="5A76E6E5" w:rsidR="0031680E" w:rsidRDefault="0031680E" w:rsidP="00BE7923">
      <w:pPr>
        <w:rPr>
          <w:lang w:val="en-CA"/>
        </w:rPr>
      </w:pPr>
    </w:p>
    <w:p w14:paraId="648A5BC6" w14:textId="45DAD90B" w:rsidR="004F3AF2" w:rsidRPr="000C4172" w:rsidRDefault="004A6A9B" w:rsidP="004F3AF2">
      <w:pPr>
        <w:pStyle w:val="Titre2"/>
      </w:pPr>
      <w:r>
        <w:t xml:space="preserve">Valider </w:t>
      </w:r>
      <w:r w:rsidR="00B803E3">
        <w:t>la BD dans SQL Management</w:t>
      </w:r>
    </w:p>
    <w:p w14:paraId="2AEFB404" w14:textId="539631AA" w:rsidR="004F3AF2" w:rsidRDefault="00B803E3" w:rsidP="004F3AF2">
      <w:pPr>
        <w:pStyle w:val="Paragraphedeliste"/>
        <w:numPr>
          <w:ilvl w:val="0"/>
          <w:numId w:val="23"/>
        </w:numPr>
        <w:spacing w:before="0" w:after="160" w:line="259" w:lineRule="auto"/>
      </w:pPr>
      <w:r>
        <w:t xml:space="preserve">Ouvrez </w:t>
      </w:r>
      <w:r w:rsidR="00D81C4B">
        <w:t>management Studio afin de valider les modifications</w:t>
      </w:r>
    </w:p>
    <w:p w14:paraId="43FC34C1" w14:textId="7CEF1294" w:rsidR="00D81C4B" w:rsidRDefault="00D81C4B" w:rsidP="00D81C4B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7AA8C0CE" wp14:editId="36F9A795">
            <wp:extent cx="3743325" cy="11049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B7C2" w14:textId="26DB2C42" w:rsidR="004F3AF2" w:rsidRDefault="004F3AF2" w:rsidP="00BE7923"/>
    <w:p w14:paraId="745CA325" w14:textId="1C40AE14" w:rsidR="00B06C47" w:rsidRPr="000C4172" w:rsidRDefault="00B06C47" w:rsidP="00B06C47">
      <w:pPr>
        <w:pStyle w:val="Titre2"/>
      </w:pPr>
      <w:r>
        <w:t>Générer le schéma de bd</w:t>
      </w:r>
    </w:p>
    <w:p w14:paraId="40FEBC90" w14:textId="77777777" w:rsidR="00381342" w:rsidRDefault="00B06C47" w:rsidP="00B06C47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>Dans</w:t>
      </w:r>
      <w:r>
        <w:t xml:space="preserve"> </w:t>
      </w:r>
      <w:r w:rsidR="00C00BF7">
        <w:t>Ma</w:t>
      </w:r>
      <w:r>
        <w:t>nagement Studio</w:t>
      </w:r>
      <w:r w:rsidR="00381342">
        <w:t xml:space="preserve"> développez le contenu de la BD ZombieParty</w:t>
      </w:r>
    </w:p>
    <w:p w14:paraId="28CF2385" w14:textId="77777777" w:rsidR="00C461E1" w:rsidRPr="00C461E1" w:rsidRDefault="00381342" w:rsidP="00B06C47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>Fa</w:t>
      </w:r>
      <w:r w:rsidR="00C00BF7">
        <w:t xml:space="preserve">aites un clic-droit sur </w:t>
      </w:r>
      <w:r>
        <w:t xml:space="preserve">le dossier </w:t>
      </w:r>
      <w:r w:rsidR="00841ADC">
        <w:rPr>
          <w:b/>
          <w:bCs/>
        </w:rPr>
        <w:t>Diagramme de la base de données</w:t>
      </w:r>
      <w:r w:rsidR="0071212C">
        <w:rPr>
          <w:b/>
          <w:bCs/>
        </w:rPr>
        <w:t>, nouveau schéma de la base de données</w:t>
      </w:r>
    </w:p>
    <w:p w14:paraId="20EBA8F2" w14:textId="6C17C42F" w:rsidR="00B06C47" w:rsidRDefault="00C461E1" w:rsidP="00B06C47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 xml:space="preserve">Installez </w:t>
      </w:r>
      <w:r w:rsidRPr="00C461E1">
        <w:rPr>
          <w:highlight w:val="magenta"/>
        </w:rPr>
        <w:t>les packages demandés</w:t>
      </w:r>
      <w:r w:rsidR="00C00BF7">
        <w:t xml:space="preserve"> </w:t>
      </w:r>
    </w:p>
    <w:p w14:paraId="66CE2247" w14:textId="28F571EB" w:rsidR="00C461E1" w:rsidRDefault="00E34A43" w:rsidP="00B06C47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 xml:space="preserve">Sélectionnez toutes les tables </w:t>
      </w:r>
    </w:p>
    <w:p w14:paraId="6B20185E" w14:textId="76B26A8E" w:rsidR="00C1028A" w:rsidRDefault="00C1028A" w:rsidP="00C1028A">
      <w:pPr>
        <w:spacing w:before="0" w:after="160" w:line="259" w:lineRule="auto"/>
        <w:jc w:val="center"/>
      </w:pPr>
      <w:r w:rsidRPr="00C1028A">
        <w:rPr>
          <w:highlight w:val="magenta"/>
        </w:rPr>
        <w:t>IMAGE BD</w:t>
      </w:r>
    </w:p>
    <w:p w14:paraId="413DA12A" w14:textId="77777777" w:rsidR="00B06C47" w:rsidRPr="004F3AF2" w:rsidRDefault="00B06C47" w:rsidP="00BE7923"/>
    <w:p w14:paraId="21170676" w14:textId="77777777" w:rsidR="008D0628" w:rsidRPr="008D0628" w:rsidRDefault="008D0628" w:rsidP="008D0628">
      <w:pPr>
        <w:pStyle w:val="Titre2"/>
      </w:pPr>
      <w:r w:rsidRPr="008D0628">
        <w:t xml:space="preserve">Commentaires et validation (Commit) des changements dans le code </w:t>
      </w:r>
    </w:p>
    <w:p w14:paraId="0B5FAD0B" w14:textId="77777777" w:rsidR="008D0628" w:rsidRPr="008D0628" w:rsidRDefault="008D0628" w:rsidP="008D0628">
      <w:pPr>
        <w:pStyle w:val="Paragraphedeliste"/>
        <w:numPr>
          <w:ilvl w:val="0"/>
          <w:numId w:val="3"/>
        </w:numPr>
        <w:spacing w:before="0" w:after="160" w:line="259" w:lineRule="auto"/>
      </w:pPr>
      <w:r w:rsidRPr="008D0628">
        <w:t>Dans Gitkraken, assurez-vous d'être dans le bon dossier/repo et sur la bonne branche</w:t>
      </w:r>
    </w:p>
    <w:p w14:paraId="707E401B" w14:textId="77777777" w:rsidR="008D0628" w:rsidRPr="008D0628" w:rsidRDefault="008D0628" w:rsidP="008D0628">
      <w:pPr>
        <w:pStyle w:val="Paragraphedeliste"/>
        <w:numPr>
          <w:ilvl w:val="0"/>
          <w:numId w:val="3"/>
        </w:numPr>
        <w:spacing w:before="0" w:after="160" w:line="259" w:lineRule="auto"/>
      </w:pPr>
      <w:r w:rsidRPr="008D0628">
        <w:t xml:space="preserve">Cliquez sur </w:t>
      </w:r>
      <w:r w:rsidRPr="008D0628">
        <w:rPr>
          <w:b/>
          <w:bCs/>
        </w:rPr>
        <w:t>View changes</w:t>
      </w:r>
    </w:p>
    <w:p w14:paraId="366E4618" w14:textId="77777777" w:rsidR="008D0628" w:rsidRPr="008D0628" w:rsidRDefault="008D0628" w:rsidP="008D0628">
      <w:pPr>
        <w:pStyle w:val="Paragraphedeliste"/>
        <w:numPr>
          <w:ilvl w:val="0"/>
          <w:numId w:val="3"/>
        </w:numPr>
        <w:spacing w:before="0" w:after="160" w:line="259" w:lineRule="auto"/>
      </w:pPr>
      <w:r w:rsidRPr="008D0628">
        <w:t xml:space="preserve">Validez les modification: cliquez sur </w:t>
      </w:r>
      <w:r w:rsidRPr="008D0628">
        <w:rPr>
          <w:b/>
          <w:bCs/>
        </w:rPr>
        <w:t>Stage all changes</w:t>
      </w:r>
    </w:p>
    <w:p w14:paraId="3F83CAFB" w14:textId="77777777" w:rsidR="008D0628" w:rsidRPr="008D0628" w:rsidRDefault="008D0628" w:rsidP="008D0628">
      <w:pPr>
        <w:pStyle w:val="Paragraphedeliste"/>
        <w:numPr>
          <w:ilvl w:val="0"/>
          <w:numId w:val="3"/>
        </w:numPr>
        <w:spacing w:before="0" w:after="160" w:line="259" w:lineRule="auto"/>
      </w:pPr>
      <w:r w:rsidRPr="008D0628">
        <w:t>Commentez en respectant les standards proposés (vous serez noté là-dessus):</w:t>
      </w:r>
    </w:p>
    <w:p w14:paraId="3E0EC4DE" w14:textId="0A8BAEB2" w:rsidR="008D0628" w:rsidRPr="008D0628" w:rsidRDefault="008D0628" w:rsidP="008D0628">
      <w:pPr>
        <w:pStyle w:val="Paragraphedeliste"/>
        <w:numPr>
          <w:ilvl w:val="1"/>
          <w:numId w:val="3"/>
        </w:numPr>
        <w:spacing w:before="0" w:after="160" w:line="259" w:lineRule="auto"/>
        <w:rPr>
          <w:lang w:val="en-US"/>
        </w:rPr>
      </w:pPr>
      <w:r w:rsidRPr="008D0628">
        <w:rPr>
          <w:b/>
          <w:bCs/>
          <w:lang w:val="en-US"/>
        </w:rPr>
        <w:t>Summary</w:t>
      </w:r>
      <w:r w:rsidRPr="008D0628">
        <w:rPr>
          <w:lang w:val="en-US"/>
        </w:rPr>
        <w:t xml:space="preserve">: </w:t>
      </w:r>
      <w:r>
        <w:rPr>
          <w:lang w:val="en-US"/>
        </w:rPr>
        <w:t>FCT ZombieHuntingLog</w:t>
      </w:r>
    </w:p>
    <w:p w14:paraId="57A34FA4" w14:textId="3978DDE7" w:rsidR="008D0628" w:rsidRPr="008D0628" w:rsidRDefault="008D0628" w:rsidP="008D0628">
      <w:pPr>
        <w:pStyle w:val="Paragraphedeliste"/>
        <w:numPr>
          <w:ilvl w:val="1"/>
          <w:numId w:val="3"/>
        </w:numPr>
        <w:spacing w:before="0" w:after="160" w:line="259" w:lineRule="auto"/>
      </w:pPr>
      <w:r w:rsidRPr="008D0628">
        <w:rPr>
          <w:b/>
          <w:bCs/>
        </w:rPr>
        <w:t>Description</w:t>
      </w:r>
      <w:r w:rsidRPr="008D0628">
        <w:t xml:space="preserve">: </w:t>
      </w:r>
      <w:r w:rsidR="00AA1375">
        <w:t>Ajout des clés étrangères entre Zombie et HuntingLog et des propriétés de navigation</w:t>
      </w:r>
      <w:r w:rsidRPr="008D0628">
        <w:t>.</w:t>
      </w:r>
    </w:p>
    <w:p w14:paraId="2F331BFF" w14:textId="77777777" w:rsidR="008D0628" w:rsidRPr="008D0628" w:rsidRDefault="008D0628" w:rsidP="008D0628">
      <w:pPr>
        <w:pStyle w:val="Paragraphedeliste"/>
        <w:numPr>
          <w:ilvl w:val="0"/>
          <w:numId w:val="3"/>
        </w:numPr>
        <w:spacing w:before="0" w:after="160" w:line="259" w:lineRule="auto"/>
      </w:pPr>
      <w:r w:rsidRPr="008D0628">
        <w:lastRenderedPageBreak/>
        <w:t xml:space="preserve">Cliquez sur </w:t>
      </w:r>
      <w:r w:rsidRPr="008D0628">
        <w:rPr>
          <w:b/>
          <w:bCs/>
        </w:rPr>
        <w:t>Commit</w:t>
      </w:r>
    </w:p>
    <w:p w14:paraId="56C5E22C" w14:textId="77777777" w:rsidR="008D0628" w:rsidRPr="008D0628" w:rsidRDefault="008D0628" w:rsidP="008D0628">
      <w:pPr>
        <w:pStyle w:val="Paragraphedeliste"/>
        <w:numPr>
          <w:ilvl w:val="0"/>
          <w:numId w:val="3"/>
        </w:numPr>
        <w:spacing w:before="0" w:after="160" w:line="259" w:lineRule="auto"/>
      </w:pPr>
      <w:r w:rsidRPr="008D0628">
        <w:t xml:space="preserve">"Poussez" </w:t>
      </w:r>
      <w:r w:rsidRPr="008D0628">
        <w:rPr>
          <w:b/>
          <w:bCs/>
        </w:rPr>
        <w:t>Push</w:t>
      </w:r>
      <w:r w:rsidRPr="008D0628">
        <w:t xml:space="preserve"> les modifications sur le repo en ligne </w:t>
      </w:r>
      <w:r w:rsidRPr="008D0628">
        <w:rPr>
          <w:b/>
          <w:bCs/>
        </w:rPr>
        <w:t>Remote</w:t>
      </w:r>
      <w:r w:rsidRPr="008D0628">
        <w:t xml:space="preserve">: cliquez sur </w:t>
      </w:r>
      <w:r w:rsidRPr="008D0628">
        <w:rPr>
          <w:noProof/>
        </w:rPr>
        <w:drawing>
          <wp:inline distT="0" distB="0" distL="0" distR="0" wp14:anchorId="2D1AF9BA" wp14:editId="7EEB3048">
            <wp:extent cx="232486" cy="31174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9857" w14:textId="24820E81" w:rsidR="008D0628" w:rsidRDefault="008D0628" w:rsidP="008D0628"/>
    <w:p w14:paraId="673C65F2" w14:textId="7D0403FB" w:rsidR="00F33E56" w:rsidRDefault="00B618AB" w:rsidP="00F33E56">
      <w:pPr>
        <w:pStyle w:val="Titre1"/>
      </w:pPr>
      <w:r>
        <w:t xml:space="preserve">Vue d’ensemble </w:t>
      </w:r>
      <w:r w:rsidR="00982AE2">
        <w:t>des modifications à venir</w:t>
      </w:r>
    </w:p>
    <w:p w14:paraId="15BA2480" w14:textId="08E1C858" w:rsidR="008D0628" w:rsidRDefault="00987690" w:rsidP="00601562">
      <w:r>
        <w:rPr>
          <w:noProof/>
        </w:rPr>
        <w:drawing>
          <wp:inline distT="0" distB="0" distL="0" distR="0" wp14:anchorId="58CF8DC4" wp14:editId="479A1935">
            <wp:extent cx="6400800" cy="4168775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A0FB" w14:textId="484BB86A" w:rsidR="00982AE2" w:rsidRDefault="00982AE2" w:rsidP="00982AE2">
      <w:pPr>
        <w:pStyle w:val="Titre1"/>
      </w:pPr>
      <w:r>
        <w:t xml:space="preserve">ajout de </w:t>
      </w:r>
      <w:r w:rsidR="00A55CF1">
        <w:t>la fonctionnalité Hunter</w:t>
      </w:r>
    </w:p>
    <w:p w14:paraId="500CCE93" w14:textId="4963E52B" w:rsidR="008A4439" w:rsidRPr="000C4172" w:rsidRDefault="008A4439" w:rsidP="008A4439">
      <w:pPr>
        <w:pStyle w:val="Titre2"/>
      </w:pPr>
      <w:r>
        <w:t>Ajout de la fonctionnalité</w:t>
      </w:r>
      <w:r w:rsidR="00474744">
        <w:t xml:space="preserve"> Hunter</w:t>
      </w:r>
    </w:p>
    <w:p w14:paraId="165DB273" w14:textId="09B98BD2" w:rsidR="008A4439" w:rsidRDefault="00474744" w:rsidP="008A4439">
      <w:pPr>
        <w:pStyle w:val="Paragraphedeliste"/>
        <w:numPr>
          <w:ilvl w:val="0"/>
          <w:numId w:val="25"/>
        </w:numPr>
        <w:spacing w:before="0" w:after="160" w:line="259" w:lineRule="auto"/>
      </w:pPr>
      <w:r>
        <w:t xml:space="preserve">Ajoutez </w:t>
      </w:r>
      <w:r w:rsidR="00290850">
        <w:t xml:space="preserve">la classe </w:t>
      </w:r>
      <w:r w:rsidR="00290850">
        <w:rPr>
          <w:b/>
          <w:bCs/>
        </w:rPr>
        <w:t>Hunter</w:t>
      </w:r>
      <w:r w:rsidR="00290850">
        <w:t xml:space="preserve"> dans Models</w:t>
      </w:r>
    </w:p>
    <w:p w14:paraId="2E35AB24" w14:textId="78325D9B" w:rsidR="00290850" w:rsidRDefault="00290850" w:rsidP="008A4439">
      <w:pPr>
        <w:pStyle w:val="Paragraphedeliste"/>
        <w:numPr>
          <w:ilvl w:val="0"/>
          <w:numId w:val="25"/>
        </w:numPr>
        <w:spacing w:before="0" w:after="160" w:line="259" w:lineRule="auto"/>
      </w:pPr>
      <w:r>
        <w:t>Ajoutez les propriétés nécessaires à la</w:t>
      </w:r>
      <w:r w:rsidR="00E06FAE">
        <w:t xml:space="preserve"> création de la liaison entre </w:t>
      </w:r>
      <w:r w:rsidR="00E06FAE">
        <w:rPr>
          <w:b/>
          <w:bCs/>
        </w:rPr>
        <w:t xml:space="preserve">HuntingLog </w:t>
      </w:r>
      <w:r w:rsidR="00E06FAE">
        <w:t xml:space="preserve">et </w:t>
      </w:r>
      <w:r w:rsidR="00E06FAE">
        <w:rPr>
          <w:b/>
          <w:bCs/>
        </w:rPr>
        <w:t>Hunter</w:t>
      </w:r>
      <w:r w:rsidR="007B4EDB">
        <w:rPr>
          <w:b/>
          <w:bCs/>
        </w:rPr>
        <w:t xml:space="preserve"> </w:t>
      </w:r>
      <w:r w:rsidR="007B4EDB">
        <w:t>dans les deux classes</w:t>
      </w:r>
      <w:r w:rsidR="00DD2E75">
        <w:t xml:space="preserve"> tel que un Hunter (chasseur) peut avoir une ou plusieurs HuntingLog</w:t>
      </w:r>
    </w:p>
    <w:p w14:paraId="3F3E096E" w14:textId="07261680" w:rsidR="004E5E03" w:rsidRDefault="004E5E03" w:rsidP="008A4439">
      <w:pPr>
        <w:pStyle w:val="Paragraphedeliste"/>
        <w:numPr>
          <w:ilvl w:val="0"/>
          <w:numId w:val="25"/>
        </w:numPr>
        <w:spacing w:before="0" w:after="160" w:line="259" w:lineRule="auto"/>
      </w:pPr>
      <w:r>
        <w:t xml:space="preserve">Assurez-vous d’avoir les annotations correspondantes </w:t>
      </w:r>
      <w:r w:rsidR="00A27C09">
        <w:t xml:space="preserve">aux schéma </w:t>
      </w:r>
      <w:r>
        <w:t>pour toutes les propriétés</w:t>
      </w:r>
    </w:p>
    <w:p w14:paraId="44B08009" w14:textId="7903FF60" w:rsidR="001A6701" w:rsidRDefault="001A6701" w:rsidP="001A6701">
      <w:pPr>
        <w:pStyle w:val="Paragraphedeliste"/>
        <w:numPr>
          <w:ilvl w:val="0"/>
          <w:numId w:val="25"/>
        </w:numPr>
        <w:spacing w:before="0" w:after="160" w:line="259" w:lineRule="auto"/>
      </w:pPr>
      <w:r>
        <w:t xml:space="preserve">Ajoutez le DbSet pour la classe </w:t>
      </w:r>
      <w:r>
        <w:rPr>
          <w:b/>
          <w:bCs/>
        </w:rPr>
        <w:t>Hunter</w:t>
      </w:r>
      <w:r>
        <w:rPr>
          <w:b/>
          <w:bCs/>
        </w:rPr>
        <w:t xml:space="preserve"> </w:t>
      </w:r>
      <w:r>
        <w:t>dans le ZombiePartyDbContext</w:t>
      </w:r>
    </w:p>
    <w:p w14:paraId="75EEBF9E" w14:textId="3780AF0C" w:rsidR="007B4EDB" w:rsidRPr="008D65FC" w:rsidRDefault="0020781B" w:rsidP="008A4439">
      <w:pPr>
        <w:pStyle w:val="Paragraphedeliste"/>
        <w:numPr>
          <w:ilvl w:val="0"/>
          <w:numId w:val="25"/>
        </w:numPr>
        <w:spacing w:before="0" w:after="160" w:line="259" w:lineRule="auto"/>
      </w:pPr>
      <w:r>
        <w:t xml:space="preserve">Ajoutez une migration </w:t>
      </w:r>
      <w:r>
        <w:rPr>
          <w:b/>
          <w:bCs/>
        </w:rPr>
        <w:t>AddHunter</w:t>
      </w:r>
    </w:p>
    <w:p w14:paraId="5EC823FE" w14:textId="7CE5312F" w:rsidR="008D65FC" w:rsidRDefault="008D65FC" w:rsidP="008A4439">
      <w:pPr>
        <w:pStyle w:val="Paragraphedeliste"/>
        <w:numPr>
          <w:ilvl w:val="0"/>
          <w:numId w:val="25"/>
        </w:numPr>
        <w:spacing w:before="0" w:after="160" w:line="259" w:lineRule="auto"/>
      </w:pPr>
      <w:r>
        <w:t>Mettez à jour la BD</w:t>
      </w:r>
    </w:p>
    <w:p w14:paraId="48D324ED" w14:textId="013333D1" w:rsidR="00F33E56" w:rsidRDefault="00F33E56" w:rsidP="00601562"/>
    <w:p w14:paraId="117AAF63" w14:textId="77777777" w:rsidR="00362655" w:rsidRPr="00362655" w:rsidRDefault="00362655" w:rsidP="00362655">
      <w:pPr>
        <w:pStyle w:val="Titre2"/>
      </w:pPr>
      <w:r w:rsidRPr="00362655">
        <w:t xml:space="preserve">Commentaires et validation (Commit) des changements dans le code </w:t>
      </w:r>
    </w:p>
    <w:p w14:paraId="2AA71C98" w14:textId="77777777" w:rsidR="00362655" w:rsidRPr="00362655" w:rsidRDefault="00362655" w:rsidP="00362655">
      <w:pPr>
        <w:pStyle w:val="Paragraphedeliste"/>
        <w:numPr>
          <w:ilvl w:val="0"/>
          <w:numId w:val="26"/>
        </w:numPr>
        <w:spacing w:before="0" w:after="160" w:line="259" w:lineRule="auto"/>
      </w:pPr>
      <w:r w:rsidRPr="00362655">
        <w:t>Dans Gitkraken, assurez-vous d'être dans le bon dossier/repo et sur la bonne branche</w:t>
      </w:r>
    </w:p>
    <w:p w14:paraId="6800AC76" w14:textId="77777777" w:rsidR="00362655" w:rsidRPr="00362655" w:rsidRDefault="00362655" w:rsidP="00362655">
      <w:pPr>
        <w:pStyle w:val="Paragraphedeliste"/>
        <w:numPr>
          <w:ilvl w:val="0"/>
          <w:numId w:val="26"/>
        </w:numPr>
        <w:spacing w:before="0" w:after="160" w:line="259" w:lineRule="auto"/>
      </w:pPr>
      <w:r w:rsidRPr="00362655">
        <w:t xml:space="preserve">Cliquez sur </w:t>
      </w:r>
      <w:r w:rsidRPr="00362655">
        <w:rPr>
          <w:b/>
          <w:bCs/>
        </w:rPr>
        <w:t>View changes</w:t>
      </w:r>
    </w:p>
    <w:p w14:paraId="7CE52260" w14:textId="77777777" w:rsidR="00362655" w:rsidRPr="00362655" w:rsidRDefault="00362655" w:rsidP="00362655">
      <w:pPr>
        <w:pStyle w:val="Paragraphedeliste"/>
        <w:numPr>
          <w:ilvl w:val="0"/>
          <w:numId w:val="26"/>
        </w:numPr>
        <w:spacing w:before="0" w:after="160" w:line="259" w:lineRule="auto"/>
      </w:pPr>
      <w:r w:rsidRPr="00362655">
        <w:lastRenderedPageBreak/>
        <w:t xml:space="preserve">Validez les modification: cliquez sur </w:t>
      </w:r>
      <w:r w:rsidRPr="00362655">
        <w:rPr>
          <w:b/>
          <w:bCs/>
        </w:rPr>
        <w:t>Stage all changes</w:t>
      </w:r>
    </w:p>
    <w:p w14:paraId="7D64B236" w14:textId="77777777" w:rsidR="00362655" w:rsidRPr="00362655" w:rsidRDefault="00362655" w:rsidP="00362655">
      <w:pPr>
        <w:pStyle w:val="Paragraphedeliste"/>
        <w:numPr>
          <w:ilvl w:val="0"/>
          <w:numId w:val="26"/>
        </w:numPr>
        <w:spacing w:before="0" w:after="160" w:line="259" w:lineRule="auto"/>
      </w:pPr>
      <w:r w:rsidRPr="00362655">
        <w:t>Commentez en respectant les standards proposés (vous serez noté là-dessus):</w:t>
      </w:r>
    </w:p>
    <w:p w14:paraId="1B15ACD8" w14:textId="2228A4B3" w:rsidR="00362655" w:rsidRPr="00865095" w:rsidRDefault="00362655" w:rsidP="00362655">
      <w:pPr>
        <w:pStyle w:val="Paragraphedeliste"/>
        <w:numPr>
          <w:ilvl w:val="1"/>
          <w:numId w:val="26"/>
        </w:numPr>
        <w:spacing w:before="0" w:after="160" w:line="259" w:lineRule="auto"/>
      </w:pPr>
      <w:r w:rsidRPr="00865095">
        <w:rPr>
          <w:b/>
          <w:bCs/>
        </w:rPr>
        <w:t>Summary</w:t>
      </w:r>
      <w:r w:rsidRPr="00865095">
        <w:t xml:space="preserve">: </w:t>
      </w:r>
      <w:r w:rsidR="00626741" w:rsidRPr="00865095">
        <w:t xml:space="preserve">FCT Hunter et </w:t>
      </w:r>
      <w:r w:rsidR="00865095" w:rsidRPr="00865095">
        <w:t>liais</w:t>
      </w:r>
      <w:r w:rsidR="00865095">
        <w:t>on HuntingLog</w:t>
      </w:r>
    </w:p>
    <w:p w14:paraId="29948B40" w14:textId="46495BCF" w:rsidR="00362655" w:rsidRPr="00362655" w:rsidRDefault="00362655" w:rsidP="00362655">
      <w:pPr>
        <w:pStyle w:val="Paragraphedeliste"/>
        <w:numPr>
          <w:ilvl w:val="1"/>
          <w:numId w:val="26"/>
        </w:numPr>
        <w:spacing w:before="0" w:after="160" w:line="259" w:lineRule="auto"/>
      </w:pPr>
      <w:r w:rsidRPr="00362655">
        <w:rPr>
          <w:b/>
          <w:bCs/>
        </w:rPr>
        <w:t>Description</w:t>
      </w:r>
      <w:r w:rsidRPr="00362655">
        <w:t xml:space="preserve">: </w:t>
      </w:r>
      <w:r w:rsidR="00865095">
        <w:t>Ajouter la classe Hunter et les propriétés de navigation</w:t>
      </w:r>
      <w:r w:rsidR="00EF6671">
        <w:t xml:space="preserve"> entre Hunter et HuntingLog</w:t>
      </w:r>
      <w:r w:rsidRPr="00362655">
        <w:t>.</w:t>
      </w:r>
    </w:p>
    <w:p w14:paraId="42AED33E" w14:textId="77777777" w:rsidR="00362655" w:rsidRPr="00362655" w:rsidRDefault="00362655" w:rsidP="00362655">
      <w:pPr>
        <w:pStyle w:val="Paragraphedeliste"/>
        <w:numPr>
          <w:ilvl w:val="0"/>
          <w:numId w:val="26"/>
        </w:numPr>
        <w:spacing w:before="0" w:after="160" w:line="259" w:lineRule="auto"/>
      </w:pPr>
      <w:r w:rsidRPr="00362655">
        <w:t xml:space="preserve">Cliquez sur </w:t>
      </w:r>
      <w:r w:rsidRPr="00362655">
        <w:rPr>
          <w:b/>
          <w:bCs/>
        </w:rPr>
        <w:t>Commit</w:t>
      </w:r>
    </w:p>
    <w:p w14:paraId="47EAC5D1" w14:textId="77777777" w:rsidR="00362655" w:rsidRPr="00362655" w:rsidRDefault="00362655" w:rsidP="00362655">
      <w:pPr>
        <w:pStyle w:val="Paragraphedeliste"/>
        <w:numPr>
          <w:ilvl w:val="0"/>
          <w:numId w:val="26"/>
        </w:numPr>
        <w:spacing w:before="0" w:after="160" w:line="259" w:lineRule="auto"/>
      </w:pPr>
      <w:r w:rsidRPr="00362655">
        <w:t xml:space="preserve">"Poussez" </w:t>
      </w:r>
      <w:r w:rsidRPr="00362655">
        <w:rPr>
          <w:b/>
          <w:bCs/>
        </w:rPr>
        <w:t>Push</w:t>
      </w:r>
      <w:r w:rsidRPr="00362655">
        <w:t xml:space="preserve"> les modifications sur le repo en ligne </w:t>
      </w:r>
      <w:r w:rsidRPr="00362655">
        <w:rPr>
          <w:b/>
          <w:bCs/>
        </w:rPr>
        <w:t>Remote</w:t>
      </w:r>
      <w:r w:rsidRPr="00362655">
        <w:t xml:space="preserve">: cliquez sur </w:t>
      </w:r>
      <w:r w:rsidRPr="00362655">
        <w:rPr>
          <w:noProof/>
        </w:rPr>
        <w:drawing>
          <wp:inline distT="0" distB="0" distL="0" distR="0" wp14:anchorId="14B3CA08" wp14:editId="505A45FC">
            <wp:extent cx="232486" cy="311742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812A" w14:textId="2DC8E8F5" w:rsidR="00362655" w:rsidRDefault="00362655" w:rsidP="00601562"/>
    <w:p w14:paraId="34DF904A" w14:textId="5F4E5F1A" w:rsidR="00A55CF1" w:rsidRDefault="00A55CF1" w:rsidP="00A55CF1">
      <w:pPr>
        <w:pStyle w:val="Titre1"/>
      </w:pPr>
      <w:r>
        <w:t xml:space="preserve">ajout de la fonctionnalité </w:t>
      </w:r>
      <w:r>
        <w:t>Weapon</w:t>
      </w:r>
    </w:p>
    <w:p w14:paraId="1EBD0210" w14:textId="640A8ED7" w:rsidR="00EF6671" w:rsidRPr="000C4172" w:rsidRDefault="00EF6671" w:rsidP="00EF6671">
      <w:pPr>
        <w:pStyle w:val="Titre2"/>
      </w:pPr>
      <w:r>
        <w:t xml:space="preserve">Ajout </w:t>
      </w:r>
      <w:r w:rsidR="0000000F">
        <w:t>des</w:t>
      </w:r>
      <w:r>
        <w:t xml:space="preserve"> fonctionnalité</w:t>
      </w:r>
      <w:r w:rsidR="0000000F">
        <w:t>s</w:t>
      </w:r>
      <w:r>
        <w:t xml:space="preserve"> </w:t>
      </w:r>
      <w:r>
        <w:t xml:space="preserve">Category </w:t>
      </w:r>
      <w:r w:rsidR="0000000F">
        <w:t xml:space="preserve">et </w:t>
      </w:r>
      <w:r w:rsidR="00967B45">
        <w:t>weapon</w:t>
      </w:r>
    </w:p>
    <w:p w14:paraId="5404E9EA" w14:textId="4F386764" w:rsidR="00EF6671" w:rsidRDefault="00EF6671" w:rsidP="00B77FC4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Ajoutez la classe </w:t>
      </w:r>
      <w:r w:rsidR="00A374A6">
        <w:rPr>
          <w:b/>
          <w:bCs/>
        </w:rPr>
        <w:t>Category</w:t>
      </w:r>
      <w:r>
        <w:t xml:space="preserve"> dans Models</w:t>
      </w:r>
    </w:p>
    <w:p w14:paraId="2C9FF559" w14:textId="44E37054" w:rsidR="00C40F69" w:rsidRDefault="00C40F69" w:rsidP="00B77FC4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Ajoutez la classe </w:t>
      </w:r>
      <w:r>
        <w:rPr>
          <w:b/>
          <w:bCs/>
        </w:rPr>
        <w:t>Weapon</w:t>
      </w:r>
      <w:r>
        <w:t xml:space="preserve"> dans Models</w:t>
      </w:r>
    </w:p>
    <w:p w14:paraId="5B8EA87F" w14:textId="6CD630CF" w:rsidR="00EF6671" w:rsidRPr="00A27C09" w:rsidRDefault="00EF6671" w:rsidP="00B77FC4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Ajoutez les propriétés nécessaires à la création de la liaison entre </w:t>
      </w:r>
      <w:r w:rsidR="00B77FC4">
        <w:rPr>
          <w:b/>
          <w:bCs/>
        </w:rPr>
        <w:t>Weapon</w:t>
      </w:r>
      <w:r>
        <w:rPr>
          <w:b/>
          <w:bCs/>
        </w:rPr>
        <w:t xml:space="preserve"> </w:t>
      </w:r>
      <w:r>
        <w:t xml:space="preserve">et </w:t>
      </w:r>
      <w:r w:rsidR="00AF76FF">
        <w:rPr>
          <w:b/>
          <w:bCs/>
        </w:rPr>
        <w:t>Category</w:t>
      </w:r>
      <w:r>
        <w:rPr>
          <w:b/>
          <w:bCs/>
        </w:rPr>
        <w:t xml:space="preserve"> </w:t>
      </w:r>
      <w:r>
        <w:t>dans les deux classes tel qu</w:t>
      </w:r>
      <w:r w:rsidR="00AF76FF">
        <w:t xml:space="preserve">’un </w:t>
      </w:r>
      <w:r w:rsidR="00AF76FF">
        <w:rPr>
          <w:b/>
          <w:bCs/>
        </w:rPr>
        <w:t>Weapon</w:t>
      </w:r>
      <w:r w:rsidR="00AF76FF">
        <w:t xml:space="preserve"> appartient à une seule </w:t>
      </w:r>
      <w:r w:rsidR="00AF76FF">
        <w:rPr>
          <w:b/>
          <w:bCs/>
        </w:rPr>
        <w:t>Category</w:t>
      </w:r>
    </w:p>
    <w:p w14:paraId="6526A82F" w14:textId="77777777" w:rsidR="00A27C09" w:rsidRDefault="00A27C09" w:rsidP="00A27C09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Assurez-vous d’avoir les annotations correspondantes aux schéma pour toutes les propriétés</w:t>
      </w:r>
    </w:p>
    <w:p w14:paraId="0AE2FEF6" w14:textId="38809C7C" w:rsidR="00EF6671" w:rsidRDefault="00EF6671" w:rsidP="00B77FC4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Ajoutez le</w:t>
      </w:r>
      <w:r w:rsidR="000764E8">
        <w:t>s</w:t>
      </w:r>
      <w:r>
        <w:t xml:space="preserve"> DbSet pour </w:t>
      </w:r>
      <w:r w:rsidR="000764E8">
        <w:t>les deux</w:t>
      </w:r>
      <w:r>
        <w:rPr>
          <w:b/>
          <w:bCs/>
        </w:rPr>
        <w:t xml:space="preserve"> </w:t>
      </w:r>
      <w:r>
        <w:t>dans le ZombiePartyDbContext</w:t>
      </w:r>
    </w:p>
    <w:p w14:paraId="415BC948" w14:textId="67C57C3A" w:rsidR="00EF6671" w:rsidRPr="008D65FC" w:rsidRDefault="00EF6671" w:rsidP="00B77FC4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Ajoutez une migration </w:t>
      </w:r>
      <w:r>
        <w:rPr>
          <w:b/>
          <w:bCs/>
        </w:rPr>
        <w:t>Add</w:t>
      </w:r>
      <w:r w:rsidR="000764E8">
        <w:rPr>
          <w:b/>
          <w:bCs/>
        </w:rPr>
        <w:t>Weapon</w:t>
      </w:r>
      <w:r w:rsidR="00862405">
        <w:rPr>
          <w:b/>
          <w:bCs/>
        </w:rPr>
        <w:t>AndCategory</w:t>
      </w:r>
    </w:p>
    <w:p w14:paraId="7945A58C" w14:textId="77777777" w:rsidR="00EF6671" w:rsidRDefault="00EF6671" w:rsidP="00B77FC4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Mettez à jour la BD</w:t>
      </w:r>
    </w:p>
    <w:p w14:paraId="7FECD641" w14:textId="77777777" w:rsidR="00EF6671" w:rsidRDefault="00EF6671" w:rsidP="00EF6671"/>
    <w:p w14:paraId="3BE4791E" w14:textId="77777777" w:rsidR="00EF6671" w:rsidRPr="00362655" w:rsidRDefault="00EF6671" w:rsidP="00EF6671">
      <w:pPr>
        <w:pStyle w:val="Titre2"/>
      </w:pPr>
      <w:r w:rsidRPr="00362655">
        <w:t xml:space="preserve">Commentaires et validation (Commit) des changements dans le code </w:t>
      </w:r>
    </w:p>
    <w:p w14:paraId="47075754" w14:textId="77777777" w:rsidR="00EF6671" w:rsidRPr="00362655" w:rsidRDefault="00EF6671" w:rsidP="00EF6671">
      <w:pPr>
        <w:pStyle w:val="Paragraphedeliste"/>
        <w:numPr>
          <w:ilvl w:val="0"/>
          <w:numId w:val="26"/>
        </w:numPr>
        <w:spacing w:before="0" w:after="160" w:line="259" w:lineRule="auto"/>
      </w:pPr>
      <w:r w:rsidRPr="00362655">
        <w:t>Dans Gitkraken, assurez-vous d'être dans le bon dossier/repo et sur la bonne branche</w:t>
      </w:r>
    </w:p>
    <w:p w14:paraId="7FAE0CC6" w14:textId="77777777" w:rsidR="00EF6671" w:rsidRPr="00362655" w:rsidRDefault="00EF6671" w:rsidP="00EF6671">
      <w:pPr>
        <w:pStyle w:val="Paragraphedeliste"/>
        <w:numPr>
          <w:ilvl w:val="0"/>
          <w:numId w:val="26"/>
        </w:numPr>
        <w:spacing w:before="0" w:after="160" w:line="259" w:lineRule="auto"/>
      </w:pPr>
      <w:r w:rsidRPr="00362655">
        <w:t xml:space="preserve">Cliquez sur </w:t>
      </w:r>
      <w:r w:rsidRPr="00362655">
        <w:rPr>
          <w:b/>
          <w:bCs/>
        </w:rPr>
        <w:t>View changes</w:t>
      </w:r>
    </w:p>
    <w:p w14:paraId="532D1146" w14:textId="77777777" w:rsidR="00EF6671" w:rsidRPr="00362655" w:rsidRDefault="00EF6671" w:rsidP="00EF6671">
      <w:pPr>
        <w:pStyle w:val="Paragraphedeliste"/>
        <w:numPr>
          <w:ilvl w:val="0"/>
          <w:numId w:val="26"/>
        </w:numPr>
        <w:spacing w:before="0" w:after="160" w:line="259" w:lineRule="auto"/>
      </w:pPr>
      <w:r w:rsidRPr="00362655">
        <w:t xml:space="preserve">Validez les modification: cliquez sur </w:t>
      </w:r>
      <w:r w:rsidRPr="00362655">
        <w:rPr>
          <w:b/>
          <w:bCs/>
        </w:rPr>
        <w:t>Stage all changes</w:t>
      </w:r>
    </w:p>
    <w:p w14:paraId="02FC8253" w14:textId="77777777" w:rsidR="00EF6671" w:rsidRPr="00362655" w:rsidRDefault="00EF6671" w:rsidP="00EF6671">
      <w:pPr>
        <w:pStyle w:val="Paragraphedeliste"/>
        <w:numPr>
          <w:ilvl w:val="0"/>
          <w:numId w:val="26"/>
        </w:numPr>
        <w:spacing w:before="0" w:after="160" w:line="259" w:lineRule="auto"/>
      </w:pPr>
      <w:r w:rsidRPr="00362655">
        <w:t>Commentez en respectant les standards proposés (vous serez noté là-dessus):</w:t>
      </w:r>
    </w:p>
    <w:p w14:paraId="2C20601A" w14:textId="262429FE" w:rsidR="00EF6671" w:rsidRPr="006D7886" w:rsidRDefault="00EF6671" w:rsidP="00EF6671">
      <w:pPr>
        <w:pStyle w:val="Paragraphedeliste"/>
        <w:numPr>
          <w:ilvl w:val="1"/>
          <w:numId w:val="26"/>
        </w:numPr>
        <w:spacing w:before="0" w:after="160" w:line="259" w:lineRule="auto"/>
        <w:rPr>
          <w:lang w:val="en-CA"/>
        </w:rPr>
      </w:pPr>
      <w:r w:rsidRPr="006D7886">
        <w:rPr>
          <w:b/>
          <w:bCs/>
          <w:lang w:val="en-CA"/>
        </w:rPr>
        <w:t>Summary</w:t>
      </w:r>
      <w:r w:rsidRPr="006D7886">
        <w:rPr>
          <w:lang w:val="en-CA"/>
        </w:rPr>
        <w:t xml:space="preserve">: FCT </w:t>
      </w:r>
      <w:r w:rsidR="006D7886" w:rsidRPr="006D7886">
        <w:rPr>
          <w:lang w:val="en-CA"/>
        </w:rPr>
        <w:t>Weapon et C</w:t>
      </w:r>
      <w:r w:rsidR="006D7886">
        <w:rPr>
          <w:lang w:val="en-CA"/>
        </w:rPr>
        <w:t>ategory</w:t>
      </w:r>
    </w:p>
    <w:p w14:paraId="711396E4" w14:textId="66B2D7F9" w:rsidR="00EF6671" w:rsidRPr="00362655" w:rsidRDefault="00EF6671" w:rsidP="00EF6671">
      <w:pPr>
        <w:pStyle w:val="Paragraphedeliste"/>
        <w:numPr>
          <w:ilvl w:val="1"/>
          <w:numId w:val="26"/>
        </w:numPr>
        <w:spacing w:before="0" w:after="160" w:line="259" w:lineRule="auto"/>
      </w:pPr>
      <w:r w:rsidRPr="00362655">
        <w:rPr>
          <w:b/>
          <w:bCs/>
        </w:rPr>
        <w:t>Description</w:t>
      </w:r>
      <w:r w:rsidRPr="00362655">
        <w:t xml:space="preserve">: </w:t>
      </w:r>
      <w:r w:rsidR="006D7886">
        <w:t>Ajout des classes Weapon et Category</w:t>
      </w:r>
      <w:r>
        <w:t xml:space="preserve"> et les propriétés de navigation entre </w:t>
      </w:r>
      <w:r w:rsidR="006D7886">
        <w:t>deux classes.</w:t>
      </w:r>
    </w:p>
    <w:p w14:paraId="1790AAAF" w14:textId="77777777" w:rsidR="00EF6671" w:rsidRPr="00362655" w:rsidRDefault="00EF6671" w:rsidP="00EF6671">
      <w:pPr>
        <w:pStyle w:val="Paragraphedeliste"/>
        <w:numPr>
          <w:ilvl w:val="0"/>
          <w:numId w:val="26"/>
        </w:numPr>
        <w:spacing w:before="0" w:after="160" w:line="259" w:lineRule="auto"/>
      </w:pPr>
      <w:r w:rsidRPr="00362655">
        <w:t xml:space="preserve">Cliquez sur </w:t>
      </w:r>
      <w:r w:rsidRPr="00362655">
        <w:rPr>
          <w:b/>
          <w:bCs/>
        </w:rPr>
        <w:t>Commit</w:t>
      </w:r>
    </w:p>
    <w:p w14:paraId="23F0A6CF" w14:textId="77777777" w:rsidR="00EF6671" w:rsidRPr="00362655" w:rsidRDefault="00EF6671" w:rsidP="00EF6671">
      <w:pPr>
        <w:pStyle w:val="Paragraphedeliste"/>
        <w:numPr>
          <w:ilvl w:val="0"/>
          <w:numId w:val="26"/>
        </w:numPr>
        <w:spacing w:before="0" w:after="160" w:line="259" w:lineRule="auto"/>
      </w:pPr>
      <w:r w:rsidRPr="00362655">
        <w:t xml:space="preserve">"Poussez" </w:t>
      </w:r>
      <w:r w:rsidRPr="00362655">
        <w:rPr>
          <w:b/>
          <w:bCs/>
        </w:rPr>
        <w:t>Push</w:t>
      </w:r>
      <w:r w:rsidRPr="00362655">
        <w:t xml:space="preserve"> les modifications sur le repo en ligne </w:t>
      </w:r>
      <w:r w:rsidRPr="00362655">
        <w:rPr>
          <w:b/>
          <w:bCs/>
        </w:rPr>
        <w:t>Remote</w:t>
      </w:r>
      <w:r w:rsidRPr="00362655">
        <w:t xml:space="preserve">: cliquez sur </w:t>
      </w:r>
      <w:r w:rsidRPr="00362655">
        <w:rPr>
          <w:noProof/>
        </w:rPr>
        <w:drawing>
          <wp:inline distT="0" distB="0" distL="0" distR="0" wp14:anchorId="623C259E" wp14:editId="387C171C">
            <wp:extent cx="232486" cy="311742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D4A6" w14:textId="2ABE162D" w:rsidR="00362655" w:rsidRDefault="00362655" w:rsidP="00601562"/>
    <w:p w14:paraId="25E9C785" w14:textId="3EC0FAFA" w:rsidR="0045328E" w:rsidRDefault="0045328E" w:rsidP="0045328E">
      <w:pPr>
        <w:pStyle w:val="Titre1"/>
      </w:pPr>
      <w:r>
        <w:t xml:space="preserve">ajout de </w:t>
      </w:r>
      <w:r w:rsidR="00641ADE">
        <w:t xml:space="preserve">la </w:t>
      </w:r>
      <w:r w:rsidR="00BF64A4">
        <w:t>fonctionnalité hunter possède un ou plusieurs weapon(s)</w:t>
      </w:r>
    </w:p>
    <w:p w14:paraId="55B27CDF" w14:textId="6EDAD77B" w:rsidR="0045328E" w:rsidRPr="000C4172" w:rsidRDefault="0045328E" w:rsidP="0045328E">
      <w:pPr>
        <w:pStyle w:val="Titre2"/>
      </w:pPr>
      <w:r>
        <w:t xml:space="preserve">Ajout </w:t>
      </w:r>
      <w:r w:rsidR="00BA0060">
        <w:t xml:space="preserve">de la fonctionnalité hunter </w:t>
      </w:r>
      <w:r w:rsidR="0083769B">
        <w:t>pouvant avoir plusieurs</w:t>
      </w:r>
      <w:r w:rsidR="00BA0060">
        <w:t xml:space="preserve"> weapon</w:t>
      </w:r>
      <w:r w:rsidR="0083769B">
        <w:t>(s)</w:t>
      </w:r>
    </w:p>
    <w:p w14:paraId="384C651A" w14:textId="0F12492F" w:rsidR="0045328E" w:rsidRPr="00BB4B53" w:rsidRDefault="00A40BD5" w:rsidP="00541315">
      <w:pPr>
        <w:pStyle w:val="Paragraphedeliste"/>
        <w:numPr>
          <w:ilvl w:val="0"/>
          <w:numId w:val="28"/>
        </w:numPr>
        <w:spacing w:before="0" w:after="160" w:line="259" w:lineRule="auto"/>
      </w:pPr>
      <w:r>
        <w:t xml:space="preserve">Ajoutez et/ou modifiez les classes et propriétés nécessaire afin </w:t>
      </w:r>
      <w:r w:rsidR="00541315">
        <w:t xml:space="preserve">qu’un </w:t>
      </w:r>
      <w:r w:rsidR="00541315">
        <w:rPr>
          <w:b/>
          <w:bCs/>
        </w:rPr>
        <w:t>Hunte</w:t>
      </w:r>
      <w:r w:rsidR="007944D4">
        <w:rPr>
          <w:b/>
          <w:bCs/>
        </w:rPr>
        <w:t xml:space="preserve">r </w:t>
      </w:r>
      <w:r w:rsidR="003A63E2">
        <w:t xml:space="preserve">possède un </w:t>
      </w:r>
      <w:r w:rsidR="007944D4">
        <w:t>o</w:t>
      </w:r>
      <w:r w:rsidR="003A63E2">
        <w:t xml:space="preserve">u plusieurs </w:t>
      </w:r>
      <w:r w:rsidR="007944D4">
        <w:rPr>
          <w:b/>
          <w:bCs/>
        </w:rPr>
        <w:t>Weapon</w:t>
      </w:r>
      <w:r w:rsidR="00712269">
        <w:rPr>
          <w:b/>
          <w:bCs/>
        </w:rPr>
        <w:t xml:space="preserve"> </w:t>
      </w:r>
      <w:r w:rsidR="00712269">
        <w:t xml:space="preserve">et un </w:t>
      </w:r>
      <w:r w:rsidR="00712269">
        <w:rPr>
          <w:b/>
          <w:bCs/>
        </w:rPr>
        <w:t>Weapon</w:t>
      </w:r>
      <w:r w:rsidR="00712269">
        <w:t xml:space="preserve"> </w:t>
      </w:r>
      <w:r w:rsidR="00BB4B53">
        <w:t xml:space="preserve">peut être possédé par un ou plusieurs </w:t>
      </w:r>
      <w:r w:rsidR="00BB4B53">
        <w:rPr>
          <w:b/>
          <w:bCs/>
        </w:rPr>
        <w:t>Hunter.</w:t>
      </w:r>
    </w:p>
    <w:p w14:paraId="7C244B1E" w14:textId="1036FC66" w:rsidR="00BB4B53" w:rsidRDefault="00BB4B53" w:rsidP="00541315">
      <w:pPr>
        <w:pStyle w:val="Paragraphedeliste"/>
        <w:numPr>
          <w:ilvl w:val="0"/>
          <w:numId w:val="28"/>
        </w:numPr>
        <w:spacing w:before="0" w:after="160" w:line="259" w:lineRule="auto"/>
      </w:pPr>
      <w:r>
        <w:t>Ajoutez l</w:t>
      </w:r>
      <w:r w:rsidR="006B76C6">
        <w:t xml:space="preserve">a propriété </w:t>
      </w:r>
      <w:r w:rsidR="006B76C6">
        <w:rPr>
          <w:b/>
          <w:bCs/>
        </w:rPr>
        <w:t>Quantity,</w:t>
      </w:r>
      <w:r w:rsidR="006B76C6">
        <w:t xml:space="preserve"> qui varie </w:t>
      </w:r>
      <w:r w:rsidR="0046434E">
        <w:t xml:space="preserve">selon le </w:t>
      </w:r>
      <w:r w:rsidR="0046434E">
        <w:rPr>
          <w:b/>
          <w:bCs/>
        </w:rPr>
        <w:t>Weapon</w:t>
      </w:r>
      <w:r w:rsidR="0046434E">
        <w:t xml:space="preserve"> et le </w:t>
      </w:r>
      <w:r w:rsidR="0046434E" w:rsidRPr="0046434E">
        <w:rPr>
          <w:b/>
          <w:bCs/>
        </w:rPr>
        <w:t>Hunter</w:t>
      </w:r>
      <w:r w:rsidR="0046434E">
        <w:t>, dont la valeur par défaut est 1.</w:t>
      </w:r>
    </w:p>
    <w:p w14:paraId="759A9C2B" w14:textId="77777777" w:rsidR="00A27C09" w:rsidRDefault="00A27C09" w:rsidP="00A27C09">
      <w:pPr>
        <w:pStyle w:val="Paragraphedeliste"/>
        <w:numPr>
          <w:ilvl w:val="0"/>
          <w:numId w:val="28"/>
        </w:numPr>
        <w:spacing w:before="0" w:after="160" w:line="259" w:lineRule="auto"/>
      </w:pPr>
      <w:r>
        <w:t>Assurez-vous d’avoir les annotations correspondantes aux schéma pour toutes les propriétés</w:t>
      </w:r>
    </w:p>
    <w:p w14:paraId="65CF5A41" w14:textId="5D170A5D" w:rsidR="0045328E" w:rsidRDefault="0045328E" w:rsidP="0045328E">
      <w:pPr>
        <w:pStyle w:val="Paragraphedeliste"/>
        <w:numPr>
          <w:ilvl w:val="0"/>
          <w:numId w:val="28"/>
        </w:numPr>
        <w:spacing w:before="0" w:after="160" w:line="259" w:lineRule="auto"/>
      </w:pPr>
      <w:r>
        <w:t>Ajoutez</w:t>
      </w:r>
      <w:r w:rsidR="0035449E">
        <w:t xml:space="preserve"> si nécessaire </w:t>
      </w:r>
      <w:r>
        <w:t xml:space="preserve"> </w:t>
      </w:r>
      <w:r w:rsidR="00712269">
        <w:t>d</w:t>
      </w:r>
      <w:r>
        <w:t>e</w:t>
      </w:r>
      <w:r w:rsidR="00712269">
        <w:t>(</w:t>
      </w:r>
      <w:r>
        <w:t>s</w:t>
      </w:r>
      <w:r w:rsidR="00712269">
        <w:t>)</w:t>
      </w:r>
      <w:r>
        <w:t xml:space="preserve"> DbSet</w:t>
      </w:r>
    </w:p>
    <w:p w14:paraId="5EC65836" w14:textId="2CB23238" w:rsidR="0045328E" w:rsidRPr="008D65FC" w:rsidRDefault="0045328E" w:rsidP="0045328E">
      <w:pPr>
        <w:pStyle w:val="Paragraphedeliste"/>
        <w:numPr>
          <w:ilvl w:val="0"/>
          <w:numId w:val="28"/>
        </w:numPr>
        <w:spacing w:before="0" w:after="160" w:line="259" w:lineRule="auto"/>
      </w:pPr>
      <w:r>
        <w:t xml:space="preserve">Ajoutez une migration </w:t>
      </w:r>
      <w:r>
        <w:rPr>
          <w:b/>
          <w:bCs/>
        </w:rPr>
        <w:t>Add</w:t>
      </w:r>
      <w:r w:rsidR="00774483">
        <w:rPr>
          <w:b/>
          <w:bCs/>
        </w:rPr>
        <w:t>Re</w:t>
      </w:r>
      <w:r w:rsidR="00ED123F">
        <w:rPr>
          <w:b/>
          <w:bCs/>
        </w:rPr>
        <w:t>la</w:t>
      </w:r>
      <w:r w:rsidR="00774483">
        <w:rPr>
          <w:b/>
          <w:bCs/>
        </w:rPr>
        <w:t>tionWeaponHunter</w:t>
      </w:r>
    </w:p>
    <w:p w14:paraId="7A32FF55" w14:textId="77777777" w:rsidR="0045328E" w:rsidRDefault="0045328E" w:rsidP="0045328E">
      <w:pPr>
        <w:pStyle w:val="Paragraphedeliste"/>
        <w:numPr>
          <w:ilvl w:val="0"/>
          <w:numId w:val="28"/>
        </w:numPr>
        <w:spacing w:before="0" w:after="160" w:line="259" w:lineRule="auto"/>
      </w:pPr>
      <w:r>
        <w:t>Mettez à jour la BD</w:t>
      </w:r>
    </w:p>
    <w:p w14:paraId="59657FEF" w14:textId="77777777" w:rsidR="0045328E" w:rsidRPr="00D06E4E" w:rsidRDefault="0045328E" w:rsidP="00601562"/>
    <w:p w14:paraId="04D406EB" w14:textId="77777777" w:rsidR="00B07BAA" w:rsidRPr="0045328E" w:rsidRDefault="00B07BAA" w:rsidP="00B07BAA">
      <w:pPr>
        <w:pStyle w:val="Titre2"/>
      </w:pPr>
      <w:r w:rsidRPr="0045328E">
        <w:lastRenderedPageBreak/>
        <w:t xml:space="preserve">Commentaires et validation (Commit) des changements dans le code </w:t>
      </w:r>
    </w:p>
    <w:p w14:paraId="551A2775" w14:textId="77777777" w:rsidR="00B07BAA" w:rsidRPr="0045328E" w:rsidRDefault="00B07BAA" w:rsidP="00A0432A">
      <w:pPr>
        <w:pStyle w:val="Paragraphedeliste"/>
        <w:numPr>
          <w:ilvl w:val="0"/>
          <w:numId w:val="28"/>
        </w:numPr>
        <w:spacing w:before="0" w:after="160" w:line="259" w:lineRule="auto"/>
      </w:pPr>
      <w:r w:rsidRPr="0045328E">
        <w:t>Dans Gitkraken, assurez-vous d'être dans le bon dossier/repo et sur la bonne branche</w:t>
      </w:r>
    </w:p>
    <w:p w14:paraId="67689549" w14:textId="77777777" w:rsidR="00B07BAA" w:rsidRPr="0045328E" w:rsidRDefault="00B07BAA" w:rsidP="00A0432A">
      <w:pPr>
        <w:pStyle w:val="Paragraphedeliste"/>
        <w:numPr>
          <w:ilvl w:val="0"/>
          <w:numId w:val="28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View changes</w:t>
      </w:r>
    </w:p>
    <w:p w14:paraId="3233ECEF" w14:textId="77777777" w:rsidR="00B07BAA" w:rsidRPr="0045328E" w:rsidRDefault="00B07BAA" w:rsidP="00A0432A">
      <w:pPr>
        <w:pStyle w:val="Paragraphedeliste"/>
        <w:numPr>
          <w:ilvl w:val="0"/>
          <w:numId w:val="28"/>
        </w:numPr>
        <w:spacing w:before="0" w:after="160" w:line="259" w:lineRule="auto"/>
      </w:pPr>
      <w:r w:rsidRPr="0045328E">
        <w:t xml:space="preserve">Validez les modification: cliquez sur </w:t>
      </w:r>
      <w:r w:rsidRPr="0045328E">
        <w:rPr>
          <w:b/>
          <w:bCs/>
        </w:rPr>
        <w:t>Stage all changes</w:t>
      </w:r>
    </w:p>
    <w:p w14:paraId="0D155762" w14:textId="77777777" w:rsidR="00B07BAA" w:rsidRPr="0045328E" w:rsidRDefault="00B07BAA" w:rsidP="00A0432A">
      <w:pPr>
        <w:pStyle w:val="Paragraphedeliste"/>
        <w:numPr>
          <w:ilvl w:val="0"/>
          <w:numId w:val="28"/>
        </w:numPr>
        <w:spacing w:before="0" w:after="160" w:line="259" w:lineRule="auto"/>
      </w:pPr>
      <w:r w:rsidRPr="0045328E">
        <w:t>Commentez en respectant les standards proposés (vous serez noté là-dessus):</w:t>
      </w:r>
    </w:p>
    <w:p w14:paraId="06C5F3D1" w14:textId="3C0DC73A" w:rsidR="00B07BAA" w:rsidRPr="0045328E" w:rsidRDefault="00B07BAA" w:rsidP="00362655">
      <w:pPr>
        <w:pStyle w:val="Paragraphedeliste"/>
        <w:numPr>
          <w:ilvl w:val="1"/>
          <w:numId w:val="26"/>
        </w:numPr>
        <w:spacing w:before="0" w:after="160" w:line="259" w:lineRule="auto"/>
        <w:rPr>
          <w:lang w:val="en-US"/>
        </w:rPr>
      </w:pPr>
      <w:r w:rsidRPr="0045328E">
        <w:rPr>
          <w:b/>
          <w:bCs/>
          <w:lang w:val="en-US"/>
        </w:rPr>
        <w:t>Summary</w:t>
      </w:r>
      <w:r w:rsidRPr="0045328E">
        <w:rPr>
          <w:lang w:val="en-US"/>
        </w:rPr>
        <w:t xml:space="preserve">: </w:t>
      </w:r>
      <w:r w:rsidR="00CE1332">
        <w:rPr>
          <w:lang w:val="en-US"/>
        </w:rPr>
        <w:t xml:space="preserve">FCT Weapon et </w:t>
      </w:r>
      <w:r w:rsidR="000E5C42">
        <w:rPr>
          <w:lang w:val="en-US"/>
        </w:rPr>
        <w:t>Hunter</w:t>
      </w:r>
    </w:p>
    <w:p w14:paraId="732748A7" w14:textId="3EF8C58C" w:rsidR="00B07BAA" w:rsidRPr="0045328E" w:rsidRDefault="00B07BAA" w:rsidP="00362655">
      <w:pPr>
        <w:pStyle w:val="Paragraphedeliste"/>
        <w:numPr>
          <w:ilvl w:val="1"/>
          <w:numId w:val="26"/>
        </w:numPr>
        <w:spacing w:before="0" w:after="160" w:line="259" w:lineRule="auto"/>
      </w:pPr>
      <w:r w:rsidRPr="0045328E">
        <w:rPr>
          <w:b/>
          <w:bCs/>
        </w:rPr>
        <w:t>Description</w:t>
      </w:r>
      <w:r w:rsidR="009D0E33">
        <w:rPr>
          <w:b/>
          <w:bCs/>
        </w:rPr>
        <w:t> </w:t>
      </w:r>
      <w:r w:rsidR="009D0E33">
        <w:t>: ÉCRIRE UN COMMENTAIRE PERTINENT</w:t>
      </w:r>
      <w:r w:rsidR="00C14309" w:rsidRPr="0045328E">
        <w:t>.</w:t>
      </w:r>
    </w:p>
    <w:p w14:paraId="451B238E" w14:textId="77777777" w:rsidR="00B07BAA" w:rsidRPr="0045328E" w:rsidRDefault="00B07BAA" w:rsidP="00A0432A">
      <w:pPr>
        <w:pStyle w:val="Paragraphedeliste"/>
        <w:numPr>
          <w:ilvl w:val="0"/>
          <w:numId w:val="28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Commit</w:t>
      </w:r>
    </w:p>
    <w:p w14:paraId="3D2FE636" w14:textId="77777777" w:rsidR="00B07BAA" w:rsidRPr="0045328E" w:rsidRDefault="00B07BAA" w:rsidP="00A0432A">
      <w:pPr>
        <w:pStyle w:val="Paragraphedeliste"/>
        <w:numPr>
          <w:ilvl w:val="0"/>
          <w:numId w:val="28"/>
        </w:numPr>
        <w:spacing w:before="0" w:after="160" w:line="259" w:lineRule="auto"/>
      </w:pPr>
      <w:r w:rsidRPr="0045328E">
        <w:t xml:space="preserve">"Poussez" </w:t>
      </w:r>
      <w:r w:rsidRPr="0045328E">
        <w:rPr>
          <w:b/>
          <w:bCs/>
        </w:rPr>
        <w:t>Push</w:t>
      </w:r>
      <w:r w:rsidRPr="0045328E">
        <w:t xml:space="preserve"> les modifications sur le repo en ligne </w:t>
      </w:r>
      <w:r w:rsidRPr="0045328E">
        <w:rPr>
          <w:b/>
          <w:bCs/>
        </w:rPr>
        <w:t>Remote</w:t>
      </w:r>
      <w:r w:rsidRPr="0045328E">
        <w:t xml:space="preserve">: cliquez sur </w:t>
      </w:r>
      <w:r w:rsidRPr="0045328E">
        <w:rPr>
          <w:noProof/>
        </w:rPr>
        <w:drawing>
          <wp:inline distT="0" distB="0" distL="0" distR="0" wp14:anchorId="101D0F57" wp14:editId="45E2431D">
            <wp:extent cx="232486" cy="31174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8779" w14:textId="5FC7B6A8" w:rsidR="00B07BAA" w:rsidRDefault="00B07BAA" w:rsidP="00B07BAA"/>
    <w:p w14:paraId="6F5F7A92" w14:textId="692AF402" w:rsidR="008D070D" w:rsidRDefault="008D070D" w:rsidP="008D070D">
      <w:pPr>
        <w:pStyle w:val="Titre1"/>
      </w:pPr>
      <w:r>
        <w:t xml:space="preserve">ajout </w:t>
      </w:r>
      <w:r>
        <w:t>de propriétés et d’annotations diverses</w:t>
      </w:r>
    </w:p>
    <w:p w14:paraId="3CEE2A7A" w14:textId="0AE79069" w:rsidR="008D070D" w:rsidRPr="000C4172" w:rsidRDefault="008D070D" w:rsidP="008D070D">
      <w:pPr>
        <w:pStyle w:val="Titre2"/>
      </w:pPr>
      <w:r>
        <w:t>Classe HuntingLog</w:t>
      </w:r>
    </w:p>
    <w:p w14:paraId="1DA2D7DF" w14:textId="229B49E8" w:rsidR="008D070D" w:rsidRDefault="00A46182" w:rsidP="007E78AC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 xml:space="preserve">Ajoutez la propriété </w:t>
      </w:r>
      <w:r>
        <w:rPr>
          <w:b/>
          <w:bCs/>
        </w:rPr>
        <w:t>AdventureDate</w:t>
      </w:r>
      <w:r>
        <w:t xml:space="preserve"> </w:t>
      </w:r>
      <w:r w:rsidR="00592BF2">
        <w:t>qui détermine la Date (dataType)</w:t>
      </w:r>
    </w:p>
    <w:p w14:paraId="0B40488D" w14:textId="660E579E" w:rsidR="008D070D" w:rsidRPr="008D65FC" w:rsidRDefault="008D070D" w:rsidP="007E78AC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 xml:space="preserve">Ajoutez une migration </w:t>
      </w:r>
      <w:r>
        <w:rPr>
          <w:b/>
          <w:bCs/>
        </w:rPr>
        <w:t>Add</w:t>
      </w:r>
      <w:r w:rsidR="00F0534C">
        <w:rPr>
          <w:b/>
          <w:bCs/>
        </w:rPr>
        <w:t>HuntingLog</w:t>
      </w:r>
      <w:r w:rsidR="00592BF2">
        <w:rPr>
          <w:b/>
          <w:bCs/>
        </w:rPr>
        <w:t>AdventureDate</w:t>
      </w:r>
    </w:p>
    <w:p w14:paraId="3C2C0817" w14:textId="77777777" w:rsidR="008D070D" w:rsidRDefault="008D070D" w:rsidP="007E78AC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>Mettez à jour la BD</w:t>
      </w:r>
    </w:p>
    <w:p w14:paraId="003F1D0C" w14:textId="77777777" w:rsidR="008D070D" w:rsidRPr="00D06E4E" w:rsidRDefault="008D070D" w:rsidP="008D070D"/>
    <w:p w14:paraId="1049FBCD" w14:textId="77777777" w:rsidR="008D070D" w:rsidRPr="0045328E" w:rsidRDefault="008D070D" w:rsidP="008D070D">
      <w:pPr>
        <w:pStyle w:val="Titre2"/>
      </w:pPr>
      <w:r w:rsidRPr="0045328E">
        <w:t xml:space="preserve">Commentaires et validation (Commit) des changements dans le code </w:t>
      </w:r>
    </w:p>
    <w:p w14:paraId="014DA1EC" w14:textId="77777777" w:rsidR="008D070D" w:rsidRPr="0045328E" w:rsidRDefault="008D070D" w:rsidP="007E78AC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>Dans Gitkraken, assurez-vous d'être dans le bon dossier/repo et sur la bonne branche</w:t>
      </w:r>
    </w:p>
    <w:p w14:paraId="1A49904B" w14:textId="77777777" w:rsidR="008D070D" w:rsidRPr="0045328E" w:rsidRDefault="008D070D" w:rsidP="007E78AC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View changes</w:t>
      </w:r>
    </w:p>
    <w:p w14:paraId="133143B4" w14:textId="77777777" w:rsidR="008D070D" w:rsidRPr="00121AD6" w:rsidRDefault="008D070D" w:rsidP="007E78AC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121AD6">
        <w:t xml:space="preserve">Validez les modification: cliquez sur </w:t>
      </w:r>
      <w:r w:rsidRPr="00121AD6">
        <w:rPr>
          <w:b/>
          <w:bCs/>
        </w:rPr>
        <w:t>Stage all changes</w:t>
      </w:r>
    </w:p>
    <w:p w14:paraId="63FF193D" w14:textId="77777777" w:rsidR="008D070D" w:rsidRPr="00121AD6" w:rsidRDefault="008D070D" w:rsidP="007E78AC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121AD6">
        <w:t>Commentez en respectant les standards proposés (vous serez noté là-dessus):</w:t>
      </w:r>
    </w:p>
    <w:p w14:paraId="4C78206E" w14:textId="1FFCBAC5" w:rsidR="008D070D" w:rsidRPr="00121AD6" w:rsidRDefault="008D070D" w:rsidP="008D070D">
      <w:pPr>
        <w:pStyle w:val="Paragraphedeliste"/>
        <w:numPr>
          <w:ilvl w:val="1"/>
          <w:numId w:val="26"/>
        </w:numPr>
        <w:spacing w:before="0" w:after="160" w:line="259" w:lineRule="auto"/>
        <w:rPr>
          <w:lang w:val="en-US"/>
        </w:rPr>
      </w:pPr>
      <w:r w:rsidRPr="00121AD6">
        <w:rPr>
          <w:b/>
          <w:bCs/>
          <w:lang w:val="en-US"/>
        </w:rPr>
        <w:t>Summary</w:t>
      </w:r>
      <w:r w:rsidRPr="00121AD6">
        <w:rPr>
          <w:lang w:val="en-US"/>
        </w:rPr>
        <w:t xml:space="preserve">: FCT </w:t>
      </w:r>
      <w:r w:rsidR="00121AD6" w:rsidRPr="00121AD6">
        <w:rPr>
          <w:lang w:val="en-US"/>
        </w:rPr>
        <w:t>HuntingLog add AdventureDate</w:t>
      </w:r>
    </w:p>
    <w:p w14:paraId="3780F979" w14:textId="77777777" w:rsidR="008D070D" w:rsidRPr="00121AD6" w:rsidRDefault="008D070D" w:rsidP="008D070D">
      <w:pPr>
        <w:pStyle w:val="Paragraphedeliste"/>
        <w:numPr>
          <w:ilvl w:val="1"/>
          <w:numId w:val="26"/>
        </w:numPr>
        <w:spacing w:before="0" w:after="160" w:line="259" w:lineRule="auto"/>
      </w:pPr>
      <w:r w:rsidRPr="00121AD6">
        <w:rPr>
          <w:b/>
          <w:bCs/>
        </w:rPr>
        <w:t>Description </w:t>
      </w:r>
      <w:r w:rsidRPr="00121AD6">
        <w:t>: ÉCRIRE UN COMMENTAIRE PERTINENT.</w:t>
      </w:r>
    </w:p>
    <w:p w14:paraId="69EF64CE" w14:textId="77777777" w:rsidR="008D070D" w:rsidRPr="0045328E" w:rsidRDefault="008D070D" w:rsidP="007E78AC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Commit</w:t>
      </w:r>
    </w:p>
    <w:p w14:paraId="1FFB287A" w14:textId="77777777" w:rsidR="008D070D" w:rsidRPr="0045328E" w:rsidRDefault="008D070D" w:rsidP="007E78AC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"Poussez" </w:t>
      </w:r>
      <w:r w:rsidRPr="0045328E">
        <w:rPr>
          <w:b/>
          <w:bCs/>
        </w:rPr>
        <w:t>Push</w:t>
      </w:r>
      <w:r w:rsidRPr="0045328E">
        <w:t xml:space="preserve"> les modifications sur le repo en ligne </w:t>
      </w:r>
      <w:r w:rsidRPr="0045328E">
        <w:rPr>
          <w:b/>
          <w:bCs/>
        </w:rPr>
        <w:t>Remote</w:t>
      </w:r>
      <w:r w:rsidRPr="0045328E">
        <w:t xml:space="preserve">: cliquez sur </w:t>
      </w:r>
      <w:r w:rsidRPr="0045328E">
        <w:rPr>
          <w:noProof/>
        </w:rPr>
        <w:drawing>
          <wp:inline distT="0" distB="0" distL="0" distR="0" wp14:anchorId="014C8A8B" wp14:editId="706BAF24">
            <wp:extent cx="232486" cy="311742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3030" w14:textId="77777777" w:rsidR="008D070D" w:rsidRDefault="008D070D" w:rsidP="00B07BAA"/>
    <w:p w14:paraId="61989EF7" w14:textId="348E2C84" w:rsidR="005961C9" w:rsidRDefault="005961C9">
      <w:pPr>
        <w:rPr>
          <w:caps/>
          <w:color w:val="FFFFFF" w:themeColor="background1"/>
          <w:spacing w:val="15"/>
          <w:sz w:val="22"/>
          <w:szCs w:val="22"/>
        </w:rPr>
      </w:pPr>
    </w:p>
    <w:sectPr w:rsidR="005961C9" w:rsidSect="000440BA">
      <w:headerReference w:type="default" r:id="rId14"/>
      <w:footerReference w:type="defaul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C8B2B" w14:textId="77777777" w:rsidR="00AC2AE6" w:rsidRDefault="00AC2AE6" w:rsidP="000440BA">
      <w:r>
        <w:separator/>
      </w:r>
    </w:p>
  </w:endnote>
  <w:endnote w:type="continuationSeparator" w:id="0">
    <w:p w14:paraId="19587ACC" w14:textId="77777777" w:rsidR="00AC2AE6" w:rsidRDefault="00AC2AE6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1792D" w14:textId="77777777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>
      <w:tab/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EEC52" w14:textId="77777777" w:rsidR="00AC2AE6" w:rsidRDefault="00AC2AE6" w:rsidP="000440BA">
      <w:r>
        <w:separator/>
      </w:r>
    </w:p>
  </w:footnote>
  <w:footnote w:type="continuationSeparator" w:id="0">
    <w:p w14:paraId="0D1F9C21" w14:textId="77777777" w:rsidR="00AC2AE6" w:rsidRDefault="00AC2AE6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641EB" w14:textId="141EA846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420-3W6 Programmation Web transactionnelle</w:t>
    </w:r>
    <w:r>
      <w:tab/>
    </w:r>
    <w:r>
      <w:tab/>
      <w:t xml:space="preserve">Laboratoire </w:t>
    </w:r>
    <w:r w:rsidR="00497FB0">
      <w:t xml:space="preserve">séance </w:t>
    </w:r>
    <w:r w:rsidR="00E67115">
      <w:t>0</w:t>
    </w:r>
    <w:r w:rsidR="0034468F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7D1D"/>
    <w:multiLevelType w:val="hybridMultilevel"/>
    <w:tmpl w:val="1902B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D42F0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C6F66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D63A7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A1DC4"/>
    <w:multiLevelType w:val="hybridMultilevel"/>
    <w:tmpl w:val="E2AC9D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84315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97842"/>
    <w:multiLevelType w:val="hybridMultilevel"/>
    <w:tmpl w:val="BA249D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37158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100E3"/>
    <w:multiLevelType w:val="hybridMultilevel"/>
    <w:tmpl w:val="E2AC9D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65A1D"/>
    <w:multiLevelType w:val="multilevel"/>
    <w:tmpl w:val="BDDE8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75039A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B3678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D93549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96572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A55BD2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615B97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C7208F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FE4D6C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E46DE"/>
    <w:multiLevelType w:val="hybridMultilevel"/>
    <w:tmpl w:val="E70072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F80D8D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4A3F0D"/>
    <w:multiLevelType w:val="hybridMultilevel"/>
    <w:tmpl w:val="33EE8E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205438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BB3810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6C792C5F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644168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C51C1C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E52AEC"/>
    <w:multiLevelType w:val="hybridMultilevel"/>
    <w:tmpl w:val="C212BC4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BAC3DF4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  <w:lvlOverride w:ilvl="0">
      <w:startOverride w:val="1"/>
    </w:lvlOverride>
  </w:num>
  <w:num w:numId="2">
    <w:abstractNumId w:val="26"/>
  </w:num>
  <w:num w:numId="3">
    <w:abstractNumId w:val="15"/>
  </w:num>
  <w:num w:numId="4">
    <w:abstractNumId w:val="9"/>
  </w:num>
  <w:num w:numId="5">
    <w:abstractNumId w:val="3"/>
  </w:num>
  <w:num w:numId="6">
    <w:abstractNumId w:val="27"/>
  </w:num>
  <w:num w:numId="7">
    <w:abstractNumId w:val="22"/>
  </w:num>
  <w:num w:numId="8">
    <w:abstractNumId w:val="0"/>
  </w:num>
  <w:num w:numId="9">
    <w:abstractNumId w:val="12"/>
  </w:num>
  <w:num w:numId="10">
    <w:abstractNumId w:val="24"/>
  </w:num>
  <w:num w:numId="11">
    <w:abstractNumId w:val="18"/>
  </w:num>
  <w:num w:numId="12">
    <w:abstractNumId w:val="16"/>
  </w:num>
  <w:num w:numId="13">
    <w:abstractNumId w:val="1"/>
  </w:num>
  <w:num w:numId="14">
    <w:abstractNumId w:val="28"/>
  </w:num>
  <w:num w:numId="15">
    <w:abstractNumId w:val="6"/>
  </w:num>
  <w:num w:numId="16">
    <w:abstractNumId w:val="20"/>
  </w:num>
  <w:num w:numId="17">
    <w:abstractNumId w:val="5"/>
  </w:num>
  <w:num w:numId="18">
    <w:abstractNumId w:val="14"/>
  </w:num>
  <w:num w:numId="19">
    <w:abstractNumId w:val="19"/>
  </w:num>
  <w:num w:numId="20">
    <w:abstractNumId w:val="25"/>
  </w:num>
  <w:num w:numId="21">
    <w:abstractNumId w:val="21"/>
  </w:num>
  <w:num w:numId="22">
    <w:abstractNumId w:val="10"/>
  </w:num>
  <w:num w:numId="23">
    <w:abstractNumId w:val="13"/>
  </w:num>
  <w:num w:numId="24">
    <w:abstractNumId w:val="2"/>
  </w:num>
  <w:num w:numId="25">
    <w:abstractNumId w:val="7"/>
  </w:num>
  <w:num w:numId="26">
    <w:abstractNumId w:val="11"/>
  </w:num>
  <w:num w:numId="27">
    <w:abstractNumId w:val="17"/>
  </w:num>
  <w:num w:numId="28">
    <w:abstractNumId w:val="4"/>
  </w:num>
  <w:num w:numId="29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85"/>
  <w:displayBackgroundShape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0000F"/>
    <w:rsid w:val="00000A91"/>
    <w:rsid w:val="00010F4F"/>
    <w:rsid w:val="000223F6"/>
    <w:rsid w:val="00032506"/>
    <w:rsid w:val="000440BA"/>
    <w:rsid w:val="00050D72"/>
    <w:rsid w:val="00057529"/>
    <w:rsid w:val="00057B84"/>
    <w:rsid w:val="00074D9B"/>
    <w:rsid w:val="000764E8"/>
    <w:rsid w:val="00082260"/>
    <w:rsid w:val="000A601C"/>
    <w:rsid w:val="000B0D93"/>
    <w:rsid w:val="000C1240"/>
    <w:rsid w:val="000C2C8B"/>
    <w:rsid w:val="000D5862"/>
    <w:rsid w:val="000E51AA"/>
    <w:rsid w:val="000E5C42"/>
    <w:rsid w:val="000E7516"/>
    <w:rsid w:val="000F0211"/>
    <w:rsid w:val="000F4766"/>
    <w:rsid w:val="00107922"/>
    <w:rsid w:val="00111D92"/>
    <w:rsid w:val="00121AD6"/>
    <w:rsid w:val="00121F4B"/>
    <w:rsid w:val="00123228"/>
    <w:rsid w:val="001420F9"/>
    <w:rsid w:val="00156BF6"/>
    <w:rsid w:val="00191187"/>
    <w:rsid w:val="00194084"/>
    <w:rsid w:val="00195EDD"/>
    <w:rsid w:val="001A6701"/>
    <w:rsid w:val="001B2327"/>
    <w:rsid w:val="001B7F8B"/>
    <w:rsid w:val="001C44A3"/>
    <w:rsid w:val="001F7F00"/>
    <w:rsid w:val="00203A45"/>
    <w:rsid w:val="0020781B"/>
    <w:rsid w:val="002340F5"/>
    <w:rsid w:val="00234C76"/>
    <w:rsid w:val="00247D88"/>
    <w:rsid w:val="00290850"/>
    <w:rsid w:val="00291FF1"/>
    <w:rsid w:val="002925D9"/>
    <w:rsid w:val="00294642"/>
    <w:rsid w:val="002B61D7"/>
    <w:rsid w:val="002C2806"/>
    <w:rsid w:val="002C5B90"/>
    <w:rsid w:val="002D1D19"/>
    <w:rsid w:val="002E0E36"/>
    <w:rsid w:val="002E19E4"/>
    <w:rsid w:val="003044E7"/>
    <w:rsid w:val="00305784"/>
    <w:rsid w:val="0031680E"/>
    <w:rsid w:val="0032156B"/>
    <w:rsid w:val="0033591B"/>
    <w:rsid w:val="00341021"/>
    <w:rsid w:val="0034468F"/>
    <w:rsid w:val="00351B98"/>
    <w:rsid w:val="0035449E"/>
    <w:rsid w:val="00357123"/>
    <w:rsid w:val="00362655"/>
    <w:rsid w:val="00366E0C"/>
    <w:rsid w:val="00381342"/>
    <w:rsid w:val="00381B3A"/>
    <w:rsid w:val="003837C2"/>
    <w:rsid w:val="0039761D"/>
    <w:rsid w:val="003A63E2"/>
    <w:rsid w:val="003B2F05"/>
    <w:rsid w:val="003B4C01"/>
    <w:rsid w:val="003C2954"/>
    <w:rsid w:val="003C3D36"/>
    <w:rsid w:val="003E2A4F"/>
    <w:rsid w:val="003F5BCA"/>
    <w:rsid w:val="0040178D"/>
    <w:rsid w:val="00401D2F"/>
    <w:rsid w:val="00403EAA"/>
    <w:rsid w:val="00404067"/>
    <w:rsid w:val="004047ED"/>
    <w:rsid w:val="0041099F"/>
    <w:rsid w:val="00416E89"/>
    <w:rsid w:val="00422562"/>
    <w:rsid w:val="00425320"/>
    <w:rsid w:val="00440934"/>
    <w:rsid w:val="00440B8A"/>
    <w:rsid w:val="0044560F"/>
    <w:rsid w:val="00445FAE"/>
    <w:rsid w:val="0045328E"/>
    <w:rsid w:val="00457912"/>
    <w:rsid w:val="0046434E"/>
    <w:rsid w:val="00467AE1"/>
    <w:rsid w:val="004716F3"/>
    <w:rsid w:val="00474744"/>
    <w:rsid w:val="004817CE"/>
    <w:rsid w:val="00481CD6"/>
    <w:rsid w:val="00485F7E"/>
    <w:rsid w:val="00497FB0"/>
    <w:rsid w:val="004A37C8"/>
    <w:rsid w:val="004A6A9B"/>
    <w:rsid w:val="004E5E03"/>
    <w:rsid w:val="004F3AF2"/>
    <w:rsid w:val="0050476C"/>
    <w:rsid w:val="00505F12"/>
    <w:rsid w:val="00516057"/>
    <w:rsid w:val="005237B7"/>
    <w:rsid w:val="00523F1E"/>
    <w:rsid w:val="00531CDF"/>
    <w:rsid w:val="00532090"/>
    <w:rsid w:val="00534126"/>
    <w:rsid w:val="005352E9"/>
    <w:rsid w:val="005359D9"/>
    <w:rsid w:val="00535D9A"/>
    <w:rsid w:val="00540448"/>
    <w:rsid w:val="00541315"/>
    <w:rsid w:val="005471A2"/>
    <w:rsid w:val="005768E1"/>
    <w:rsid w:val="005858DC"/>
    <w:rsid w:val="00590320"/>
    <w:rsid w:val="00592BF2"/>
    <w:rsid w:val="0059324B"/>
    <w:rsid w:val="005939C8"/>
    <w:rsid w:val="005961C9"/>
    <w:rsid w:val="005A6A33"/>
    <w:rsid w:val="005B1412"/>
    <w:rsid w:val="005C4BCF"/>
    <w:rsid w:val="005D2792"/>
    <w:rsid w:val="005F00ED"/>
    <w:rsid w:val="005F50AC"/>
    <w:rsid w:val="005F7F3D"/>
    <w:rsid w:val="00601562"/>
    <w:rsid w:val="00602B32"/>
    <w:rsid w:val="0061163D"/>
    <w:rsid w:val="00611910"/>
    <w:rsid w:val="00626741"/>
    <w:rsid w:val="00631119"/>
    <w:rsid w:val="00641ADE"/>
    <w:rsid w:val="00662E2B"/>
    <w:rsid w:val="00680FCC"/>
    <w:rsid w:val="006A3400"/>
    <w:rsid w:val="006B76C6"/>
    <w:rsid w:val="006C16DA"/>
    <w:rsid w:val="006C2CB1"/>
    <w:rsid w:val="006D7886"/>
    <w:rsid w:val="006E4404"/>
    <w:rsid w:val="00702AEC"/>
    <w:rsid w:val="0071212C"/>
    <w:rsid w:val="00712269"/>
    <w:rsid w:val="007244B2"/>
    <w:rsid w:val="007266C4"/>
    <w:rsid w:val="007338FB"/>
    <w:rsid w:val="00735909"/>
    <w:rsid w:val="00754711"/>
    <w:rsid w:val="0076420F"/>
    <w:rsid w:val="007724D6"/>
    <w:rsid w:val="00774483"/>
    <w:rsid w:val="007774B3"/>
    <w:rsid w:val="00783093"/>
    <w:rsid w:val="00793839"/>
    <w:rsid w:val="007944D4"/>
    <w:rsid w:val="007A5116"/>
    <w:rsid w:val="007A7BBE"/>
    <w:rsid w:val="007B4EDB"/>
    <w:rsid w:val="007E78AC"/>
    <w:rsid w:val="00800EDB"/>
    <w:rsid w:val="0080668B"/>
    <w:rsid w:val="00822DAA"/>
    <w:rsid w:val="008240B8"/>
    <w:rsid w:val="00824B1D"/>
    <w:rsid w:val="008312C9"/>
    <w:rsid w:val="00831C8A"/>
    <w:rsid w:val="0083769B"/>
    <w:rsid w:val="008405BD"/>
    <w:rsid w:val="00841406"/>
    <w:rsid w:val="00841ADC"/>
    <w:rsid w:val="00862405"/>
    <w:rsid w:val="00865095"/>
    <w:rsid w:val="00873ECD"/>
    <w:rsid w:val="00874C16"/>
    <w:rsid w:val="00896A40"/>
    <w:rsid w:val="008A0455"/>
    <w:rsid w:val="008A0DB4"/>
    <w:rsid w:val="008A4439"/>
    <w:rsid w:val="008A7602"/>
    <w:rsid w:val="008B66F7"/>
    <w:rsid w:val="008C12EE"/>
    <w:rsid w:val="008D0628"/>
    <w:rsid w:val="008D070D"/>
    <w:rsid w:val="008D216A"/>
    <w:rsid w:val="008D65FC"/>
    <w:rsid w:val="008E35FE"/>
    <w:rsid w:val="008E73D1"/>
    <w:rsid w:val="008F2F39"/>
    <w:rsid w:val="008F7772"/>
    <w:rsid w:val="009139F8"/>
    <w:rsid w:val="00923F50"/>
    <w:rsid w:val="00924998"/>
    <w:rsid w:val="00925E82"/>
    <w:rsid w:val="0092711E"/>
    <w:rsid w:val="00967B45"/>
    <w:rsid w:val="00980ECB"/>
    <w:rsid w:val="00982AE2"/>
    <w:rsid w:val="00984C9F"/>
    <w:rsid w:val="00987607"/>
    <w:rsid w:val="00987690"/>
    <w:rsid w:val="00993C98"/>
    <w:rsid w:val="009A4B20"/>
    <w:rsid w:val="009A5741"/>
    <w:rsid w:val="009A5F99"/>
    <w:rsid w:val="009B6B47"/>
    <w:rsid w:val="009C7363"/>
    <w:rsid w:val="009D0E33"/>
    <w:rsid w:val="009F0835"/>
    <w:rsid w:val="009F4D8C"/>
    <w:rsid w:val="009F6C1E"/>
    <w:rsid w:val="00A0432A"/>
    <w:rsid w:val="00A061C4"/>
    <w:rsid w:val="00A11341"/>
    <w:rsid w:val="00A169D9"/>
    <w:rsid w:val="00A27C09"/>
    <w:rsid w:val="00A315D4"/>
    <w:rsid w:val="00A31E4F"/>
    <w:rsid w:val="00A374A6"/>
    <w:rsid w:val="00A40BD5"/>
    <w:rsid w:val="00A45B80"/>
    <w:rsid w:val="00A46182"/>
    <w:rsid w:val="00A53F39"/>
    <w:rsid w:val="00A55CF1"/>
    <w:rsid w:val="00A811FF"/>
    <w:rsid w:val="00A971AE"/>
    <w:rsid w:val="00AA1375"/>
    <w:rsid w:val="00AC0EFD"/>
    <w:rsid w:val="00AC2AE6"/>
    <w:rsid w:val="00AD0230"/>
    <w:rsid w:val="00AD1202"/>
    <w:rsid w:val="00AD213B"/>
    <w:rsid w:val="00AD6D23"/>
    <w:rsid w:val="00AE00D6"/>
    <w:rsid w:val="00AE265E"/>
    <w:rsid w:val="00AF124F"/>
    <w:rsid w:val="00AF20AE"/>
    <w:rsid w:val="00AF76FF"/>
    <w:rsid w:val="00B06C47"/>
    <w:rsid w:val="00B07BAA"/>
    <w:rsid w:val="00B07CC6"/>
    <w:rsid w:val="00B1415A"/>
    <w:rsid w:val="00B1520E"/>
    <w:rsid w:val="00B26A20"/>
    <w:rsid w:val="00B363C1"/>
    <w:rsid w:val="00B36ED9"/>
    <w:rsid w:val="00B51B0C"/>
    <w:rsid w:val="00B52024"/>
    <w:rsid w:val="00B5262D"/>
    <w:rsid w:val="00B618AB"/>
    <w:rsid w:val="00B632B4"/>
    <w:rsid w:val="00B7171D"/>
    <w:rsid w:val="00B77FC4"/>
    <w:rsid w:val="00B803E3"/>
    <w:rsid w:val="00BA0060"/>
    <w:rsid w:val="00BA4187"/>
    <w:rsid w:val="00BA5A8C"/>
    <w:rsid w:val="00BB4B53"/>
    <w:rsid w:val="00BB65F3"/>
    <w:rsid w:val="00BC15CA"/>
    <w:rsid w:val="00BC5559"/>
    <w:rsid w:val="00BC7D3B"/>
    <w:rsid w:val="00BD2012"/>
    <w:rsid w:val="00BD6795"/>
    <w:rsid w:val="00BE6EBB"/>
    <w:rsid w:val="00BE7923"/>
    <w:rsid w:val="00BF2096"/>
    <w:rsid w:val="00BF64A4"/>
    <w:rsid w:val="00C00BF7"/>
    <w:rsid w:val="00C0263C"/>
    <w:rsid w:val="00C1028A"/>
    <w:rsid w:val="00C12F92"/>
    <w:rsid w:val="00C14309"/>
    <w:rsid w:val="00C165CA"/>
    <w:rsid w:val="00C17FA3"/>
    <w:rsid w:val="00C21E66"/>
    <w:rsid w:val="00C40F69"/>
    <w:rsid w:val="00C461E1"/>
    <w:rsid w:val="00C70039"/>
    <w:rsid w:val="00C707EB"/>
    <w:rsid w:val="00C70847"/>
    <w:rsid w:val="00C71164"/>
    <w:rsid w:val="00C727ED"/>
    <w:rsid w:val="00C75704"/>
    <w:rsid w:val="00C82359"/>
    <w:rsid w:val="00CB1CC2"/>
    <w:rsid w:val="00CB26D6"/>
    <w:rsid w:val="00CD04FF"/>
    <w:rsid w:val="00CD3A68"/>
    <w:rsid w:val="00CE1332"/>
    <w:rsid w:val="00D06E4E"/>
    <w:rsid w:val="00D26CE9"/>
    <w:rsid w:val="00D26D4A"/>
    <w:rsid w:val="00D32BCA"/>
    <w:rsid w:val="00D331FE"/>
    <w:rsid w:val="00D33AF8"/>
    <w:rsid w:val="00D41233"/>
    <w:rsid w:val="00D4343E"/>
    <w:rsid w:val="00D43838"/>
    <w:rsid w:val="00D666DB"/>
    <w:rsid w:val="00D72031"/>
    <w:rsid w:val="00D72AFA"/>
    <w:rsid w:val="00D74F00"/>
    <w:rsid w:val="00D81C4B"/>
    <w:rsid w:val="00D91C9F"/>
    <w:rsid w:val="00D942A0"/>
    <w:rsid w:val="00DB0490"/>
    <w:rsid w:val="00DB0EFE"/>
    <w:rsid w:val="00DB1675"/>
    <w:rsid w:val="00DB6A32"/>
    <w:rsid w:val="00DC3062"/>
    <w:rsid w:val="00DC3251"/>
    <w:rsid w:val="00DC3FF0"/>
    <w:rsid w:val="00DD0508"/>
    <w:rsid w:val="00DD1303"/>
    <w:rsid w:val="00DD2D50"/>
    <w:rsid w:val="00DD2E75"/>
    <w:rsid w:val="00DD56AD"/>
    <w:rsid w:val="00DF1AB4"/>
    <w:rsid w:val="00E06FAE"/>
    <w:rsid w:val="00E34A43"/>
    <w:rsid w:val="00E37767"/>
    <w:rsid w:val="00E65AD6"/>
    <w:rsid w:val="00E65DD5"/>
    <w:rsid w:val="00E67115"/>
    <w:rsid w:val="00ED0E67"/>
    <w:rsid w:val="00ED123F"/>
    <w:rsid w:val="00ED58FD"/>
    <w:rsid w:val="00EE6B6E"/>
    <w:rsid w:val="00EE722B"/>
    <w:rsid w:val="00EF0745"/>
    <w:rsid w:val="00EF5C1B"/>
    <w:rsid w:val="00EF6671"/>
    <w:rsid w:val="00F0534C"/>
    <w:rsid w:val="00F12D95"/>
    <w:rsid w:val="00F23A0A"/>
    <w:rsid w:val="00F27CE1"/>
    <w:rsid w:val="00F33E56"/>
    <w:rsid w:val="00F41478"/>
    <w:rsid w:val="00F46218"/>
    <w:rsid w:val="00F67FFC"/>
    <w:rsid w:val="00F72B75"/>
    <w:rsid w:val="00F76E56"/>
    <w:rsid w:val="00F9233E"/>
    <w:rsid w:val="00FA245A"/>
    <w:rsid w:val="00FB371F"/>
    <w:rsid w:val="00FD2AB2"/>
    <w:rsid w:val="00FD6BC1"/>
    <w:rsid w:val="00FE629C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497FB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Policepardfaut"/>
    <w:rsid w:val="00504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255</TotalTime>
  <Pages>7</Pages>
  <Words>1429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Turgeon</dc:creator>
  <cp:keywords/>
  <dc:description/>
  <cp:lastModifiedBy>Turgeon Valérie</cp:lastModifiedBy>
  <cp:revision>138</cp:revision>
  <dcterms:created xsi:type="dcterms:W3CDTF">2021-09-02T13:02:00Z</dcterms:created>
  <dcterms:modified xsi:type="dcterms:W3CDTF">2021-09-07T05:17:00Z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