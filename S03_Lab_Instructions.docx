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2D3D7A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C614EB">
        <w:t>ENtity Framework suite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Models: Entity Framework</w:t>
      </w:r>
    </w:p>
    <w:p w14:paraId="2B63F02A" w14:textId="7B410A6E" w:rsidR="00C71164" w:rsidRPr="00C71164" w:rsidRDefault="00C614EB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Relations</w:t>
      </w:r>
    </w:p>
    <w:p w14:paraId="34015074" w14:textId="0FCA9A38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Validation</w:t>
      </w:r>
      <w:r w:rsidR="00C614EB">
        <w:rPr>
          <w:rFonts w:ascii="Calibri" w:eastAsia="Times New Roman" w:hAnsi="Calibri" w:cs="Calibri"/>
          <w:sz w:val="22"/>
          <w:szCs w:val="22"/>
        </w:rPr>
        <w:t xml:space="preserve"> autres</w:t>
      </w:r>
    </w:p>
    <w:p w14:paraId="6C4D2D47" w14:textId="48F221E6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des </w:t>
      </w:r>
      <w:r w:rsidR="00156BF6">
        <w:rPr>
          <w:rFonts w:ascii="Calibri" w:eastAsia="Times New Roman" w:hAnsi="Calibri" w:cs="Calibri"/>
          <w:sz w:val="22"/>
          <w:szCs w:val="22"/>
        </w:rPr>
        <w:t>a</w:t>
      </w:r>
      <w:r w:rsidRPr="00C71164">
        <w:rPr>
          <w:rFonts w:ascii="Calibri" w:eastAsia="Times New Roman" w:hAnsi="Calibri" w:cs="Calibri"/>
          <w:sz w:val="22"/>
          <w:szCs w:val="22"/>
        </w:rPr>
        <w:t>nnotations de validation</w:t>
      </w:r>
    </w:p>
    <w:p w14:paraId="67CF0084" w14:textId="679ACFEB" w:rsidR="00C71164" w:rsidRPr="00C71164" w:rsidRDefault="00156BF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Utiliser les </w:t>
      </w:r>
      <w:r w:rsidR="00C71164" w:rsidRPr="00C71164">
        <w:rPr>
          <w:rFonts w:ascii="Calibri" w:eastAsia="Times New Roman" w:hAnsi="Calibri" w:cs="Calibri"/>
          <w:sz w:val="22"/>
          <w:szCs w:val="22"/>
        </w:rPr>
        <w:t>TagHelpers</w:t>
      </w:r>
      <w:r>
        <w:rPr>
          <w:rFonts w:ascii="Calibri" w:eastAsia="Times New Roman" w:hAnsi="Calibri" w:cs="Calibri"/>
          <w:sz w:val="22"/>
          <w:szCs w:val="22"/>
        </w:rPr>
        <w:t xml:space="preserve"> liés à la validation</w:t>
      </w:r>
      <w:r w:rsidR="00924998">
        <w:rPr>
          <w:rFonts w:ascii="Calibri" w:eastAsia="Times New Roman" w:hAnsi="Calibri" w:cs="Calibri"/>
          <w:sz w:val="22"/>
          <w:szCs w:val="22"/>
        </w:rPr>
        <w:t xml:space="preserve"> et aux données</w:t>
      </w:r>
    </w:p>
    <w:p w14:paraId="3F420A70" w14:textId="77777777" w:rsidR="00497FB0" w:rsidRDefault="00497FB0" w:rsidP="00497FB0"/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4E3B2EE5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="00C614EB" w:rsidRPr="00035C46">
        <w:rPr>
          <w:b/>
          <w:bCs/>
        </w:rPr>
        <w:t>S0</w:t>
      </w:r>
      <w:r w:rsidR="00C614EB">
        <w:rPr>
          <w:b/>
          <w:bCs/>
        </w:rPr>
        <w:t>2</w:t>
      </w:r>
      <w:r w:rsidR="00C614EB" w:rsidRPr="00035C46">
        <w:rPr>
          <w:b/>
          <w:bCs/>
        </w:rPr>
        <w:t>_</w:t>
      </w:r>
      <w:r w:rsidR="00C614EB">
        <w:rPr>
          <w:b/>
          <w:bCs/>
        </w:rPr>
        <w:t>EntityFramework_Intro</w:t>
      </w:r>
    </w:p>
    <w:p w14:paraId="48F27773" w14:textId="580461C7" w:rsidR="00AF124F" w:rsidRPr="0044560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</w:t>
      </w:r>
      <w:r w:rsidR="00C614EB">
        <w:rPr>
          <w:b/>
          <w:bCs/>
        </w:rPr>
        <w:t>3</w:t>
      </w:r>
      <w:r w:rsidRPr="00035C46">
        <w:rPr>
          <w:b/>
          <w:bCs/>
        </w:rPr>
        <w:t>_</w:t>
      </w:r>
      <w:r w:rsidR="003E2A4F">
        <w:rPr>
          <w:b/>
          <w:bCs/>
        </w:rPr>
        <w:t>EntityFramework_</w:t>
      </w:r>
      <w:r w:rsidR="00C614EB">
        <w:rPr>
          <w:b/>
          <w:bCs/>
        </w:rPr>
        <w:t>suite</w:t>
      </w:r>
    </w:p>
    <w:p w14:paraId="2F50ABAA" w14:textId="3A81CDC6" w:rsidR="000E7516" w:rsidRDefault="000E7516" w:rsidP="000E7516"/>
    <w:p w14:paraId="2110B2C3" w14:textId="40B9C062" w:rsidR="008B66F7" w:rsidRPr="00EB40F9" w:rsidRDefault="008B66F7" w:rsidP="00EB40F9">
      <w:pPr>
        <w:pStyle w:val="Titre1"/>
      </w:pPr>
      <w:r>
        <w:t>Modèle de données</w:t>
      </w:r>
    </w:p>
    <w:p w14:paraId="22951755" w14:textId="1F516986" w:rsidR="00873ECD" w:rsidRDefault="00EB40F9" w:rsidP="00873ECD">
      <w:r>
        <w:rPr>
          <w:noProof/>
        </w:rPr>
        <w:drawing>
          <wp:inline distT="0" distB="0" distL="0" distR="0" wp14:anchorId="1149F3C1" wp14:editId="4C82820E">
            <wp:extent cx="6400800" cy="2447290"/>
            <wp:effectExtent l="133350" t="57150" r="76200" b="1244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7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36086DB" w14:textId="417E80EE" w:rsidR="008D216A" w:rsidRDefault="008D216A" w:rsidP="008D216A">
      <w:pPr>
        <w:pStyle w:val="Titre2"/>
      </w:pPr>
      <w:r>
        <w:t>Modification des classes du modèle de données</w:t>
      </w:r>
    </w:p>
    <w:p w14:paraId="21F23178" w14:textId="47C87387" w:rsidR="008D216A" w:rsidRPr="00EB40F9" w:rsidRDefault="00E65DD5" w:rsidP="00873ECD">
      <w:pPr>
        <w:rPr>
          <w:b/>
          <w:bCs/>
        </w:rPr>
      </w:pPr>
      <w:r w:rsidRPr="00EB40F9">
        <w:rPr>
          <w:b/>
          <w:bCs/>
        </w:rPr>
        <w:t>Classe</w:t>
      </w:r>
      <w:r w:rsidR="00503418">
        <w:rPr>
          <w:b/>
          <w:bCs/>
        </w:rPr>
        <w:t>s</w:t>
      </w:r>
      <w:r w:rsidRPr="00EB40F9">
        <w:rPr>
          <w:b/>
          <w:bCs/>
        </w:rPr>
        <w:t xml:space="preserve"> </w:t>
      </w:r>
      <w:r w:rsidR="00032506" w:rsidRPr="00EB40F9">
        <w:rPr>
          <w:b/>
          <w:bCs/>
        </w:rPr>
        <w:t>Zombie</w:t>
      </w:r>
      <w:r w:rsidR="00EB40F9" w:rsidRPr="00EB40F9">
        <w:rPr>
          <w:b/>
          <w:bCs/>
        </w:rPr>
        <w:t xml:space="preserve"> et ForceLevel</w:t>
      </w:r>
    </w:p>
    <w:p w14:paraId="71E9721C" w14:textId="1CAF2428" w:rsidR="00EE722B" w:rsidRDefault="00E65DD5" w:rsidP="00CD3A68">
      <w:pPr>
        <w:pStyle w:val="Paragraphedeliste"/>
        <w:numPr>
          <w:ilvl w:val="0"/>
          <w:numId w:val="13"/>
        </w:numPr>
      </w:pPr>
      <w:r w:rsidRPr="00EB40F9">
        <w:t xml:space="preserve">Ajoutez </w:t>
      </w:r>
      <w:r w:rsidR="00EB40F9" w:rsidRPr="00EB40F9">
        <w:t xml:space="preserve">le nécessaire afin de créer une relation 1 à plusieurs entre </w:t>
      </w:r>
      <w:r w:rsidR="00EB40F9" w:rsidRPr="00EB40F9">
        <w:rPr>
          <w:b/>
          <w:bCs/>
        </w:rPr>
        <w:t xml:space="preserve">Zombie </w:t>
      </w:r>
      <w:r w:rsidR="00EB40F9" w:rsidRPr="00EB40F9">
        <w:t xml:space="preserve">et </w:t>
      </w:r>
      <w:r w:rsidR="00EB40F9" w:rsidRPr="00EB40F9">
        <w:rPr>
          <w:b/>
          <w:bCs/>
        </w:rPr>
        <w:t>ForceLevel</w:t>
      </w:r>
      <w:r w:rsidR="00EB40F9" w:rsidRPr="00EB40F9">
        <w:t>, tel qu’un zombie PEUT avoir une force.</w:t>
      </w:r>
    </w:p>
    <w:p w14:paraId="060AE6FB" w14:textId="6B3E7875" w:rsidR="00503418" w:rsidRPr="00EB40F9" w:rsidRDefault="00503418" w:rsidP="00CD3A68">
      <w:pPr>
        <w:pStyle w:val="Paragraphedeliste"/>
        <w:numPr>
          <w:ilvl w:val="0"/>
          <w:numId w:val="13"/>
        </w:numPr>
      </w:pPr>
      <w:r>
        <w:t xml:space="preserve">Ajoutez la propriété de navigation dans </w:t>
      </w:r>
      <w:r>
        <w:rPr>
          <w:b/>
          <w:bCs/>
        </w:rPr>
        <w:t>ForceLevel (Icollection ou Ilist)</w:t>
      </w:r>
    </w:p>
    <w:p w14:paraId="7DF8340B" w14:textId="089B565C" w:rsidR="00EB40F9" w:rsidRDefault="00EB40F9" w:rsidP="00CD3A68">
      <w:pPr>
        <w:pStyle w:val="Paragraphedeliste"/>
        <w:numPr>
          <w:ilvl w:val="0"/>
          <w:numId w:val="13"/>
        </w:numPr>
      </w:pPr>
      <w:r w:rsidRPr="00EB40F9">
        <w:t>Effectuez une migration</w:t>
      </w:r>
      <w:r>
        <w:t xml:space="preserve"> </w:t>
      </w:r>
      <w:r w:rsidRPr="00EB40F9">
        <w:rPr>
          <w:b/>
          <w:bCs/>
        </w:rPr>
        <w:t>AddForceLevel</w:t>
      </w:r>
    </w:p>
    <w:p w14:paraId="151F9A21" w14:textId="0C2B8E21" w:rsidR="00EB40F9" w:rsidRDefault="00EB40F9" w:rsidP="00CD3A68">
      <w:pPr>
        <w:pStyle w:val="Paragraphedeliste"/>
        <w:numPr>
          <w:ilvl w:val="0"/>
          <w:numId w:val="13"/>
        </w:numPr>
      </w:pPr>
      <w:r>
        <w:t>Analysez le script</w:t>
      </w:r>
    </w:p>
    <w:p w14:paraId="67A77B22" w14:textId="1555BC25" w:rsidR="00EB40F9" w:rsidRPr="00EB40F9" w:rsidRDefault="00EB40F9" w:rsidP="00CD3A68">
      <w:pPr>
        <w:pStyle w:val="Paragraphedeliste"/>
        <w:numPr>
          <w:ilvl w:val="0"/>
          <w:numId w:val="13"/>
        </w:numPr>
      </w:pPr>
      <w:r w:rsidRPr="00EB40F9">
        <w:t>Update-database</w:t>
      </w:r>
    </w:p>
    <w:p w14:paraId="06181768" w14:textId="47503F48" w:rsidR="00503418" w:rsidRPr="00503418" w:rsidRDefault="00503418" w:rsidP="00503418">
      <w:pPr>
        <w:ind w:left="360"/>
        <w:rPr>
          <w:b/>
          <w:bCs/>
        </w:rPr>
      </w:pPr>
      <w:r w:rsidRPr="00503418">
        <w:rPr>
          <w:b/>
          <w:bCs/>
        </w:rPr>
        <w:lastRenderedPageBreak/>
        <w:t xml:space="preserve">Classes Zombie et </w:t>
      </w:r>
      <w:r>
        <w:rPr>
          <w:b/>
          <w:bCs/>
        </w:rPr>
        <w:t>ZombieType</w:t>
      </w:r>
    </w:p>
    <w:p w14:paraId="76775CB1" w14:textId="5718D6E6" w:rsidR="00EB40F9" w:rsidRPr="00EB40F9" w:rsidRDefault="00EB40F9" w:rsidP="00CD3A68">
      <w:pPr>
        <w:pStyle w:val="Paragraphedeliste"/>
        <w:numPr>
          <w:ilvl w:val="0"/>
          <w:numId w:val="13"/>
        </w:numPr>
      </w:pPr>
      <w:r w:rsidRPr="00EB40F9">
        <w:t xml:space="preserve">Vérifiez que la relation 1 à plusieurs entre </w:t>
      </w:r>
      <w:r w:rsidRPr="00EB40F9">
        <w:rPr>
          <w:b/>
          <w:bCs/>
        </w:rPr>
        <w:t xml:space="preserve">Zombie </w:t>
      </w:r>
      <w:r w:rsidRPr="00EB40F9">
        <w:t xml:space="preserve">et </w:t>
      </w:r>
      <w:r w:rsidRPr="00EB40F9">
        <w:rPr>
          <w:b/>
          <w:bCs/>
        </w:rPr>
        <w:t xml:space="preserve">ZombieType </w:t>
      </w:r>
      <w:r w:rsidRPr="00EB40F9">
        <w:t>est définie telle qu’un zombie DOIT avoir un type.</w:t>
      </w:r>
    </w:p>
    <w:p w14:paraId="5DB72F80" w14:textId="6C988066" w:rsidR="00EB40F9" w:rsidRDefault="00EB40F9" w:rsidP="008A19AB">
      <w:pPr>
        <w:pStyle w:val="Paragraphedeliste"/>
        <w:numPr>
          <w:ilvl w:val="0"/>
          <w:numId w:val="13"/>
        </w:numPr>
      </w:pPr>
      <w:r>
        <w:t>SI nécessaire, e</w:t>
      </w:r>
      <w:r w:rsidRPr="00EB40F9">
        <w:t xml:space="preserve">ffectuez une migration – </w:t>
      </w:r>
      <w:r>
        <w:t xml:space="preserve">et un </w:t>
      </w:r>
      <w:r w:rsidRPr="00EB40F9">
        <w:t>Update-database</w:t>
      </w:r>
    </w:p>
    <w:p w14:paraId="151D9722" w14:textId="77777777" w:rsidR="009F6C1E" w:rsidRPr="000A6F2B" w:rsidRDefault="009F6C1E" w:rsidP="009F6C1E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B3BA541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2A3F8768" w14:textId="77777777" w:rsidR="009F6C1E" w:rsidRPr="00FC2466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23A5D9F" w14:textId="77777777" w:rsidR="009F6C1E" w:rsidRPr="007E2E85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426897B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05752308" w14:textId="28381A41" w:rsidR="009F6C1E" w:rsidRPr="00633A16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  <w:rPr>
          <w:lang w:val="en-CA"/>
        </w:rPr>
      </w:pPr>
      <w:r w:rsidRPr="00633A16">
        <w:rPr>
          <w:b/>
          <w:bCs/>
          <w:lang w:val="en-CA"/>
        </w:rPr>
        <w:t>Summary</w:t>
      </w:r>
      <w:r w:rsidRPr="00633A16">
        <w:rPr>
          <w:lang w:val="en-CA"/>
        </w:rPr>
        <w:t xml:space="preserve">: </w:t>
      </w:r>
      <w:r w:rsidR="00633A16">
        <w:rPr>
          <w:lang w:val="en-CA"/>
        </w:rPr>
        <w:t>FCT</w:t>
      </w:r>
      <w:r w:rsidRPr="00633A16">
        <w:rPr>
          <w:lang w:val="en-CA"/>
        </w:rPr>
        <w:t xml:space="preserve"> Zombie</w:t>
      </w:r>
      <w:r w:rsidR="00633A16" w:rsidRPr="00633A16">
        <w:rPr>
          <w:lang w:val="en-CA"/>
        </w:rPr>
        <w:t xml:space="preserve">, </w:t>
      </w:r>
      <w:r w:rsidRPr="00633A16">
        <w:rPr>
          <w:lang w:val="en-CA"/>
        </w:rPr>
        <w:t>ZombieType</w:t>
      </w:r>
      <w:r w:rsidR="00633A16" w:rsidRPr="00633A16">
        <w:rPr>
          <w:lang w:val="en-CA"/>
        </w:rPr>
        <w:t>, H</w:t>
      </w:r>
      <w:r w:rsidR="00633A16">
        <w:rPr>
          <w:lang w:val="en-CA"/>
        </w:rPr>
        <w:t>untingLog et ForceLevel navigation</w:t>
      </w:r>
    </w:p>
    <w:p w14:paraId="79CD9A62" w14:textId="16422AE7" w:rsidR="009F6C1E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633A16">
        <w:t>Ajout des propriétés liaisons et navigation</w:t>
      </w:r>
    </w:p>
    <w:p w14:paraId="5FA88F72" w14:textId="77777777" w:rsidR="009F6C1E" w:rsidRPr="001C42FF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093ED57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26051626" wp14:editId="2C2F66BB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74BC" w14:textId="77777777" w:rsidR="00535D9A" w:rsidRDefault="00535D9A" w:rsidP="00873ECD">
      <w:pPr>
        <w:rPr>
          <w:b/>
          <w:bCs/>
        </w:rPr>
      </w:pPr>
    </w:p>
    <w:p w14:paraId="3B6E6323" w14:textId="77F7E5F4" w:rsidR="00403EAA" w:rsidRPr="00403EAA" w:rsidRDefault="00403EAA" w:rsidP="00680FCC"/>
    <w:sectPr w:rsidR="00403EAA" w:rsidRPr="00403EAA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1BBB2" w14:textId="77777777" w:rsidR="005466F9" w:rsidRDefault="005466F9" w:rsidP="000440BA">
      <w:r>
        <w:separator/>
      </w:r>
    </w:p>
  </w:endnote>
  <w:endnote w:type="continuationSeparator" w:id="0">
    <w:p w14:paraId="0217AEE9" w14:textId="77777777" w:rsidR="005466F9" w:rsidRDefault="005466F9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BD257" w14:textId="77777777" w:rsidR="005466F9" w:rsidRDefault="005466F9" w:rsidP="000440BA">
      <w:r>
        <w:separator/>
      </w:r>
    </w:p>
  </w:footnote>
  <w:footnote w:type="continuationSeparator" w:id="0">
    <w:p w14:paraId="132EB51D" w14:textId="77777777" w:rsidR="005466F9" w:rsidRDefault="005466F9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55ABAB6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C614E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6"/>
  </w:num>
  <w:num w:numId="15">
    <w:abstractNumId w:val="4"/>
  </w:num>
  <w:num w:numId="16">
    <w:abstractNumId w:val="10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55C8"/>
    <w:rsid w:val="000223F6"/>
    <w:rsid w:val="00032506"/>
    <w:rsid w:val="000440BA"/>
    <w:rsid w:val="00050D72"/>
    <w:rsid w:val="00082260"/>
    <w:rsid w:val="000A601C"/>
    <w:rsid w:val="000B0D93"/>
    <w:rsid w:val="000C1240"/>
    <w:rsid w:val="000C2C8B"/>
    <w:rsid w:val="000E51AA"/>
    <w:rsid w:val="000E7516"/>
    <w:rsid w:val="000F0211"/>
    <w:rsid w:val="000F4766"/>
    <w:rsid w:val="00111D92"/>
    <w:rsid w:val="00121F4B"/>
    <w:rsid w:val="00123228"/>
    <w:rsid w:val="001420F9"/>
    <w:rsid w:val="00156BF6"/>
    <w:rsid w:val="00194084"/>
    <w:rsid w:val="00195EDD"/>
    <w:rsid w:val="001B2327"/>
    <w:rsid w:val="001B7F8B"/>
    <w:rsid w:val="001C44A3"/>
    <w:rsid w:val="001F7F00"/>
    <w:rsid w:val="00203A45"/>
    <w:rsid w:val="00234C76"/>
    <w:rsid w:val="00247D88"/>
    <w:rsid w:val="002809FB"/>
    <w:rsid w:val="00291FF1"/>
    <w:rsid w:val="002925D9"/>
    <w:rsid w:val="00294642"/>
    <w:rsid w:val="002B61D7"/>
    <w:rsid w:val="002C5B90"/>
    <w:rsid w:val="002E0E36"/>
    <w:rsid w:val="002E19E4"/>
    <w:rsid w:val="003044E7"/>
    <w:rsid w:val="00305784"/>
    <w:rsid w:val="0032156B"/>
    <w:rsid w:val="00341021"/>
    <w:rsid w:val="00351B98"/>
    <w:rsid w:val="00357123"/>
    <w:rsid w:val="00381B3A"/>
    <w:rsid w:val="003B2F05"/>
    <w:rsid w:val="003B4C01"/>
    <w:rsid w:val="003C3D36"/>
    <w:rsid w:val="003E2A4F"/>
    <w:rsid w:val="00403EAA"/>
    <w:rsid w:val="004047ED"/>
    <w:rsid w:val="0041099F"/>
    <w:rsid w:val="00422562"/>
    <w:rsid w:val="00425320"/>
    <w:rsid w:val="00440934"/>
    <w:rsid w:val="00440B8A"/>
    <w:rsid w:val="0044560F"/>
    <w:rsid w:val="004716F3"/>
    <w:rsid w:val="004817CE"/>
    <w:rsid w:val="00481CD6"/>
    <w:rsid w:val="00485F7E"/>
    <w:rsid w:val="00497FB0"/>
    <w:rsid w:val="004A37C8"/>
    <w:rsid w:val="00503418"/>
    <w:rsid w:val="0050476C"/>
    <w:rsid w:val="00505F12"/>
    <w:rsid w:val="00516057"/>
    <w:rsid w:val="005237B7"/>
    <w:rsid w:val="00523F1E"/>
    <w:rsid w:val="00527030"/>
    <w:rsid w:val="00531CDF"/>
    <w:rsid w:val="00532090"/>
    <w:rsid w:val="00534126"/>
    <w:rsid w:val="005352E9"/>
    <w:rsid w:val="005359D9"/>
    <w:rsid w:val="00535D9A"/>
    <w:rsid w:val="005466F9"/>
    <w:rsid w:val="005471A2"/>
    <w:rsid w:val="005858DC"/>
    <w:rsid w:val="00590320"/>
    <w:rsid w:val="0059324B"/>
    <w:rsid w:val="005939C8"/>
    <w:rsid w:val="005961C9"/>
    <w:rsid w:val="005A6A33"/>
    <w:rsid w:val="005B1412"/>
    <w:rsid w:val="005C4BCF"/>
    <w:rsid w:val="005D2792"/>
    <w:rsid w:val="005F50AC"/>
    <w:rsid w:val="005F7F3D"/>
    <w:rsid w:val="00601562"/>
    <w:rsid w:val="00602B32"/>
    <w:rsid w:val="0061163D"/>
    <w:rsid w:val="00631119"/>
    <w:rsid w:val="00633A16"/>
    <w:rsid w:val="00680FCC"/>
    <w:rsid w:val="006C16DA"/>
    <w:rsid w:val="006C2CB1"/>
    <w:rsid w:val="006E4404"/>
    <w:rsid w:val="00702AEC"/>
    <w:rsid w:val="007244B2"/>
    <w:rsid w:val="007266C4"/>
    <w:rsid w:val="007338FB"/>
    <w:rsid w:val="00735909"/>
    <w:rsid w:val="00754711"/>
    <w:rsid w:val="007774B3"/>
    <w:rsid w:val="00793839"/>
    <w:rsid w:val="007A5116"/>
    <w:rsid w:val="007A7BBE"/>
    <w:rsid w:val="00800EDB"/>
    <w:rsid w:val="00822DAA"/>
    <w:rsid w:val="008240B8"/>
    <w:rsid w:val="00831C8A"/>
    <w:rsid w:val="008405BD"/>
    <w:rsid w:val="00841406"/>
    <w:rsid w:val="00873ECD"/>
    <w:rsid w:val="00896A40"/>
    <w:rsid w:val="008A0455"/>
    <w:rsid w:val="008A7602"/>
    <w:rsid w:val="008B66F7"/>
    <w:rsid w:val="008C12EE"/>
    <w:rsid w:val="008D216A"/>
    <w:rsid w:val="008E73D1"/>
    <w:rsid w:val="008F2F39"/>
    <w:rsid w:val="009139F8"/>
    <w:rsid w:val="00923F50"/>
    <w:rsid w:val="00924998"/>
    <w:rsid w:val="00925E82"/>
    <w:rsid w:val="0092711E"/>
    <w:rsid w:val="00993C98"/>
    <w:rsid w:val="009A4B20"/>
    <w:rsid w:val="009A5741"/>
    <w:rsid w:val="009A5F99"/>
    <w:rsid w:val="009B6B47"/>
    <w:rsid w:val="009C7363"/>
    <w:rsid w:val="009F0835"/>
    <w:rsid w:val="009F4D8C"/>
    <w:rsid w:val="009F6C1E"/>
    <w:rsid w:val="00A061C4"/>
    <w:rsid w:val="00A169D9"/>
    <w:rsid w:val="00A315D4"/>
    <w:rsid w:val="00A31E4F"/>
    <w:rsid w:val="00A45B80"/>
    <w:rsid w:val="00A53F39"/>
    <w:rsid w:val="00A811FF"/>
    <w:rsid w:val="00A971AE"/>
    <w:rsid w:val="00AC0EFD"/>
    <w:rsid w:val="00AD0230"/>
    <w:rsid w:val="00AD1202"/>
    <w:rsid w:val="00AD213B"/>
    <w:rsid w:val="00AE00D6"/>
    <w:rsid w:val="00AF124F"/>
    <w:rsid w:val="00AF20A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632B4"/>
    <w:rsid w:val="00B7171D"/>
    <w:rsid w:val="00BA5A8C"/>
    <w:rsid w:val="00BB01C5"/>
    <w:rsid w:val="00BB65F3"/>
    <w:rsid w:val="00BC15CA"/>
    <w:rsid w:val="00BC5559"/>
    <w:rsid w:val="00BE6EBB"/>
    <w:rsid w:val="00BF2096"/>
    <w:rsid w:val="00C0263C"/>
    <w:rsid w:val="00C12F92"/>
    <w:rsid w:val="00C14309"/>
    <w:rsid w:val="00C165CA"/>
    <w:rsid w:val="00C17FA3"/>
    <w:rsid w:val="00C21E66"/>
    <w:rsid w:val="00C614EB"/>
    <w:rsid w:val="00C707EB"/>
    <w:rsid w:val="00C70847"/>
    <w:rsid w:val="00C71164"/>
    <w:rsid w:val="00C727ED"/>
    <w:rsid w:val="00C75704"/>
    <w:rsid w:val="00C82359"/>
    <w:rsid w:val="00CB1CC2"/>
    <w:rsid w:val="00CB26D6"/>
    <w:rsid w:val="00CD3A68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B0490"/>
    <w:rsid w:val="00DB0EFE"/>
    <w:rsid w:val="00DB6A32"/>
    <w:rsid w:val="00DC3251"/>
    <w:rsid w:val="00DC3FF0"/>
    <w:rsid w:val="00DD1303"/>
    <w:rsid w:val="00DD2D50"/>
    <w:rsid w:val="00DF1AB4"/>
    <w:rsid w:val="00E37767"/>
    <w:rsid w:val="00E65DD5"/>
    <w:rsid w:val="00E67115"/>
    <w:rsid w:val="00EB40F9"/>
    <w:rsid w:val="00ED0E67"/>
    <w:rsid w:val="00ED58FD"/>
    <w:rsid w:val="00EE6B6E"/>
    <w:rsid w:val="00EE722B"/>
    <w:rsid w:val="00EF0745"/>
    <w:rsid w:val="00EF5C1B"/>
    <w:rsid w:val="00F12D95"/>
    <w:rsid w:val="00F23A0A"/>
    <w:rsid w:val="00F27CE1"/>
    <w:rsid w:val="00F41478"/>
    <w:rsid w:val="00F46218"/>
    <w:rsid w:val="00F67FFC"/>
    <w:rsid w:val="00F72B75"/>
    <w:rsid w:val="00F76E56"/>
    <w:rsid w:val="00F9233E"/>
    <w:rsid w:val="00FA245A"/>
    <w:rsid w:val="00FB371F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526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207</cp:revision>
  <dcterms:created xsi:type="dcterms:W3CDTF">2021-08-23T21:44:00Z</dcterms:created>
  <dcterms:modified xsi:type="dcterms:W3CDTF">2021-08-31T13:03:00Z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