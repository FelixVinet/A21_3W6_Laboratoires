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3A922EBD" w:rsidR="00D26CE9" w:rsidRPr="00573809" w:rsidRDefault="00195EDD" w:rsidP="00497FB0">
      <w:pPr>
        <w:pStyle w:val="Titre"/>
        <w:rPr>
          <w:sz w:val="48"/>
          <w:szCs w:val="48"/>
        </w:rPr>
      </w:pPr>
      <w:r w:rsidRPr="00573809">
        <w:rPr>
          <w:sz w:val="48"/>
          <w:szCs w:val="48"/>
        </w:rPr>
        <w:t>Laboratoire</w:t>
      </w:r>
      <w:r w:rsidR="00497FB0" w:rsidRPr="00573809">
        <w:rPr>
          <w:sz w:val="48"/>
          <w:szCs w:val="48"/>
        </w:rPr>
        <w:t xml:space="preserve">: </w:t>
      </w:r>
      <w:r w:rsidR="00835F4D" w:rsidRPr="00573809">
        <w:rPr>
          <w:sz w:val="48"/>
          <w:szCs w:val="48"/>
        </w:rPr>
        <w:t>DataLayers Repository Patterns</w:t>
      </w:r>
    </w:p>
    <w:p w14:paraId="1816373F" w14:textId="77777777" w:rsidR="00C140FD" w:rsidRDefault="00C140FD" w:rsidP="00C140FD">
      <w:pPr>
        <w:pStyle w:val="Titre1"/>
      </w:pPr>
      <w:r>
        <w:t>Objectif(s)</w:t>
      </w:r>
    </w:p>
    <w:p w14:paraId="27523BC3" w14:textId="50D1AA94" w:rsidR="00C140FD" w:rsidRPr="00C71164" w:rsidRDefault="00C140FD" w:rsidP="00C140FD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DataLayers</w:t>
      </w:r>
      <w:proofErr w:type="spellEnd"/>
      <w:r>
        <w:rPr>
          <w:rFonts w:ascii="Calibri" w:eastAsia="Times New Roman" w:hAnsi="Calibri" w:cs="Calibri"/>
          <w:sz w:val="22"/>
          <w:szCs w:val="22"/>
        </w:rPr>
        <w:t> </w:t>
      </w:r>
      <w:r>
        <w:rPr>
          <w:rFonts w:ascii="Calibri" w:eastAsia="Times New Roman" w:hAnsi="Calibri" w:cs="Calibri"/>
          <w:sz w:val="22"/>
          <w:szCs w:val="22"/>
        </w:rPr>
        <w:t>et repository patterns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50189A74" w14:textId="77777777" w:rsidR="00C140FD" w:rsidRDefault="00C140FD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une solution en plusieurs projets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DataLayers</w:t>
      </w:r>
      <w:proofErr w:type="spellEnd"/>
      <w:r>
        <w:rPr>
          <w:rFonts w:ascii="Calibri" w:eastAsia="Times New Roman" w:hAnsi="Calibri" w:cs="Calibri"/>
          <w:sz w:val="22"/>
          <w:szCs w:val="22"/>
        </w:rPr>
        <w:t>)</w:t>
      </w:r>
    </w:p>
    <w:p w14:paraId="5AEA3D44" w14:textId="14543450" w:rsidR="00C140FD" w:rsidRDefault="00C140FD" w:rsidP="00C140FD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Mise en place des Repository Patterns</w:t>
      </w:r>
    </w:p>
    <w:p w14:paraId="7D679609" w14:textId="61447E3A" w:rsidR="00C140FD" w:rsidRDefault="00C140FD" w:rsidP="00C140FD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1BAB5D5A" w14:textId="77777777" w:rsidR="00D2730F" w:rsidRPr="00C71164" w:rsidRDefault="00D2730F" w:rsidP="00C140FD">
      <w:p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4F9F950D" w14:textId="774C4C03" w:rsidR="000E7516" w:rsidRDefault="000223F6" w:rsidP="000E7516">
      <w:pPr>
        <w:pStyle w:val="Titre1"/>
      </w:pPr>
      <w:r>
        <w:t>Créer la branche de la séance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77777777" w:rsidR="00AF124F" w:rsidRPr="00603EFA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proofErr w:type="spellStart"/>
      <w:r>
        <w:t>Gitkraken</w:t>
      </w:r>
      <w:proofErr w:type="spellEnd"/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6B7D8209" w14:textId="19419BCE" w:rsidR="00AF124F" w:rsidRPr="008A0455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Cliquez sur la branche de la séance précédente: </w:t>
      </w:r>
      <w:r w:rsidR="007452F2">
        <w:rPr>
          <w:b/>
          <w:bCs/>
        </w:rPr>
        <w:t>S04</w:t>
      </w:r>
      <w:r w:rsidR="00C55A9B">
        <w:rPr>
          <w:b/>
          <w:bCs/>
        </w:rPr>
        <w:t>_</w:t>
      </w:r>
      <w:r w:rsidR="00C55A9B" w:rsidRPr="00C55A9B">
        <w:rPr>
          <w:b/>
          <w:bCs/>
        </w:rPr>
        <w:t xml:space="preserve"> </w:t>
      </w:r>
      <w:r w:rsidR="00C55A9B">
        <w:rPr>
          <w:b/>
          <w:bCs/>
        </w:rPr>
        <w:t>EF _</w:t>
      </w:r>
      <w:proofErr w:type="spellStart"/>
      <w:r w:rsidR="00C55A9B">
        <w:rPr>
          <w:b/>
          <w:bCs/>
        </w:rPr>
        <w:t>Fluent_API</w:t>
      </w:r>
      <w:proofErr w:type="spellEnd"/>
    </w:p>
    <w:p w14:paraId="48F27773" w14:textId="330062EA" w:rsidR="00AF124F" w:rsidRPr="0017408C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Créez la branche de la séance: </w:t>
      </w:r>
      <w:r w:rsidR="00540448">
        <w:rPr>
          <w:b/>
          <w:bCs/>
        </w:rPr>
        <w:t>S0</w:t>
      </w:r>
      <w:r w:rsidR="007452F2">
        <w:rPr>
          <w:b/>
          <w:bCs/>
        </w:rPr>
        <w:t>5</w:t>
      </w:r>
      <w:r w:rsidR="00C55A9B">
        <w:rPr>
          <w:b/>
          <w:bCs/>
        </w:rPr>
        <w:t>_</w:t>
      </w:r>
      <w:r w:rsidR="00BF1E87">
        <w:rPr>
          <w:b/>
          <w:bCs/>
        </w:rPr>
        <w:t>MultiPrj_RepoPatterns</w:t>
      </w:r>
    </w:p>
    <w:p w14:paraId="0A264870" w14:textId="02A49FD2" w:rsidR="0017408C" w:rsidRDefault="0017408C" w:rsidP="0017408C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Modifiez la connexion dans </w:t>
      </w:r>
      <w:proofErr w:type="spellStart"/>
      <w:r>
        <w:t>Appsettings.json</w:t>
      </w:r>
      <w:proofErr w:type="spellEnd"/>
      <w:r>
        <w:t> : le nom du serveur</w:t>
      </w:r>
    </w:p>
    <w:p w14:paraId="30DF860C" w14:textId="73CDCB44" w:rsidR="0017408C" w:rsidRPr="0044560F" w:rsidRDefault="0017408C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proofErr w:type="spellStart"/>
      <w:r>
        <w:t>Faitez</w:t>
      </w:r>
      <w:proofErr w:type="spellEnd"/>
      <w:r>
        <w:t xml:space="preserve"> un Update-</w:t>
      </w:r>
      <w:proofErr w:type="spellStart"/>
      <w:r>
        <w:t>database</w:t>
      </w:r>
      <w:proofErr w:type="spellEnd"/>
      <w:r>
        <w:t xml:space="preserve"> pour générer la BD</w:t>
      </w:r>
    </w:p>
    <w:p w14:paraId="297A9FE0" w14:textId="0F65A696" w:rsidR="006A3400" w:rsidRDefault="006A3400" w:rsidP="006A3400"/>
    <w:p w14:paraId="2EBF2B57" w14:textId="430C0CAD" w:rsidR="00511AD4" w:rsidRDefault="00511AD4" w:rsidP="00511AD4">
      <w:pPr>
        <w:pStyle w:val="Titre1"/>
      </w:pPr>
      <w:r>
        <w:t>Accès aux données</w:t>
      </w:r>
    </w:p>
    <w:p w14:paraId="2ECB334E" w14:textId="77777777" w:rsidR="007452F2" w:rsidRDefault="007452F2" w:rsidP="007452F2">
      <w:pPr>
        <w:pStyle w:val="Titre2"/>
      </w:pPr>
      <w:r>
        <w:t>Créer le projet pour les accès aux données</w:t>
      </w:r>
    </w:p>
    <w:p w14:paraId="447BFFA4" w14:textId="557F89F6" w:rsidR="007452F2" w:rsidRPr="00C07272" w:rsidRDefault="007452F2" w:rsidP="007452F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Créez un projet de type </w:t>
      </w:r>
      <w:r w:rsidR="001E5853">
        <w:t>bibliothèque (</w:t>
      </w:r>
      <w:proofErr w:type="spellStart"/>
      <w:r w:rsidR="001E5853">
        <w:t>library</w:t>
      </w:r>
      <w:proofErr w:type="spellEnd"/>
      <w:r w:rsidR="001E5853">
        <w:t>)</w:t>
      </w:r>
      <w:r>
        <w:t xml:space="preserve"> de classe </w:t>
      </w:r>
      <w:r w:rsidRPr="00B221CA">
        <w:rPr>
          <w:color w:val="FF0000"/>
        </w:rPr>
        <w:t xml:space="preserve">Net </w:t>
      </w:r>
      <w:proofErr w:type="spellStart"/>
      <w:r w:rsidRPr="00B221CA">
        <w:rPr>
          <w:color w:val="FF0000"/>
        </w:rPr>
        <w:t>Core</w:t>
      </w:r>
      <w:proofErr w:type="spellEnd"/>
      <w:r w:rsidR="00E95665" w:rsidRPr="00B221CA">
        <w:rPr>
          <w:color w:val="FF0000"/>
        </w:rPr>
        <w:t xml:space="preserve"> </w:t>
      </w:r>
      <w:proofErr w:type="spellStart"/>
      <w:r w:rsidR="00E95665">
        <w:rPr>
          <w:b/>
          <w:bCs/>
        </w:rPr>
        <w:t>ZombieParty_DataAccess</w:t>
      </w:r>
      <w:proofErr w:type="spellEnd"/>
    </w:p>
    <w:p w14:paraId="18DC9130" w14:textId="77777777" w:rsidR="00C07272" w:rsidRDefault="00C07272" w:rsidP="00C07272">
      <w:pPr>
        <w:spacing w:before="0" w:after="160" w:line="259" w:lineRule="auto"/>
        <w:ind w:left="360"/>
      </w:pPr>
    </w:p>
    <w:p w14:paraId="640B1B48" w14:textId="77777777" w:rsidR="007452F2" w:rsidRDefault="007452F2" w:rsidP="007452F2">
      <w:pPr>
        <w:pStyle w:val="Paragraphedeliste"/>
        <w:numPr>
          <w:ilvl w:val="0"/>
          <w:numId w:val="30"/>
        </w:numPr>
        <w:spacing w:before="0" w:after="160" w:line="259" w:lineRule="auto"/>
      </w:pPr>
      <w:proofErr w:type="spellStart"/>
      <w:r>
        <w:t>Insallez</w:t>
      </w:r>
      <w:proofErr w:type="spellEnd"/>
      <w:r>
        <w:t xml:space="preserve"> les packages :</w:t>
      </w:r>
    </w:p>
    <w:p w14:paraId="192277CB" w14:textId="77777777" w:rsidR="007452F2" w:rsidRPr="004A190F" w:rsidRDefault="007452F2" w:rsidP="007452F2">
      <w:pPr>
        <w:pStyle w:val="Paragraphedeliste"/>
        <w:numPr>
          <w:ilvl w:val="1"/>
          <w:numId w:val="3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</w:p>
    <w:p w14:paraId="5A5A6A08" w14:textId="77777777" w:rsidR="007452F2" w:rsidRPr="004A190F" w:rsidRDefault="007452F2" w:rsidP="007452F2">
      <w:pPr>
        <w:pStyle w:val="Paragraphedeliste"/>
        <w:numPr>
          <w:ilvl w:val="1"/>
          <w:numId w:val="3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Microsoft.EntityFrameworkCore.SqlServer</w:t>
      </w:r>
      <w:proofErr w:type="spellEnd"/>
      <w:proofErr w:type="gramEnd"/>
    </w:p>
    <w:p w14:paraId="59A29317" w14:textId="77777777" w:rsidR="007452F2" w:rsidRDefault="007452F2" w:rsidP="007452F2">
      <w:pPr>
        <w:pStyle w:val="Paragraphedeliste"/>
        <w:numPr>
          <w:ilvl w:val="1"/>
          <w:numId w:val="3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Microsoft.EntityFrameworkCore.Tools</w:t>
      </w:r>
      <w:proofErr w:type="spellEnd"/>
      <w:proofErr w:type="gramEnd"/>
    </w:p>
    <w:p w14:paraId="4BA9C9D2" w14:textId="10B51652" w:rsidR="001E5853" w:rsidRPr="007D5266" w:rsidRDefault="001E5853" w:rsidP="00C05754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Ajoutez une référence </w:t>
      </w:r>
      <w:r w:rsidR="00AD30BA">
        <w:t xml:space="preserve">du projet </w:t>
      </w:r>
      <w:proofErr w:type="spellStart"/>
      <w:r w:rsidR="00AD30BA">
        <w:t>ZombieParty</w:t>
      </w:r>
      <w:proofErr w:type="spellEnd"/>
      <w:r w:rsidR="00AD30BA">
        <w:t xml:space="preserve"> (MVC) vers le nouveau projet </w:t>
      </w:r>
      <w:proofErr w:type="spellStart"/>
      <w:r w:rsidR="00AD30BA">
        <w:rPr>
          <w:b/>
          <w:bCs/>
        </w:rPr>
        <w:t>ZombieParty_DataAccess</w:t>
      </w:r>
      <w:proofErr w:type="spellEnd"/>
    </w:p>
    <w:p w14:paraId="1259EF9E" w14:textId="77777777" w:rsidR="007D5266" w:rsidRDefault="007D5266" w:rsidP="007D5266">
      <w:pPr>
        <w:spacing w:before="0" w:after="160" w:line="259" w:lineRule="auto"/>
        <w:ind w:left="708"/>
      </w:pPr>
      <w:r>
        <w:t xml:space="preserve">Clique-droit sur le projet </w:t>
      </w:r>
      <w:proofErr w:type="spellStart"/>
      <w:r>
        <w:t>ZombieParty</w:t>
      </w:r>
      <w:proofErr w:type="spellEnd"/>
      <w:r>
        <w:t>- Ajouter – référence du projet</w:t>
      </w:r>
    </w:p>
    <w:p w14:paraId="714EA17F" w14:textId="38DE7045" w:rsidR="007452F2" w:rsidRDefault="00C94351" w:rsidP="00C05754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>Dé</w:t>
      </w:r>
      <w:r w:rsidR="000C5E0D">
        <w:t>p</w:t>
      </w:r>
      <w:r>
        <w:t xml:space="preserve">lacez le dossier </w:t>
      </w:r>
      <w:r w:rsidR="000C5E0D">
        <w:t xml:space="preserve">Data </w:t>
      </w:r>
      <w:r>
        <w:t xml:space="preserve">et la </w:t>
      </w:r>
      <w:r w:rsidR="007452F2">
        <w:t xml:space="preserve">classe </w:t>
      </w:r>
      <w:proofErr w:type="spellStart"/>
      <w:r w:rsidR="00C05754">
        <w:rPr>
          <w:b/>
          <w:bCs/>
        </w:rPr>
        <w:t>ZombieParty</w:t>
      </w:r>
      <w:r w:rsidR="007452F2">
        <w:rPr>
          <w:b/>
          <w:bCs/>
        </w:rPr>
        <w:t>DbContext</w:t>
      </w:r>
      <w:proofErr w:type="spellEnd"/>
      <w:r w:rsidR="007452F2">
        <w:t xml:space="preserve"> </w:t>
      </w:r>
      <w:r w:rsidR="00C05754">
        <w:t xml:space="preserve">dans le projet </w:t>
      </w:r>
    </w:p>
    <w:p w14:paraId="4885DB49" w14:textId="36F303E5" w:rsidR="000C5E0D" w:rsidRDefault="000C5E0D" w:rsidP="00C05754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Corrigez le </w:t>
      </w:r>
      <w:proofErr w:type="spellStart"/>
      <w:r>
        <w:t>Namespace</w:t>
      </w:r>
      <w:proofErr w:type="spellEnd"/>
    </w:p>
    <w:p w14:paraId="23E94182" w14:textId="2810E8CD" w:rsidR="000C5E0D" w:rsidRDefault="00BC7718" w:rsidP="00C05754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>Co</w:t>
      </w:r>
      <w:r w:rsidR="00F75A05">
        <w:t>rrigez les références (</w:t>
      </w:r>
      <w:proofErr w:type="spellStart"/>
      <w:r w:rsidR="00F75A05">
        <w:t>using</w:t>
      </w:r>
      <w:proofErr w:type="spellEnd"/>
      <w:r w:rsidR="00F75A05">
        <w:t xml:space="preserve">) nécessaire (Regénérez et </w:t>
      </w:r>
      <w:r w:rsidR="0093221C">
        <w:t>vérifiez les messages d’erreurs)</w:t>
      </w:r>
    </w:p>
    <w:p w14:paraId="2BBFD96A" w14:textId="56118468" w:rsidR="00004595" w:rsidRPr="00184BCE" w:rsidRDefault="00004595" w:rsidP="00C05754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Regénérez le PROJET </w:t>
      </w:r>
      <w:proofErr w:type="spellStart"/>
      <w:r>
        <w:rPr>
          <w:b/>
          <w:bCs/>
        </w:rPr>
        <w:t>ZombieParty_DataAccess</w:t>
      </w:r>
      <w:proofErr w:type="spellEnd"/>
    </w:p>
    <w:p w14:paraId="79116903" w14:textId="3263004F" w:rsidR="00184BCE" w:rsidRPr="00184BCE" w:rsidRDefault="00184BCE" w:rsidP="00C05754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184BCE">
        <w:t>Corrigez les erreurs s</w:t>
      </w:r>
      <w:r>
        <w:t>'</w:t>
      </w:r>
      <w:r w:rsidRPr="00184BCE">
        <w:t>il y a lieu, regénérez</w:t>
      </w:r>
    </w:p>
    <w:p w14:paraId="63DE2C85" w14:textId="5D5EDF47" w:rsidR="00184BCE" w:rsidRPr="00184BCE" w:rsidRDefault="00184BCE" w:rsidP="00184BCE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 xml:space="preserve">Regénérez le PROJET </w:t>
      </w:r>
      <w:proofErr w:type="spellStart"/>
      <w:r>
        <w:rPr>
          <w:b/>
          <w:bCs/>
        </w:rPr>
        <w:t>ZombieParty</w:t>
      </w:r>
      <w:proofErr w:type="spellEnd"/>
    </w:p>
    <w:p w14:paraId="340F16EE" w14:textId="1D946811" w:rsidR="00184BCE" w:rsidRPr="00184BCE" w:rsidRDefault="00184BCE" w:rsidP="00184BCE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184BCE">
        <w:t>Corrigez les erreurs s</w:t>
      </w:r>
      <w:r>
        <w:t>'</w:t>
      </w:r>
      <w:r w:rsidRPr="00184BCE">
        <w:t>il y a lieu, regénérez</w:t>
      </w:r>
    </w:p>
    <w:p w14:paraId="003F1D0C" w14:textId="71A3FE95" w:rsidR="008D070D" w:rsidRDefault="008D070D" w:rsidP="008D070D"/>
    <w:p w14:paraId="030BA814" w14:textId="77777777" w:rsidR="00F53C27" w:rsidRPr="0045328E" w:rsidRDefault="00F53C27" w:rsidP="00F53C27">
      <w:pPr>
        <w:pStyle w:val="Titre2"/>
      </w:pPr>
      <w:r w:rsidRPr="0045328E">
        <w:t xml:space="preserve">Commentaires et validation (Commit) des changements dans le code </w:t>
      </w:r>
    </w:p>
    <w:p w14:paraId="713BA695" w14:textId="77777777" w:rsidR="00F53C27" w:rsidRPr="0045328E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18729F7D" w14:textId="77777777" w:rsidR="00F53C27" w:rsidRPr="0045328E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005D4479" w14:textId="77777777" w:rsidR="00F53C27" w:rsidRPr="00121AD6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 xml:space="preserve">Validez </w:t>
      </w:r>
      <w:proofErr w:type="gramStart"/>
      <w:r w:rsidRPr="00121AD6">
        <w:t>les modification</w:t>
      </w:r>
      <w:proofErr w:type="gramEnd"/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15188311" w14:textId="77777777" w:rsidR="00F53C27" w:rsidRPr="00121AD6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6868E3FD" w14:textId="399F978F" w:rsidR="00F53C27" w:rsidRPr="00881F40" w:rsidRDefault="00F53C27" w:rsidP="00F53C27">
      <w:pPr>
        <w:pStyle w:val="Paragraphedeliste"/>
        <w:numPr>
          <w:ilvl w:val="1"/>
          <w:numId w:val="26"/>
        </w:numPr>
        <w:spacing w:before="0" w:after="160" w:line="259" w:lineRule="auto"/>
        <w:rPr>
          <w:lang w:val="en-US"/>
        </w:rPr>
      </w:pPr>
      <w:r w:rsidRPr="00881F40">
        <w:rPr>
          <w:b/>
          <w:bCs/>
          <w:lang w:val="en-US"/>
        </w:rPr>
        <w:lastRenderedPageBreak/>
        <w:t>Summary</w:t>
      </w:r>
      <w:r w:rsidRPr="00881F40">
        <w:rPr>
          <w:lang w:val="en-US"/>
        </w:rPr>
        <w:t xml:space="preserve"> REFACTOR </w:t>
      </w:r>
      <w:proofErr w:type="spellStart"/>
      <w:r w:rsidRPr="00881F40">
        <w:rPr>
          <w:lang w:val="en-US"/>
        </w:rPr>
        <w:t>DataAccess</w:t>
      </w:r>
      <w:proofErr w:type="spellEnd"/>
      <w:r w:rsidRPr="00881F40">
        <w:rPr>
          <w:lang w:val="en-US"/>
        </w:rPr>
        <w:t xml:space="preserve"> </w:t>
      </w:r>
      <w:proofErr w:type="spellStart"/>
      <w:r w:rsidRPr="00881F40">
        <w:rPr>
          <w:lang w:val="en-US"/>
        </w:rPr>
        <w:t>DbContext</w:t>
      </w:r>
      <w:proofErr w:type="spellEnd"/>
    </w:p>
    <w:p w14:paraId="1AFF4DB1" w14:textId="1F78C0C7" w:rsidR="00F53C27" w:rsidRPr="00881F40" w:rsidRDefault="00F53C27" w:rsidP="00F53C27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881F40">
        <w:rPr>
          <w:b/>
          <w:bCs/>
        </w:rPr>
        <w:t>Description </w:t>
      </w:r>
      <w:r w:rsidRPr="00881F40">
        <w:t xml:space="preserve">: </w:t>
      </w:r>
      <w:r w:rsidR="00881F40" w:rsidRPr="00881F40">
        <w:t xml:space="preserve">Fractionner le projet : création du </w:t>
      </w:r>
      <w:proofErr w:type="spellStart"/>
      <w:r w:rsidR="00881F40" w:rsidRPr="00881F40">
        <w:t>DataAccess</w:t>
      </w:r>
      <w:proofErr w:type="spellEnd"/>
    </w:p>
    <w:p w14:paraId="4F5430C1" w14:textId="77777777" w:rsidR="00F53C27" w:rsidRPr="0045328E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6BDF3174" w14:textId="77777777" w:rsidR="00F53C27" w:rsidRPr="0045328E" w:rsidRDefault="00F53C27" w:rsidP="00F53C27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7F763C29" wp14:editId="75EEDD03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2B12" w14:textId="03C4820F" w:rsidR="00F53C27" w:rsidRDefault="00F53C27" w:rsidP="00F53C27"/>
    <w:p w14:paraId="3118B763" w14:textId="578B0E30" w:rsidR="00B86F99" w:rsidRDefault="00B86F99" w:rsidP="00B86F99">
      <w:pPr>
        <w:pStyle w:val="Titre1"/>
      </w:pPr>
      <w:r>
        <w:t>Modèle de données</w:t>
      </w:r>
    </w:p>
    <w:p w14:paraId="7B0AB159" w14:textId="77777777" w:rsidR="00511AD4" w:rsidRDefault="00511AD4" w:rsidP="00511AD4">
      <w:pPr>
        <w:pStyle w:val="Titre2"/>
      </w:pPr>
      <w:r>
        <w:t>Créer le projet pour le Modèle de données</w:t>
      </w:r>
    </w:p>
    <w:p w14:paraId="6442AF72" w14:textId="52C1F7DE" w:rsidR="00511AD4" w:rsidRDefault="00511AD4" w:rsidP="00511AD4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Créez un projet de type </w:t>
      </w:r>
      <w:proofErr w:type="spellStart"/>
      <w:r w:rsidR="00162E2E">
        <w:t>blibliothèque</w:t>
      </w:r>
      <w:proofErr w:type="spellEnd"/>
      <w:r>
        <w:t xml:space="preserve"> </w:t>
      </w:r>
      <w:r w:rsidR="00162E2E">
        <w:t>(</w:t>
      </w:r>
      <w:proofErr w:type="spellStart"/>
      <w:r w:rsidR="00162E2E">
        <w:t>library</w:t>
      </w:r>
      <w:proofErr w:type="spellEnd"/>
      <w:r w:rsidR="00162E2E">
        <w:t xml:space="preserve">) </w:t>
      </w:r>
      <w:r>
        <w:t xml:space="preserve">de classe Net </w:t>
      </w:r>
      <w:proofErr w:type="spellStart"/>
      <w:r>
        <w:t>Core</w:t>
      </w:r>
      <w:proofErr w:type="spellEnd"/>
      <w:r w:rsidR="00CC094B">
        <w:t>, clic-droit sur la solution- Ajouter-Nouveau projet</w:t>
      </w:r>
    </w:p>
    <w:p w14:paraId="4757B266" w14:textId="633047E1" w:rsidR="00162E2E" w:rsidRDefault="00162E2E" w:rsidP="00162E2E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4E4271EE" wp14:editId="6619A694">
            <wp:extent cx="3204839" cy="21724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32" cy="2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9C07" w14:textId="77777777" w:rsidR="00511AD4" w:rsidRDefault="00511AD4" w:rsidP="00511AD4">
      <w:pPr>
        <w:pStyle w:val="Paragraphedeliste"/>
        <w:numPr>
          <w:ilvl w:val="0"/>
          <w:numId w:val="32"/>
        </w:numPr>
        <w:spacing w:before="0" w:after="160" w:line="259" w:lineRule="auto"/>
      </w:pPr>
      <w:proofErr w:type="spellStart"/>
      <w:r>
        <w:t>Insallez</w:t>
      </w:r>
      <w:proofErr w:type="spellEnd"/>
      <w:r>
        <w:t xml:space="preserve"> les packages :</w:t>
      </w:r>
    </w:p>
    <w:p w14:paraId="6EDB9CCB" w14:textId="77777777" w:rsidR="00511AD4" w:rsidRPr="00A20DC8" w:rsidRDefault="00511AD4" w:rsidP="00511AD4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 xml:space="preserve"> </w:t>
      </w:r>
      <w:proofErr w:type="spellStart"/>
      <w:r w:rsidRPr="00A952C2"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</w:p>
    <w:p w14:paraId="7A1B1972" w14:textId="77777777" w:rsidR="00511AD4" w:rsidRPr="00A952C2" w:rsidRDefault="00511AD4" w:rsidP="00511AD4">
      <w:pPr>
        <w:pStyle w:val="Paragraphedeliste"/>
        <w:numPr>
          <w:ilvl w:val="1"/>
          <w:numId w:val="32"/>
        </w:numPr>
        <w:spacing w:before="0" w:after="160" w:line="259" w:lineRule="auto"/>
      </w:pPr>
      <w:proofErr w:type="spellStart"/>
      <w:proofErr w:type="gramStart"/>
      <w:r w:rsidRPr="001D1F00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ViewFeatures</w:t>
      </w:r>
      <w:proofErr w:type="spellEnd"/>
      <w:proofErr w:type="gramEnd"/>
    </w:p>
    <w:p w14:paraId="32DA28C3" w14:textId="61E59313" w:rsidR="00A47AC3" w:rsidRPr="008B4896" w:rsidRDefault="00A47AC3" w:rsidP="00A47AC3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Ajoutez une référence du projet </w:t>
      </w:r>
      <w:proofErr w:type="spellStart"/>
      <w:r w:rsidRPr="00BA5412">
        <w:rPr>
          <w:b/>
          <w:bCs/>
        </w:rPr>
        <w:t>ZombieParty</w:t>
      </w:r>
      <w:proofErr w:type="spellEnd"/>
      <w:r w:rsidRPr="00BA5412">
        <w:rPr>
          <w:b/>
          <w:bCs/>
        </w:rPr>
        <w:t xml:space="preserve"> (MVC)</w:t>
      </w:r>
      <w:r>
        <w:t xml:space="preserve"> vers le nouveau projet </w:t>
      </w:r>
      <w:proofErr w:type="spellStart"/>
      <w:r>
        <w:rPr>
          <w:b/>
          <w:bCs/>
        </w:rPr>
        <w:t>ZombieParty_Models</w:t>
      </w:r>
      <w:proofErr w:type="spellEnd"/>
    </w:p>
    <w:p w14:paraId="3F482249" w14:textId="4B535A87" w:rsidR="008B4896" w:rsidRDefault="008B4896" w:rsidP="008B4896">
      <w:pPr>
        <w:spacing w:before="0" w:after="160" w:line="259" w:lineRule="auto"/>
        <w:ind w:left="708"/>
      </w:pPr>
      <w:r>
        <w:t xml:space="preserve">Clique-droit sur le projet </w:t>
      </w:r>
      <w:proofErr w:type="spellStart"/>
      <w:r w:rsidRPr="00BA5412">
        <w:rPr>
          <w:b/>
          <w:bCs/>
        </w:rPr>
        <w:t>ZombieParty</w:t>
      </w:r>
      <w:proofErr w:type="spellEnd"/>
      <w:r w:rsidR="00AC586B">
        <w:t>- Ajouter – référence du projet</w:t>
      </w:r>
    </w:p>
    <w:p w14:paraId="3234279A" w14:textId="714DA894" w:rsidR="00BA5412" w:rsidRPr="0034710C" w:rsidRDefault="00BA5412" w:rsidP="00BA5412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Ajoutez une référence du projet </w:t>
      </w:r>
      <w:proofErr w:type="spellStart"/>
      <w:r>
        <w:rPr>
          <w:b/>
          <w:bCs/>
        </w:rPr>
        <w:t>DataAccess</w:t>
      </w:r>
      <w:proofErr w:type="spellEnd"/>
      <w:r>
        <w:t xml:space="preserve"> </w:t>
      </w:r>
      <w:r>
        <w:t xml:space="preserve">vers le nouveau projet </w:t>
      </w:r>
      <w:proofErr w:type="spellStart"/>
      <w:r>
        <w:rPr>
          <w:b/>
          <w:bCs/>
        </w:rPr>
        <w:t>ZombieParty_Models</w:t>
      </w:r>
      <w:proofErr w:type="spellEnd"/>
    </w:p>
    <w:p w14:paraId="765A8698" w14:textId="100F4568" w:rsidR="00A47AC3" w:rsidRDefault="00A47AC3" w:rsidP="00A47AC3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Déplacez le contenu du dossier </w:t>
      </w:r>
      <w:proofErr w:type="spellStart"/>
      <w:r>
        <w:t>models</w:t>
      </w:r>
      <w:proofErr w:type="spellEnd"/>
      <w:r>
        <w:t xml:space="preserve"> dans le projet </w:t>
      </w:r>
    </w:p>
    <w:p w14:paraId="09EA798C" w14:textId="51C2C89E" w:rsidR="00A47AC3" w:rsidRDefault="00A47AC3" w:rsidP="00A47AC3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Corrigez le </w:t>
      </w:r>
      <w:proofErr w:type="spellStart"/>
      <w:r>
        <w:t>Namespace</w:t>
      </w:r>
      <w:proofErr w:type="spellEnd"/>
    </w:p>
    <w:p w14:paraId="03459AF2" w14:textId="485B4EF0" w:rsidR="00A47AC3" w:rsidRDefault="00A47AC3" w:rsidP="00A47AC3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Corrigez les références (</w:t>
      </w:r>
      <w:proofErr w:type="spellStart"/>
      <w:r>
        <w:t>using</w:t>
      </w:r>
      <w:proofErr w:type="spellEnd"/>
      <w:r>
        <w:t>) nécessaire (Regénérez et vérifiez les messages d’erreurs</w:t>
      </w:r>
      <w:r w:rsidR="00446186">
        <w:t>)</w:t>
      </w:r>
    </w:p>
    <w:p w14:paraId="704A6586" w14:textId="77777777" w:rsidR="00CE3A69" w:rsidRDefault="00446186" w:rsidP="00CE3A69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NOTE : exemple la </w:t>
      </w:r>
      <w:r w:rsidR="00913CE5">
        <w:t xml:space="preserve">référence en haut de 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Error</w:t>
      </w:r>
      <w:proofErr w:type="spellEnd"/>
      <w:r w:rsidR="0015474F">
        <w:t xml:space="preserve"> puisque </w:t>
      </w:r>
      <w:proofErr w:type="spellStart"/>
      <w:r w:rsidR="00A52F1E">
        <w:t>ErrorViewModel</w:t>
      </w:r>
      <w:proofErr w:type="spellEnd"/>
      <w:r w:rsidR="00A52F1E">
        <w:t xml:space="preserve"> est maintenant dans </w:t>
      </w:r>
      <w:proofErr w:type="spellStart"/>
      <w:r w:rsidR="00CE3A69">
        <w:rPr>
          <w:b/>
          <w:bCs/>
        </w:rPr>
        <w:t>ZombieParty_Models</w:t>
      </w:r>
      <w:proofErr w:type="spellEnd"/>
    </w:p>
    <w:p w14:paraId="71F0248D" w14:textId="7125BBFD" w:rsidR="00446186" w:rsidRDefault="00446186" w:rsidP="00446186">
      <w:pPr>
        <w:spacing w:before="0" w:after="160" w:line="259" w:lineRule="auto"/>
        <w:ind w:left="708"/>
      </w:pPr>
    </w:p>
    <w:p w14:paraId="1A002EE3" w14:textId="77777777" w:rsidR="0015474F" w:rsidRPr="0015474F" w:rsidRDefault="0015474F" w:rsidP="00154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74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@model </w:t>
      </w:r>
      <w:proofErr w:type="spellStart"/>
      <w:r w:rsidRPr="0015474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ErrorViewModel</w:t>
      </w:r>
      <w:proofErr w:type="spellEnd"/>
    </w:p>
    <w:p w14:paraId="14137F54" w14:textId="77777777" w:rsidR="0015474F" w:rsidRPr="0015474F" w:rsidRDefault="0015474F" w:rsidP="00154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>@{</w:t>
      </w:r>
    </w:p>
    <w:p w14:paraId="4B086A38" w14:textId="77777777" w:rsidR="0015474F" w:rsidRPr="0015474F" w:rsidRDefault="0015474F" w:rsidP="00154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5474F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5474F">
        <w:rPr>
          <w:rFonts w:ascii="Consolas" w:hAnsi="Consolas" w:cs="Consolas"/>
          <w:color w:val="A31515"/>
          <w:sz w:val="19"/>
          <w:szCs w:val="19"/>
          <w:lang w:val="en-US"/>
        </w:rPr>
        <w:t>"Error</w:t>
      </w:r>
      <w:proofErr w:type="gramStart"/>
      <w:r w:rsidRPr="001547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47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06918E" w14:textId="1CDFC2BC" w:rsidR="00511AD4" w:rsidRDefault="0015474F" w:rsidP="00154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</w:pPr>
      <w:r w:rsidRPr="0015474F">
        <w:rPr>
          <w:rFonts w:ascii="Consolas" w:hAnsi="Consolas" w:cs="Consolas"/>
          <w:color w:val="000000"/>
          <w:sz w:val="19"/>
          <w:szCs w:val="19"/>
        </w:rPr>
        <w:t>}</w:t>
      </w:r>
    </w:p>
    <w:p w14:paraId="13856237" w14:textId="06C7EC36" w:rsidR="00D06349" w:rsidRPr="00184BCE" w:rsidRDefault="00D06349" w:rsidP="00D06349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Regénérez le PROJET </w:t>
      </w:r>
      <w:proofErr w:type="spellStart"/>
      <w:r>
        <w:rPr>
          <w:b/>
          <w:bCs/>
        </w:rPr>
        <w:t>ZombieParty_</w:t>
      </w:r>
      <w:r>
        <w:rPr>
          <w:b/>
          <w:bCs/>
        </w:rPr>
        <w:t>Models</w:t>
      </w:r>
      <w:proofErr w:type="spellEnd"/>
    </w:p>
    <w:p w14:paraId="7F158575" w14:textId="77777777" w:rsidR="00D06349" w:rsidRPr="00184BCE" w:rsidRDefault="00D06349" w:rsidP="00D06349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184BCE">
        <w:t>Corrigez les erreurs s</w:t>
      </w:r>
      <w:r>
        <w:t>'</w:t>
      </w:r>
      <w:r w:rsidRPr="00184BCE">
        <w:t>il y a lieu, regénérez</w:t>
      </w:r>
    </w:p>
    <w:p w14:paraId="6C22CCF3" w14:textId="77777777" w:rsidR="00D06349" w:rsidRPr="00184BCE" w:rsidRDefault="00D06349" w:rsidP="00D06349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Regénérez le PROJET </w:t>
      </w:r>
      <w:proofErr w:type="spellStart"/>
      <w:r>
        <w:rPr>
          <w:b/>
          <w:bCs/>
        </w:rPr>
        <w:t>ZombieParty_DataAccess</w:t>
      </w:r>
      <w:proofErr w:type="spellEnd"/>
    </w:p>
    <w:p w14:paraId="0E1D7480" w14:textId="77777777" w:rsidR="00D06349" w:rsidRPr="00184BCE" w:rsidRDefault="00D06349" w:rsidP="00D06349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184BCE">
        <w:lastRenderedPageBreak/>
        <w:t>Corrigez les erreurs s</w:t>
      </w:r>
      <w:r>
        <w:t>'</w:t>
      </w:r>
      <w:r w:rsidRPr="00184BCE">
        <w:t>il y a lieu, regénérez</w:t>
      </w:r>
    </w:p>
    <w:p w14:paraId="1B0B0D79" w14:textId="77777777" w:rsidR="00D06349" w:rsidRPr="00184BCE" w:rsidRDefault="00D06349" w:rsidP="00D06349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Regénérez le PROJET </w:t>
      </w:r>
      <w:proofErr w:type="spellStart"/>
      <w:r>
        <w:rPr>
          <w:b/>
          <w:bCs/>
        </w:rPr>
        <w:t>ZombieParty</w:t>
      </w:r>
      <w:proofErr w:type="spellEnd"/>
    </w:p>
    <w:p w14:paraId="12108C90" w14:textId="77777777" w:rsidR="00D06349" w:rsidRPr="00184BCE" w:rsidRDefault="00D06349" w:rsidP="00D06349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184BCE">
        <w:t>Corrigez les erreurs s</w:t>
      </w:r>
      <w:r>
        <w:t>'</w:t>
      </w:r>
      <w:r w:rsidRPr="00184BCE">
        <w:t>il y a lieu, regénérez</w:t>
      </w:r>
    </w:p>
    <w:p w14:paraId="3B6A9610" w14:textId="77777777" w:rsidR="00F53C27" w:rsidRPr="00D06E4E" w:rsidRDefault="00F53C27" w:rsidP="008D070D"/>
    <w:p w14:paraId="1049FBCD" w14:textId="77777777" w:rsidR="008D070D" w:rsidRPr="0045328E" w:rsidRDefault="008D070D" w:rsidP="008D070D">
      <w:pPr>
        <w:pStyle w:val="Titre2"/>
      </w:pPr>
      <w:r w:rsidRPr="0045328E">
        <w:t xml:space="preserve">Commentaires et validation (Commit) des changements dans le code </w:t>
      </w:r>
    </w:p>
    <w:p w14:paraId="014DA1EC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1A49904B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133143B4" w14:textId="77777777" w:rsidR="008D070D" w:rsidRPr="00121AD6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 xml:space="preserve">Validez </w:t>
      </w:r>
      <w:proofErr w:type="gramStart"/>
      <w:r w:rsidRPr="00121AD6">
        <w:t>les modification</w:t>
      </w:r>
      <w:proofErr w:type="gramEnd"/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63FF193D" w14:textId="77777777" w:rsidR="008D070D" w:rsidRPr="00121AD6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C78206E" w14:textId="40EFD1BF" w:rsidR="008D070D" w:rsidRPr="007D58AE" w:rsidRDefault="008D070D" w:rsidP="008D070D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 w:rsidRPr="007D58AE">
        <w:rPr>
          <w:b/>
          <w:bCs/>
        </w:rPr>
        <w:t>Summary</w:t>
      </w:r>
      <w:proofErr w:type="spellEnd"/>
      <w:r w:rsidRPr="007D58AE">
        <w:t xml:space="preserve">: </w:t>
      </w:r>
      <w:r w:rsidR="002806AF" w:rsidRPr="007D58AE">
        <w:t>REFACTOR Mod</w:t>
      </w:r>
      <w:r w:rsidR="007D58AE" w:rsidRPr="007D58AE">
        <w:t>èle de données</w:t>
      </w:r>
    </w:p>
    <w:p w14:paraId="3780F979" w14:textId="168381A7" w:rsidR="008D070D" w:rsidRPr="007D58AE" w:rsidRDefault="008D070D" w:rsidP="008D070D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7D58AE">
        <w:rPr>
          <w:b/>
          <w:bCs/>
        </w:rPr>
        <w:t>Description </w:t>
      </w:r>
      <w:r w:rsidRPr="007D58AE">
        <w:t xml:space="preserve">: </w:t>
      </w:r>
      <w:r w:rsidR="007D58AE" w:rsidRPr="007D58AE">
        <w:t xml:space="preserve">Fractionner le projet : création du </w:t>
      </w:r>
      <w:proofErr w:type="spellStart"/>
      <w:r w:rsidR="007D58AE" w:rsidRPr="007D58AE">
        <w:t>Models</w:t>
      </w:r>
      <w:proofErr w:type="spellEnd"/>
    </w:p>
    <w:p w14:paraId="69EF64CE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1FFB287A" w14:textId="77777777" w:rsidR="008D070D" w:rsidRPr="0045328E" w:rsidRDefault="008D070D" w:rsidP="007E78AC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014C8A8B" wp14:editId="706BAF24">
            <wp:extent cx="232486" cy="31174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3030" w14:textId="2F5870CE" w:rsidR="008D070D" w:rsidRDefault="008D070D" w:rsidP="00B07BAA"/>
    <w:p w14:paraId="7AC3F132" w14:textId="7880731C" w:rsidR="009B5684" w:rsidRDefault="009B5684" w:rsidP="009B5684">
      <w:pPr>
        <w:pStyle w:val="Titre1"/>
      </w:pPr>
      <w:r>
        <w:t>Repository Patterns</w:t>
      </w:r>
    </w:p>
    <w:p w14:paraId="2C56E0B1" w14:textId="77777777" w:rsidR="009A7683" w:rsidRDefault="009A7683" w:rsidP="004673D6">
      <w:pPr>
        <w:pStyle w:val="Titre2"/>
      </w:pPr>
      <w:r>
        <w:t xml:space="preserve">Configurer le repository </w:t>
      </w:r>
      <w:r w:rsidRPr="000D548B">
        <w:rPr>
          <w:color w:val="FF0000"/>
        </w:rPr>
        <w:t xml:space="preserve">générique </w:t>
      </w:r>
    </w:p>
    <w:p w14:paraId="1BF6C3BD" w14:textId="7174C73A" w:rsidR="009A7683" w:rsidRPr="00B716AC" w:rsidRDefault="004673D6" w:rsidP="009A768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Dans le projet </w:t>
      </w:r>
      <w:proofErr w:type="spellStart"/>
      <w:r>
        <w:rPr>
          <w:b/>
          <w:bCs/>
        </w:rPr>
        <w:t>ZombieParty_DataAccess</w:t>
      </w:r>
      <w:proofErr w:type="spellEnd"/>
      <w:r>
        <w:rPr>
          <w:b/>
          <w:bCs/>
        </w:rPr>
        <w:t>, c</w:t>
      </w:r>
      <w:r w:rsidR="009A7683">
        <w:t xml:space="preserve">réez un dossier </w:t>
      </w:r>
      <w:r w:rsidR="009A7683" w:rsidRPr="00DF716D">
        <w:rPr>
          <w:b/>
          <w:bCs/>
        </w:rPr>
        <w:t>Repository</w:t>
      </w:r>
      <w:r w:rsidR="009A7683" w:rsidRPr="00DF716D">
        <w:t xml:space="preserve"> </w:t>
      </w:r>
      <w:r w:rsidR="009A7683">
        <w:t xml:space="preserve">et un sous dossier </w:t>
      </w:r>
      <w:proofErr w:type="spellStart"/>
      <w:r w:rsidR="009A7683" w:rsidRPr="00DF716D">
        <w:rPr>
          <w:b/>
          <w:bCs/>
        </w:rPr>
        <w:t>I</w:t>
      </w:r>
      <w:r w:rsidR="009A7683">
        <w:rPr>
          <w:b/>
          <w:bCs/>
        </w:rPr>
        <w:t>R</w:t>
      </w:r>
      <w:r w:rsidR="009A7683" w:rsidRPr="00DF716D">
        <w:rPr>
          <w:b/>
          <w:bCs/>
        </w:rPr>
        <w:t>epository</w:t>
      </w:r>
      <w:proofErr w:type="spellEnd"/>
    </w:p>
    <w:p w14:paraId="64BFF08A" w14:textId="77777777" w:rsidR="009A7683" w:rsidRDefault="009A7683" w:rsidP="009A768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Créez un interface public appelé </w:t>
      </w:r>
      <w:proofErr w:type="spellStart"/>
      <w:r w:rsidRPr="005C1878">
        <w:rPr>
          <w:b/>
          <w:bCs/>
        </w:rPr>
        <w:t>IRepository</w:t>
      </w:r>
      <w:proofErr w:type="spellEnd"/>
      <w:r>
        <w:t xml:space="preserve"> dans le dossier </w:t>
      </w:r>
      <w:proofErr w:type="spellStart"/>
      <w:r w:rsidRPr="005C1878">
        <w:rPr>
          <w:b/>
          <w:bCs/>
        </w:rPr>
        <w:t>IRepository</w:t>
      </w:r>
      <w:proofErr w:type="spellEnd"/>
      <w:r>
        <w:t xml:space="preserve"> </w:t>
      </w:r>
    </w:p>
    <w:p w14:paraId="327BD7E4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8000"/>
          <w:sz w:val="19"/>
          <w:szCs w:val="19"/>
        </w:rPr>
        <w:t xml:space="preserve">// Ce doit être une interface générique &lt;T&gt; (T pour s'adapter au type d'objet </w:t>
      </w:r>
      <w:proofErr w:type="gramStart"/>
      <w:r w:rsidRPr="00166867">
        <w:rPr>
          <w:rFonts w:ascii="Consolas" w:hAnsi="Consolas" w:cs="Consolas"/>
          <w:color w:val="008000"/>
          <w:sz w:val="19"/>
          <w:szCs w:val="19"/>
        </w:rPr>
        <w:t>classe )</w:t>
      </w:r>
      <w:proofErr w:type="gramEnd"/>
      <w:r w:rsidRPr="00166867">
        <w:rPr>
          <w:rFonts w:ascii="Consolas" w:hAnsi="Consolas" w:cs="Consolas"/>
          <w:color w:val="008000"/>
          <w:sz w:val="19"/>
          <w:szCs w:val="19"/>
        </w:rPr>
        <w:t xml:space="preserve"> publique</w:t>
      </w:r>
    </w:p>
    <w:p w14:paraId="54162609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interface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IRepository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T :</w:t>
      </w:r>
      <w:proofErr w:type="gram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</w:p>
    <w:p w14:paraId="70BE09CC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A32824">
        <w:rPr>
          <w:rFonts w:ascii="Consolas" w:hAnsi="Consolas" w:cs="Consolas"/>
          <w:color w:val="000000"/>
          <w:sz w:val="19"/>
          <w:szCs w:val="19"/>
        </w:rPr>
        <w:t>{</w:t>
      </w:r>
    </w:p>
    <w:p w14:paraId="458AD1D8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</w:rPr>
        <w:t>// Les méthodes devant être implantées dans les repositories</w:t>
      </w:r>
    </w:p>
    <w:p w14:paraId="79A11352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36F3869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T </w:t>
      </w:r>
      <w:proofErr w:type="gram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Get(</w:t>
      </w:r>
      <w:proofErr w:type="gramEnd"/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id);</w:t>
      </w:r>
    </w:p>
    <w:p w14:paraId="4CD3E54B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8103D38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&lt;T&gt; </w:t>
      </w:r>
      <w:proofErr w:type="spellStart"/>
      <w:proofErr w:type="gram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GetAll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</w:p>
    <w:p w14:paraId="2209786B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Func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605D6A13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Func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IQueryable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&lt;T&gt;,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IOrderedQueryable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&lt;T&gt;&gt;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orderBy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A32824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7ABB467F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includeProperties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7D8C700B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isTracking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0FB34438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);</w:t>
      </w:r>
    </w:p>
    <w:p w14:paraId="6B4CD34F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D537C06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6C9FBFA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  <w:lang w:val="en-CA"/>
        </w:rPr>
        <w:t xml:space="preserve">// </w:t>
      </w:r>
      <w:proofErr w:type="spellStart"/>
      <w:r w:rsidRPr="00166867">
        <w:rPr>
          <w:rFonts w:ascii="Consolas" w:hAnsi="Consolas" w:cs="Consolas"/>
          <w:color w:val="008000"/>
          <w:sz w:val="19"/>
          <w:szCs w:val="19"/>
          <w:lang w:val="en-CA"/>
        </w:rPr>
        <w:t>Retourne</w:t>
      </w:r>
      <w:proofErr w:type="spellEnd"/>
      <w:r w:rsidRPr="00166867">
        <w:rPr>
          <w:rFonts w:ascii="Consolas" w:hAnsi="Consolas" w:cs="Consolas"/>
          <w:color w:val="008000"/>
          <w:sz w:val="19"/>
          <w:szCs w:val="19"/>
          <w:lang w:val="en-CA"/>
        </w:rPr>
        <w:t xml:space="preserve"> le 1er </w:t>
      </w:r>
      <w:proofErr w:type="spellStart"/>
      <w:r w:rsidRPr="00166867">
        <w:rPr>
          <w:rFonts w:ascii="Consolas" w:hAnsi="Consolas" w:cs="Consolas"/>
          <w:color w:val="008000"/>
          <w:sz w:val="19"/>
          <w:szCs w:val="19"/>
          <w:lang w:val="en-CA"/>
        </w:rPr>
        <w:t>seulement</w:t>
      </w:r>
      <w:proofErr w:type="spellEnd"/>
    </w:p>
    <w:p w14:paraId="0DD45ACC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T </w:t>
      </w:r>
      <w:proofErr w:type="spellStart"/>
      <w:proofErr w:type="gram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FirstOrDefault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</w:p>
    <w:p w14:paraId="26AC07B2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Func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30B00B5C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includeProperties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6CB09E23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isTracking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4EAF9D20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A32824">
        <w:rPr>
          <w:rFonts w:ascii="Consolas" w:hAnsi="Consolas" w:cs="Consolas"/>
          <w:color w:val="000000"/>
          <w:sz w:val="19"/>
          <w:szCs w:val="19"/>
        </w:rPr>
        <w:t>);</w:t>
      </w:r>
    </w:p>
    <w:p w14:paraId="422BAA91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03B63A1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A32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</w:rPr>
        <w:t>);</w:t>
      </w:r>
    </w:p>
    <w:p w14:paraId="2169E0FF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5E95161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3282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A32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 w:rsidRPr="00A32824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A32824">
        <w:rPr>
          <w:rFonts w:ascii="Consolas" w:hAnsi="Consolas" w:cs="Consolas"/>
          <w:color w:val="000000"/>
          <w:sz w:val="19"/>
          <w:szCs w:val="19"/>
        </w:rPr>
        <w:t>);</w:t>
      </w:r>
    </w:p>
    <w:p w14:paraId="12E3DFAA" w14:textId="77777777" w:rsidR="009A7683" w:rsidRPr="00A32824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B08461D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328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RemoveRange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&lt;T&gt; entity);</w:t>
      </w:r>
    </w:p>
    <w:p w14:paraId="177699B5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BF3800F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Save(</w:t>
      </w:r>
      <w:proofErr w:type="gramEnd"/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078487FC" w14:textId="77777777" w:rsidR="009A7683" w:rsidRPr="00166867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2617B6F" w14:textId="77777777" w:rsidR="009A7683" w:rsidRDefault="009A7683" w:rsidP="009A7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}</w:t>
      </w:r>
    </w:p>
    <w:p w14:paraId="70C8FD3B" w14:textId="77777777" w:rsidR="009A7683" w:rsidRDefault="009A7683" w:rsidP="009A7683">
      <w:pPr>
        <w:spacing w:before="0" w:after="160" w:line="259" w:lineRule="auto"/>
        <w:ind w:left="360"/>
      </w:pPr>
    </w:p>
    <w:p w14:paraId="69A7AB35" w14:textId="77777777" w:rsidR="009A7683" w:rsidRDefault="009A7683" w:rsidP="009A768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Créez une classe public appelée </w:t>
      </w:r>
      <w:r w:rsidRPr="005C1878">
        <w:rPr>
          <w:b/>
          <w:bCs/>
        </w:rPr>
        <w:t>Repository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qui implémente </w:t>
      </w:r>
      <w:proofErr w:type="spellStart"/>
      <w:r w:rsidRPr="00B2540D">
        <w:rPr>
          <w:b/>
          <w:bCs/>
        </w:rPr>
        <w:t>IRepository</w:t>
      </w:r>
      <w:proofErr w:type="spellEnd"/>
    </w:p>
    <w:p w14:paraId="605FFAE0" w14:textId="77777777" w:rsidR="009A7683" w:rsidRDefault="009A7683" w:rsidP="009A768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Implémentez l’interface (au besoin référez-vous au projet démo)</w:t>
      </w:r>
    </w:p>
    <w:p w14:paraId="671BE16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0D">
        <w:rPr>
          <w:rFonts w:ascii="Consolas" w:hAnsi="Consolas" w:cs="Consolas"/>
          <w:color w:val="2B91AF"/>
          <w:sz w:val="19"/>
          <w:szCs w:val="19"/>
          <w:lang w:val="en-US"/>
        </w:rPr>
        <w:t>Repository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540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33A318D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2540D">
        <w:rPr>
          <w:rFonts w:ascii="Consolas" w:hAnsi="Consolas" w:cs="Consolas"/>
          <w:color w:val="000000"/>
          <w:sz w:val="19"/>
          <w:szCs w:val="19"/>
        </w:rPr>
        <w:t>{</w:t>
      </w:r>
    </w:p>
    <w:p w14:paraId="12FCC394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540D">
        <w:rPr>
          <w:rFonts w:ascii="Consolas" w:hAnsi="Consolas" w:cs="Consolas"/>
          <w:color w:val="008000"/>
          <w:sz w:val="19"/>
          <w:szCs w:val="19"/>
        </w:rPr>
        <w:t>// pour accéder à la BD, aux entités</w:t>
      </w:r>
    </w:p>
    <w:p w14:paraId="05E7C59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ZombiePartyDbContext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;</w:t>
      </w:r>
    </w:p>
    <w:p w14:paraId="27939D2D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5019C1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540D">
        <w:rPr>
          <w:rFonts w:ascii="Consolas" w:hAnsi="Consolas" w:cs="Consolas"/>
          <w:color w:val="008000"/>
          <w:sz w:val="19"/>
          <w:szCs w:val="19"/>
        </w:rPr>
        <w:t>// pour faire des changements directs</w:t>
      </w:r>
    </w:p>
    <w:p w14:paraId="09CE08E8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;</w:t>
      </w:r>
    </w:p>
    <w:p w14:paraId="40386AF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F6D93C0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40D">
        <w:rPr>
          <w:rFonts w:ascii="Consolas" w:hAnsi="Consolas" w:cs="Consolas"/>
          <w:color w:val="2B91AF"/>
          <w:sz w:val="19"/>
          <w:szCs w:val="19"/>
        </w:rPr>
        <w:t>Repository</w:t>
      </w:r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ZombiePartyDbContext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</w:t>
      </w:r>
    </w:p>
    <w:p w14:paraId="39CA01CB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B3A8C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_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;</w:t>
      </w:r>
    </w:p>
    <w:p w14:paraId="285FBB6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.dbset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db.Set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&lt;T&gt;();</w:t>
      </w:r>
    </w:p>
    <w:p w14:paraId="7BA64792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40D">
        <w:rPr>
          <w:rFonts w:ascii="Consolas" w:hAnsi="Consolas" w:cs="Consolas"/>
          <w:color w:val="000000"/>
          <w:sz w:val="19"/>
          <w:szCs w:val="19"/>
        </w:rPr>
        <w:t>}</w:t>
      </w:r>
    </w:p>
    <w:p w14:paraId="3514995C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24C38DC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</w:t>
      </w:r>
    </w:p>
    <w:p w14:paraId="712E32F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667FC2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dbset.Add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);</w:t>
      </w:r>
    </w:p>
    <w:p w14:paraId="3B3FEE5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A7A101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FD8609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4AFDF6F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40D">
        <w:rPr>
          <w:rFonts w:ascii="Consolas" w:hAnsi="Consolas" w:cs="Consolas"/>
          <w:color w:val="000000"/>
          <w:sz w:val="19"/>
          <w:szCs w:val="19"/>
        </w:rPr>
        <w:t>{</w:t>
      </w:r>
    </w:p>
    <w:p w14:paraId="0BF83C7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dbset.Find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(id);</w:t>
      </w:r>
    </w:p>
    <w:p w14:paraId="4D34A02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F11331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97A37E3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Expression&lt;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filter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includeProperties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isTracking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BEC753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40D">
        <w:rPr>
          <w:rFonts w:ascii="Consolas" w:hAnsi="Consolas" w:cs="Consolas"/>
          <w:color w:val="000000"/>
          <w:sz w:val="19"/>
          <w:szCs w:val="19"/>
        </w:rPr>
        <w:t>{</w:t>
      </w:r>
    </w:p>
    <w:p w14:paraId="31F1760C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;</w:t>
      </w:r>
    </w:p>
    <w:p w14:paraId="174A7B5C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B2540D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</w:t>
      </w:r>
    </w:p>
    <w:p w14:paraId="1F6B44F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71416CF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query.Where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);</w:t>
      </w:r>
    </w:p>
    <w:p w14:paraId="75FE2EE2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335992F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E67886A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includeProperties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B2540D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</w:t>
      </w:r>
    </w:p>
    <w:p w14:paraId="34E901F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9FCD75D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includeProp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includeProperties.Split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{ </w:t>
      </w:r>
      <w:r w:rsidRPr="00B2540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3DEEFF1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40D">
        <w:rPr>
          <w:rFonts w:ascii="Consolas" w:hAnsi="Consolas" w:cs="Consolas"/>
          <w:color w:val="000000"/>
          <w:sz w:val="19"/>
          <w:szCs w:val="19"/>
        </w:rPr>
        <w:t>{</w:t>
      </w:r>
    </w:p>
    <w:p w14:paraId="3AA7AC4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reproduit</w:t>
      </w:r>
      <w:proofErr w:type="spell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: _</w:t>
      </w:r>
      <w:proofErr w:type="spellStart"/>
      <w:proofErr w:type="gram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db.Product.Include</w:t>
      </w:r>
      <w:proofErr w:type="spellEnd"/>
      <w:proofErr w:type="gram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 xml:space="preserve">(u =&gt; </w:t>
      </w:r>
      <w:proofErr w:type="spell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u.Category</w:t>
      </w:r>
      <w:proofErr w:type="spell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 xml:space="preserve">).Include(u =&gt; </w:t>
      </w:r>
      <w:proofErr w:type="spell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u.Size</w:t>
      </w:r>
      <w:proofErr w:type="spell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D88A3FD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B2540D">
        <w:rPr>
          <w:rFonts w:ascii="Consolas" w:hAnsi="Consolas" w:cs="Consolas"/>
          <w:color w:val="008000"/>
          <w:sz w:val="19"/>
          <w:szCs w:val="19"/>
        </w:rPr>
        <w:t>// mais passé en string</w:t>
      </w:r>
    </w:p>
    <w:p w14:paraId="0E08015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query.Include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includeProp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);</w:t>
      </w:r>
    </w:p>
    <w:p w14:paraId="64285E0A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AC9400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6B6B332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A054DEB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isTracking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</w:t>
      </w:r>
    </w:p>
    <w:p w14:paraId="488B188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B38929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query.AsNoTracking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();</w:t>
      </w:r>
    </w:p>
    <w:p w14:paraId="645C7063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9507562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EB40E43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query.FirstOrDefault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();</w:t>
      </w:r>
    </w:p>
    <w:p w14:paraId="4C93FC20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3C450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730B22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Expression&lt;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filter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&lt;T&gt;,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IOrderedQueryable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&lt;T&gt;&gt;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includeProperties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isTracking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2F33C6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40D">
        <w:rPr>
          <w:rFonts w:ascii="Consolas" w:hAnsi="Consolas" w:cs="Consolas"/>
          <w:color w:val="000000"/>
          <w:sz w:val="19"/>
          <w:szCs w:val="19"/>
        </w:rPr>
        <w:t>{</w:t>
      </w:r>
    </w:p>
    <w:p w14:paraId="07E1F000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;</w:t>
      </w:r>
    </w:p>
    <w:p w14:paraId="01C0E4E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B2540D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</w:t>
      </w:r>
    </w:p>
    <w:p w14:paraId="601A2E8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7781596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query.Where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);</w:t>
      </w:r>
    </w:p>
    <w:p w14:paraId="04E107D8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7F68F9B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8F0189B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includeProperties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B2540D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</w:t>
      </w:r>
    </w:p>
    <w:p w14:paraId="0DECD05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5101983C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includeProp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includeProperties.Split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{ </w:t>
      </w:r>
      <w:r w:rsidRPr="00B2540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3A0E96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40D">
        <w:rPr>
          <w:rFonts w:ascii="Consolas" w:hAnsi="Consolas" w:cs="Consolas"/>
          <w:color w:val="000000"/>
          <w:sz w:val="19"/>
          <w:szCs w:val="19"/>
        </w:rPr>
        <w:t>{</w:t>
      </w:r>
    </w:p>
    <w:p w14:paraId="5F4E73B2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reproduit</w:t>
      </w:r>
      <w:proofErr w:type="spell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: _</w:t>
      </w:r>
      <w:proofErr w:type="spellStart"/>
      <w:proofErr w:type="gram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db.Product.Include</w:t>
      </w:r>
      <w:proofErr w:type="spellEnd"/>
      <w:proofErr w:type="gram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 xml:space="preserve">(u =&gt; </w:t>
      </w:r>
      <w:proofErr w:type="spell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u.Category</w:t>
      </w:r>
      <w:proofErr w:type="spell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 xml:space="preserve">).Include(u =&gt; </w:t>
      </w:r>
      <w:proofErr w:type="spellStart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u.Size</w:t>
      </w:r>
      <w:proofErr w:type="spellEnd"/>
      <w:r w:rsidRPr="00B2540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FB96062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B2540D">
        <w:rPr>
          <w:rFonts w:ascii="Consolas" w:hAnsi="Consolas" w:cs="Consolas"/>
          <w:color w:val="008000"/>
          <w:sz w:val="19"/>
          <w:szCs w:val="19"/>
        </w:rPr>
        <w:t>// mais passé en string</w:t>
      </w:r>
    </w:p>
    <w:p w14:paraId="65B37EF1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query.Include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includeProp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);</w:t>
      </w:r>
    </w:p>
    <w:p w14:paraId="3219E09B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CA7A38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3BF7D00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42B4DDB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B2540D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</w:t>
      </w:r>
    </w:p>
    <w:p w14:paraId="4C5690C4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2FFC909C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);</w:t>
      </w:r>
    </w:p>
    <w:p w14:paraId="07448F9C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C460C7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659254B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isTracking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</w:t>
      </w:r>
    </w:p>
    <w:p w14:paraId="34F89606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3FA02D9C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query.AsNoTracking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();</w:t>
      </w:r>
    </w:p>
    <w:p w14:paraId="7F0293C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0ED59B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C98BD71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query.ToList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();</w:t>
      </w:r>
    </w:p>
    <w:p w14:paraId="1AA875B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BB8A2E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4E6551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B918F65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</w:t>
      </w:r>
    </w:p>
    <w:p w14:paraId="0A36EDA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48294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dbset.Remove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);</w:t>
      </w:r>
    </w:p>
    <w:p w14:paraId="0365AF64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06542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0D88C81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RemoveRange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</w:t>
      </w:r>
    </w:p>
    <w:p w14:paraId="6E930D66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75E86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B2540D">
        <w:rPr>
          <w:rFonts w:ascii="Consolas" w:hAnsi="Consolas" w:cs="Consolas"/>
          <w:color w:val="008000"/>
          <w:sz w:val="19"/>
          <w:szCs w:val="19"/>
        </w:rPr>
        <w:t>// Supprimer plusieurs lignes en même temps</w:t>
      </w:r>
    </w:p>
    <w:p w14:paraId="3861BC6B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dbset.RemoveRange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2540D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>);</w:t>
      </w:r>
    </w:p>
    <w:p w14:paraId="18861829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5994B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6AB16AE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2540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54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2540D">
        <w:rPr>
          <w:rFonts w:ascii="Consolas" w:hAnsi="Consolas" w:cs="Consolas"/>
          <w:color w:val="000000"/>
          <w:sz w:val="19"/>
          <w:szCs w:val="19"/>
        </w:rPr>
        <w:t xml:space="preserve"> Save()</w:t>
      </w:r>
    </w:p>
    <w:p w14:paraId="4C92081F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4E7138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  _</w:t>
      </w:r>
      <w:proofErr w:type="spellStart"/>
      <w:proofErr w:type="gramStart"/>
      <w:r w:rsidRPr="00B2540D"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 w:rsidRPr="00B2540D">
        <w:rPr>
          <w:rFonts w:ascii="Consolas" w:hAnsi="Consolas" w:cs="Consolas"/>
          <w:color w:val="000000"/>
          <w:sz w:val="19"/>
          <w:szCs w:val="19"/>
        </w:rPr>
        <w:t>();</w:t>
      </w:r>
    </w:p>
    <w:p w14:paraId="715A30A8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098987" w14:textId="77777777" w:rsidR="00B2540D" w:rsidRPr="00B2540D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D284F6C" w14:textId="04EDDA7C" w:rsidR="009A7683" w:rsidRDefault="00B2540D" w:rsidP="00B254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B2540D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2C07DBF" w14:textId="77777777" w:rsidR="00B2540D" w:rsidRDefault="00B2540D" w:rsidP="009A7683">
      <w:pPr>
        <w:spacing w:before="0" w:after="160" w:line="259" w:lineRule="auto"/>
        <w:ind w:left="360"/>
      </w:pPr>
    </w:p>
    <w:p w14:paraId="6E7BB939" w14:textId="77777777" w:rsidR="009A7683" w:rsidRDefault="009A7683" w:rsidP="004673D6">
      <w:pPr>
        <w:pStyle w:val="Titre2"/>
      </w:pPr>
      <w:r>
        <w:lastRenderedPageBreak/>
        <w:t xml:space="preserve">Configurer le UnitOfWork </w:t>
      </w:r>
    </w:p>
    <w:p w14:paraId="1B7DBB7E" w14:textId="51173609" w:rsidR="009A7683" w:rsidRDefault="009A7683" w:rsidP="009A7683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Créez un interface public appelé </w:t>
      </w:r>
      <w:proofErr w:type="spellStart"/>
      <w:r w:rsidRPr="005C1878">
        <w:rPr>
          <w:b/>
          <w:bCs/>
        </w:rPr>
        <w:t>I</w:t>
      </w:r>
      <w:r>
        <w:rPr>
          <w:b/>
          <w:bCs/>
        </w:rPr>
        <w:t>UnitOfWork</w:t>
      </w:r>
      <w:proofErr w:type="spellEnd"/>
      <w:r>
        <w:t xml:space="preserve"> qui implémente l’interface </w:t>
      </w:r>
      <w:proofErr w:type="spellStart"/>
      <w:r>
        <w:rPr>
          <w:b/>
          <w:bCs/>
        </w:rPr>
        <w:t>IDiposable</w:t>
      </w:r>
      <w:proofErr w:type="spellEnd"/>
      <w:r>
        <w:rPr>
          <w:b/>
          <w:bCs/>
        </w:rPr>
        <w:t xml:space="preserve"> </w:t>
      </w:r>
      <w:r>
        <w:t xml:space="preserve">dans le dossier </w:t>
      </w:r>
      <w:proofErr w:type="spellStart"/>
      <w:r w:rsidRPr="005C1878">
        <w:rPr>
          <w:b/>
          <w:bCs/>
        </w:rPr>
        <w:t>IRepository</w:t>
      </w:r>
      <w:proofErr w:type="spellEnd"/>
      <w:r>
        <w:t xml:space="preserve"> </w:t>
      </w:r>
    </w:p>
    <w:p w14:paraId="215362D2" w14:textId="77777777" w:rsidR="00316867" w:rsidRDefault="00316867" w:rsidP="00316867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Ajoutez la signature pour </w:t>
      </w:r>
      <w:proofErr w:type="gramStart"/>
      <w:r>
        <w:t>Save(</w:t>
      </w:r>
      <w:proofErr w:type="gramEnd"/>
      <w:r>
        <w:t>)</w:t>
      </w:r>
    </w:p>
    <w:p w14:paraId="045EC131" w14:textId="77777777" w:rsidR="0056220A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4C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4CD">
        <w:rPr>
          <w:rFonts w:ascii="Consolas" w:hAnsi="Consolas" w:cs="Consolas"/>
          <w:color w:val="2B91AF"/>
          <w:sz w:val="19"/>
          <w:szCs w:val="19"/>
          <w:lang w:val="en-US"/>
        </w:rPr>
        <w:t>IUnitOfWork</w:t>
      </w:r>
      <w:proofErr w:type="spellEnd"/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>IDisposable</w:t>
      </w:r>
      <w:proofErr w:type="spellEnd"/>
    </w:p>
    <w:p w14:paraId="42263072" w14:textId="77777777" w:rsidR="0056220A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AFF7805" w14:textId="25375696" w:rsidR="0056220A" w:rsidRPr="00CE74CD" w:rsidRDefault="0056220A" w:rsidP="00CE7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5AC04DA" w14:textId="77777777" w:rsidR="0056220A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2D90B" w14:textId="77777777" w:rsidR="0056220A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7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444F9" w14:textId="268D372A" w:rsidR="005F3DB1" w:rsidRPr="00CE74CD" w:rsidRDefault="0056220A" w:rsidP="0056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US"/>
        </w:rPr>
      </w:pPr>
      <w:r w:rsidRPr="00CE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3DBD845" w14:textId="77777777" w:rsidR="009A7683" w:rsidRPr="00407130" w:rsidRDefault="009A7683" w:rsidP="009A7683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Créez une classe public appelée </w:t>
      </w:r>
      <w:proofErr w:type="spellStart"/>
      <w:r>
        <w:rPr>
          <w:b/>
          <w:bCs/>
        </w:rPr>
        <w:t>UnitOfWork</w:t>
      </w:r>
      <w:proofErr w:type="spellEnd"/>
      <w:r>
        <w:t xml:space="preserve"> dans le dossier </w:t>
      </w:r>
      <w:r w:rsidRPr="005C1878">
        <w:rPr>
          <w:b/>
          <w:bCs/>
        </w:rPr>
        <w:t>Repository</w:t>
      </w:r>
      <w:r>
        <w:t xml:space="preserve"> qui implémente </w:t>
      </w:r>
      <w:proofErr w:type="spellStart"/>
      <w:r w:rsidRPr="005C1878">
        <w:rPr>
          <w:b/>
          <w:bCs/>
        </w:rPr>
        <w:t>I</w:t>
      </w:r>
      <w:r>
        <w:rPr>
          <w:b/>
          <w:bCs/>
        </w:rPr>
        <w:t>unitOfWork</w:t>
      </w:r>
      <w:proofErr w:type="spellEnd"/>
    </w:p>
    <w:p w14:paraId="7404872F" w14:textId="34660B9A" w:rsidR="009A7683" w:rsidRDefault="009A7683" w:rsidP="009A7683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Liez le </w:t>
      </w:r>
      <w:proofErr w:type="spellStart"/>
      <w:r>
        <w:t>UnitOfWork</w:t>
      </w:r>
      <w:proofErr w:type="spellEnd"/>
      <w:r>
        <w:t xml:space="preserve"> au </w:t>
      </w:r>
      <w:proofErr w:type="spellStart"/>
      <w:r>
        <w:t>DbContext</w:t>
      </w:r>
      <w:proofErr w:type="spellEnd"/>
    </w:p>
    <w:p w14:paraId="49D7D901" w14:textId="59DDBBAA" w:rsidR="00186D4F" w:rsidRDefault="00186D4F" w:rsidP="009A7683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 xml:space="preserve">Dans </w:t>
      </w:r>
      <w:proofErr w:type="spellStart"/>
      <w:r>
        <w:t>Sartup</w:t>
      </w:r>
      <w:proofErr w:type="spellEnd"/>
      <w:r>
        <w:t xml:space="preserve"> </w:t>
      </w:r>
      <w:r>
        <w:rPr>
          <w:b/>
          <w:bCs/>
        </w:rPr>
        <w:t>Con</w:t>
      </w:r>
      <w:r w:rsidR="005D0514">
        <w:rPr>
          <w:b/>
          <w:bCs/>
        </w:rPr>
        <w:t>figuration</w:t>
      </w:r>
      <w:r>
        <w:t xml:space="preserve">, ajoutez l'injection à </w:t>
      </w:r>
      <w:r w:rsidRPr="00186D4F">
        <w:rPr>
          <w:b/>
          <w:bCs/>
        </w:rPr>
        <w:t>l'</w:t>
      </w:r>
      <w:proofErr w:type="spellStart"/>
      <w:r w:rsidRPr="00186D4F">
        <w:rPr>
          <w:b/>
          <w:bCs/>
        </w:rPr>
        <w:t>UnitOfWork</w:t>
      </w:r>
      <w:proofErr w:type="spellEnd"/>
    </w:p>
    <w:p w14:paraId="125CFD8E" w14:textId="42E83254" w:rsidR="00186D4F" w:rsidRPr="00186D4F" w:rsidRDefault="00186D4F" w:rsidP="005D0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835"/>
        </w:tabs>
        <w:spacing w:before="0" w:after="160" w:line="259" w:lineRule="auto"/>
        <w:ind w:left="360"/>
      </w:pPr>
      <w:r w:rsidRPr="005D0514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5D0514"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proofErr w:type="gramEnd"/>
      <w:r w:rsidRPr="005D051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5D0514">
        <w:rPr>
          <w:rFonts w:ascii="Consolas" w:hAnsi="Consolas" w:cs="Consolas"/>
          <w:color w:val="000000"/>
          <w:sz w:val="19"/>
          <w:szCs w:val="19"/>
        </w:rPr>
        <w:t>IUnitOfWork</w:t>
      </w:r>
      <w:proofErr w:type="spellEnd"/>
      <w:r w:rsidRPr="005D051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D0514"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 w:rsidRPr="005D0514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33E8C6A" w14:textId="77777777" w:rsidR="00A4440F" w:rsidRDefault="00A4440F" w:rsidP="00A4440F"/>
    <w:p w14:paraId="1C295382" w14:textId="60CAE84C" w:rsidR="00426FF8" w:rsidRPr="000C4172" w:rsidRDefault="00426FF8" w:rsidP="00426FF8">
      <w:pPr>
        <w:pStyle w:val="Titre2"/>
      </w:pPr>
      <w:r>
        <w:t>Les repositories spécifiques</w:t>
      </w:r>
    </w:p>
    <w:p w14:paraId="78757432" w14:textId="38251345" w:rsidR="00426FF8" w:rsidRDefault="00426FF8" w:rsidP="00426FF8">
      <w:pPr>
        <w:spacing w:before="0" w:after="160" w:line="259" w:lineRule="auto"/>
        <w:rPr>
          <w:b/>
          <w:bCs/>
        </w:rPr>
      </w:pPr>
      <w:r w:rsidRPr="009E264A">
        <w:rPr>
          <w:b/>
          <w:bCs/>
        </w:rPr>
        <w:t xml:space="preserve">Pour chaque </w:t>
      </w:r>
      <w:r w:rsidR="00A92049">
        <w:rPr>
          <w:b/>
          <w:bCs/>
        </w:rPr>
        <w:t>entité/</w:t>
      </w:r>
      <w:r w:rsidR="00990B37">
        <w:rPr>
          <w:b/>
          <w:bCs/>
        </w:rPr>
        <w:t xml:space="preserve">classe du modèle (pas </w:t>
      </w:r>
      <w:proofErr w:type="spellStart"/>
      <w:r w:rsidR="00990B37">
        <w:rPr>
          <w:b/>
          <w:bCs/>
        </w:rPr>
        <w:t>ViewModel</w:t>
      </w:r>
      <w:proofErr w:type="spellEnd"/>
      <w:r w:rsidR="00990B37">
        <w:rPr>
          <w:b/>
          <w:bCs/>
        </w:rPr>
        <w:t>)</w:t>
      </w:r>
      <w:r w:rsidRPr="009E264A">
        <w:rPr>
          <w:b/>
          <w:bCs/>
        </w:rPr>
        <w:t> :</w:t>
      </w:r>
    </w:p>
    <w:p w14:paraId="5FBCE6B6" w14:textId="06BE897D" w:rsidR="00426FF8" w:rsidRDefault="00397FC0" w:rsidP="00426FF8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 xml:space="preserve">Dans </w:t>
      </w:r>
      <w:proofErr w:type="spellStart"/>
      <w:r w:rsidRPr="00397FC0">
        <w:rPr>
          <w:b/>
          <w:bCs/>
        </w:rPr>
        <w:t>IRepository</w:t>
      </w:r>
      <w:proofErr w:type="spellEnd"/>
      <w:r>
        <w:t>, a</w:t>
      </w:r>
      <w:r w:rsidR="00426FF8">
        <w:t xml:space="preserve">joutez un interface public spécifique pour l’entité héritant de l’interface </w:t>
      </w:r>
      <w:r w:rsidR="00426FF8" w:rsidRPr="009404B3">
        <w:rPr>
          <w:color w:val="FF0000"/>
        </w:rPr>
        <w:t>générique</w:t>
      </w:r>
    </w:p>
    <w:p w14:paraId="6CEBBCE7" w14:textId="00378C47" w:rsidR="00426FF8" w:rsidRPr="003D4EA3" w:rsidRDefault="00426FF8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>
        <w:t xml:space="preserve">Ajoutez dans l’interface la signature pour </w:t>
      </w:r>
      <w:proofErr w:type="gramStart"/>
      <w:r>
        <w:t xml:space="preserve">le </w:t>
      </w:r>
      <w:r w:rsidRPr="003D4EA3">
        <w:rPr>
          <w:b/>
          <w:bCs/>
        </w:rPr>
        <w:t>Update</w:t>
      </w:r>
      <w:proofErr w:type="gramEnd"/>
    </w:p>
    <w:p w14:paraId="2A657E39" w14:textId="7F56B29C" w:rsidR="003D4EA3" w:rsidRPr="00D2690A" w:rsidRDefault="003D4EA3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2690A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269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690A">
        <w:rPr>
          <w:rFonts w:ascii="Consolas" w:hAnsi="Consolas" w:cs="Consolas"/>
          <w:color w:val="0000FF"/>
          <w:sz w:val="19"/>
          <w:szCs w:val="19"/>
        </w:rPr>
        <w:t>interface</w:t>
      </w:r>
      <w:r w:rsidRPr="00D269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2DCB">
        <w:rPr>
          <w:rFonts w:ascii="Consolas" w:hAnsi="Consolas" w:cs="Consolas"/>
          <w:color w:val="2E74B5" w:themeColor="accent5" w:themeShade="BF"/>
          <w:sz w:val="19"/>
          <w:szCs w:val="19"/>
        </w:rPr>
        <w:t>I</w:t>
      </w:r>
      <w:r w:rsidR="00D2690A">
        <w:rPr>
          <w:rFonts w:ascii="Consolas" w:hAnsi="Consolas" w:cs="Consolas"/>
          <w:color w:val="FF0000"/>
          <w:sz w:val="19"/>
          <w:szCs w:val="19"/>
        </w:rPr>
        <w:t>NomClasse</w:t>
      </w:r>
      <w:r w:rsidRPr="00AF2DCB">
        <w:rPr>
          <w:rFonts w:ascii="Consolas" w:hAnsi="Consolas" w:cs="Consolas"/>
          <w:color w:val="2E74B5" w:themeColor="accent5" w:themeShade="BF"/>
          <w:sz w:val="19"/>
          <w:szCs w:val="19"/>
        </w:rPr>
        <w:t>Repository</w:t>
      </w:r>
      <w:r w:rsidRPr="00D2690A">
        <w:rPr>
          <w:rFonts w:ascii="Consolas" w:hAnsi="Consolas" w:cs="Consolas"/>
          <w:color w:val="000000"/>
          <w:sz w:val="19"/>
          <w:szCs w:val="19"/>
        </w:rPr>
        <w:t>:IRepository</w:t>
      </w:r>
      <w:proofErr w:type="spellEnd"/>
      <w:r w:rsidRPr="00D2690A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670110">
        <w:rPr>
          <w:rFonts w:ascii="Consolas" w:hAnsi="Consolas" w:cs="Consolas"/>
          <w:color w:val="FF0000"/>
          <w:sz w:val="19"/>
          <w:szCs w:val="19"/>
        </w:rPr>
        <w:t>NomClasse</w:t>
      </w:r>
      <w:proofErr w:type="spellEnd"/>
      <w:r w:rsidRPr="00D2690A">
        <w:rPr>
          <w:rFonts w:ascii="Consolas" w:hAnsi="Consolas" w:cs="Consolas"/>
          <w:color w:val="000000"/>
          <w:sz w:val="19"/>
          <w:szCs w:val="19"/>
        </w:rPr>
        <w:t>&gt;</w:t>
      </w:r>
    </w:p>
    <w:p w14:paraId="12A80815" w14:textId="77777777" w:rsidR="003D4EA3" w:rsidRPr="003D4EA3" w:rsidRDefault="003D4EA3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2690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D4EA3">
        <w:rPr>
          <w:rFonts w:ascii="Consolas" w:hAnsi="Consolas" w:cs="Consolas"/>
          <w:color w:val="000000"/>
          <w:sz w:val="19"/>
          <w:szCs w:val="19"/>
        </w:rPr>
        <w:t>{</w:t>
      </w:r>
    </w:p>
    <w:p w14:paraId="534ACA05" w14:textId="22538A27" w:rsidR="003D4EA3" w:rsidRPr="003D4EA3" w:rsidRDefault="003D4EA3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D4EA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D4EA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3D4EA3">
        <w:rPr>
          <w:rFonts w:ascii="Consolas" w:hAnsi="Consolas" w:cs="Consolas"/>
          <w:color w:val="000000"/>
          <w:sz w:val="19"/>
          <w:szCs w:val="19"/>
        </w:rPr>
        <w:t xml:space="preserve"> Update(</w:t>
      </w:r>
      <w:proofErr w:type="spellStart"/>
      <w:r w:rsidR="00D2690A">
        <w:rPr>
          <w:rFonts w:ascii="Consolas" w:hAnsi="Consolas" w:cs="Consolas"/>
          <w:color w:val="FF0000"/>
          <w:sz w:val="19"/>
          <w:szCs w:val="19"/>
        </w:rPr>
        <w:t>NomClasse</w:t>
      </w:r>
      <w:proofErr w:type="spellEnd"/>
      <w:r w:rsidR="00D2690A" w:rsidRPr="003D4E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2690A">
        <w:rPr>
          <w:rFonts w:ascii="Consolas" w:hAnsi="Consolas" w:cs="Consolas"/>
          <w:color w:val="FF0000"/>
          <w:sz w:val="19"/>
          <w:szCs w:val="19"/>
        </w:rPr>
        <w:t>nomClasse</w:t>
      </w:r>
      <w:proofErr w:type="spellEnd"/>
      <w:r w:rsidRPr="003D4EA3">
        <w:rPr>
          <w:rFonts w:ascii="Consolas" w:hAnsi="Consolas" w:cs="Consolas"/>
          <w:color w:val="000000"/>
          <w:sz w:val="19"/>
          <w:szCs w:val="19"/>
        </w:rPr>
        <w:t>);</w:t>
      </w:r>
    </w:p>
    <w:p w14:paraId="6E0D2AB9" w14:textId="77350B16" w:rsidR="003D4EA3" w:rsidRDefault="003D4EA3" w:rsidP="003D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3D4EA3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ABAD7EA" w14:textId="7CE54B6A" w:rsidR="00426FF8" w:rsidRDefault="00426FF8" w:rsidP="00426FF8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Définir une classe de repository spécifique pour la classe, qui hérite de la classe générique et implémente l’interface spécifique</w:t>
      </w:r>
    </w:p>
    <w:p w14:paraId="34E8620A" w14:textId="7D523BC6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1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01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0110">
        <w:rPr>
          <w:rFonts w:ascii="Consolas" w:hAnsi="Consolas" w:cs="Consolas"/>
          <w:color w:val="FF0000"/>
          <w:sz w:val="19"/>
          <w:szCs w:val="19"/>
          <w:lang w:val="en-US"/>
        </w:rPr>
        <w:t>NomClasse</w:t>
      </w:r>
      <w:r w:rsidRPr="00670110">
        <w:rPr>
          <w:rFonts w:ascii="Consolas" w:hAnsi="Consolas" w:cs="Consolas"/>
          <w:color w:val="2B91AF"/>
          <w:sz w:val="19"/>
          <w:szCs w:val="19"/>
          <w:lang w:val="en-US"/>
        </w:rPr>
        <w:t>Repository</w:t>
      </w:r>
      <w:proofErr w:type="spellEnd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Repository&lt;</w:t>
      </w:r>
      <w:proofErr w:type="spellStart"/>
      <w:r w:rsidRPr="00670110">
        <w:rPr>
          <w:rFonts w:ascii="Consolas" w:hAnsi="Consolas" w:cs="Consolas"/>
          <w:color w:val="FF0000"/>
          <w:sz w:val="19"/>
          <w:szCs w:val="19"/>
          <w:lang w:val="en-US"/>
        </w:rPr>
        <w:t>NomClasse</w:t>
      </w:r>
      <w:proofErr w:type="spellEnd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proofErr w:type="spellStart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0110">
        <w:rPr>
          <w:rFonts w:ascii="Consolas" w:hAnsi="Consolas" w:cs="Consolas"/>
          <w:color w:val="FF0000"/>
          <w:sz w:val="19"/>
          <w:szCs w:val="19"/>
          <w:lang w:val="en-US"/>
        </w:rPr>
        <w:t>NomClasse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Repository</w:t>
      </w:r>
      <w:proofErr w:type="spellEnd"/>
    </w:p>
    <w:p w14:paraId="5205E04A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7A5BBC" w14:textId="4D403E3E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52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28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ZombieParty</w:t>
      </w: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1E27DE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C510F" w14:textId="081D79AA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01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49528F" w:rsidRPr="0049528F">
        <w:rPr>
          <w:rFonts w:ascii="Consolas" w:hAnsi="Consolas" w:cs="Consolas"/>
          <w:color w:val="FF0000"/>
          <w:sz w:val="19"/>
          <w:szCs w:val="19"/>
          <w:lang w:val="en-US"/>
        </w:rPr>
        <w:t>NomClasse</w:t>
      </w:r>
      <w:r w:rsidRPr="00670110">
        <w:rPr>
          <w:rFonts w:ascii="Consolas" w:hAnsi="Consolas" w:cs="Consolas"/>
          <w:color w:val="2B91AF"/>
          <w:sz w:val="19"/>
          <w:szCs w:val="19"/>
          <w:lang w:val="en-US"/>
        </w:rPr>
        <w:t>Repository</w:t>
      </w:r>
      <w:proofErr w:type="spellEnd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49528F">
        <w:rPr>
          <w:rFonts w:ascii="Consolas" w:hAnsi="Consolas" w:cs="Consolas"/>
          <w:color w:val="000000"/>
          <w:sz w:val="19"/>
          <w:szCs w:val="19"/>
          <w:lang w:val="en-US"/>
        </w:rPr>
        <w:t>ZombieParty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7011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EE6505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01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A64FF9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_</w:t>
      </w:r>
      <w:proofErr w:type="spellStart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56F785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629117" w14:textId="77777777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50F25" w14:textId="53663045" w:rsidR="00670110" w:rsidRPr="0049528F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528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9528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952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528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49528F">
        <w:rPr>
          <w:rFonts w:ascii="Consolas" w:hAnsi="Consolas" w:cs="Consolas"/>
          <w:color w:val="000000"/>
          <w:sz w:val="19"/>
          <w:szCs w:val="19"/>
        </w:rPr>
        <w:t xml:space="preserve"> Update(</w:t>
      </w:r>
      <w:proofErr w:type="spellStart"/>
      <w:r w:rsidR="0049528F" w:rsidRPr="0049528F">
        <w:rPr>
          <w:rFonts w:ascii="Consolas" w:hAnsi="Consolas" w:cs="Consolas"/>
          <w:color w:val="FF0000"/>
          <w:sz w:val="19"/>
          <w:szCs w:val="19"/>
        </w:rPr>
        <w:t>NomClasse</w:t>
      </w:r>
      <w:proofErr w:type="spellEnd"/>
      <w:r w:rsidR="0049528F" w:rsidRPr="004952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9528F">
        <w:rPr>
          <w:rFonts w:ascii="Consolas" w:hAnsi="Consolas" w:cs="Consolas"/>
          <w:color w:val="FF0000"/>
          <w:sz w:val="19"/>
          <w:szCs w:val="19"/>
        </w:rPr>
        <w:t>n</w:t>
      </w:r>
      <w:r w:rsidR="0049528F">
        <w:rPr>
          <w:rFonts w:ascii="Consolas" w:hAnsi="Consolas" w:cs="Consolas"/>
          <w:color w:val="FF0000"/>
          <w:sz w:val="19"/>
          <w:szCs w:val="19"/>
        </w:rPr>
        <w:t>omClasse</w:t>
      </w:r>
      <w:proofErr w:type="spellEnd"/>
      <w:r w:rsidRPr="0049528F">
        <w:rPr>
          <w:rFonts w:ascii="Consolas" w:hAnsi="Consolas" w:cs="Consolas"/>
          <w:color w:val="000000"/>
          <w:sz w:val="19"/>
          <w:szCs w:val="19"/>
        </w:rPr>
        <w:t>)</w:t>
      </w:r>
    </w:p>
    <w:p w14:paraId="5802FEF1" w14:textId="77777777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9528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0110">
        <w:rPr>
          <w:rFonts w:ascii="Consolas" w:hAnsi="Consolas" w:cs="Consolas"/>
          <w:color w:val="000000"/>
          <w:sz w:val="19"/>
          <w:szCs w:val="19"/>
        </w:rPr>
        <w:t>{</w:t>
      </w:r>
    </w:p>
    <w:p w14:paraId="05FB512D" w14:textId="5A88A6B1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0110">
        <w:rPr>
          <w:rFonts w:ascii="Consolas" w:hAnsi="Consolas" w:cs="Consolas"/>
          <w:color w:val="000000"/>
          <w:sz w:val="19"/>
          <w:szCs w:val="19"/>
        </w:rPr>
        <w:t xml:space="preserve">      _</w:t>
      </w:r>
      <w:proofErr w:type="spellStart"/>
      <w:proofErr w:type="gramStart"/>
      <w:r w:rsidRPr="00670110">
        <w:rPr>
          <w:rFonts w:ascii="Consolas" w:hAnsi="Consolas" w:cs="Consolas"/>
          <w:color w:val="000000"/>
          <w:sz w:val="19"/>
          <w:szCs w:val="19"/>
        </w:rPr>
        <w:t>db.Update</w:t>
      </w:r>
      <w:proofErr w:type="spellEnd"/>
      <w:proofErr w:type="gramEnd"/>
      <w:r w:rsidRPr="006701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9528F">
        <w:rPr>
          <w:rFonts w:ascii="Consolas" w:hAnsi="Consolas" w:cs="Consolas"/>
          <w:color w:val="FF0000"/>
          <w:sz w:val="19"/>
          <w:szCs w:val="19"/>
        </w:rPr>
        <w:t>n</w:t>
      </w:r>
      <w:r w:rsidR="0049528F">
        <w:rPr>
          <w:rFonts w:ascii="Consolas" w:hAnsi="Consolas" w:cs="Consolas"/>
          <w:color w:val="FF0000"/>
          <w:sz w:val="19"/>
          <w:szCs w:val="19"/>
        </w:rPr>
        <w:t>omClasse</w:t>
      </w:r>
      <w:proofErr w:type="spellEnd"/>
      <w:r w:rsidRPr="00670110">
        <w:rPr>
          <w:rFonts w:ascii="Consolas" w:hAnsi="Consolas" w:cs="Consolas"/>
          <w:color w:val="000000"/>
          <w:sz w:val="19"/>
          <w:szCs w:val="19"/>
        </w:rPr>
        <w:t>);</w:t>
      </w:r>
    </w:p>
    <w:p w14:paraId="1565D4DC" w14:textId="77777777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EA3C785" w14:textId="77777777" w:rsidR="00670110" w:rsidRP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7011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8B2C35" w14:textId="6C2A4415" w:rsidR="00670110" w:rsidRDefault="00670110" w:rsidP="00670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670110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CF9F85C" w14:textId="0AA42DC0" w:rsidR="00426FF8" w:rsidRDefault="00426FF8" w:rsidP="00426FF8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 xml:space="preserve">Ajoutez dans l’interface </w:t>
      </w:r>
      <w:proofErr w:type="spellStart"/>
      <w:r w:rsidRPr="00C23C01">
        <w:rPr>
          <w:b/>
          <w:bCs/>
        </w:rPr>
        <w:t>IUnitOfWork</w:t>
      </w:r>
      <w:proofErr w:type="spellEnd"/>
      <w:r>
        <w:t xml:space="preserve"> la propriété du type de l’interface spécifique</w:t>
      </w:r>
    </w:p>
    <w:p w14:paraId="27F4C811" w14:textId="77777777" w:rsidR="006A61A4" w:rsidRPr="006A61A4" w:rsidRDefault="006A61A4" w:rsidP="006A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1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1A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61A4">
        <w:rPr>
          <w:rFonts w:ascii="Consolas" w:hAnsi="Consolas" w:cs="Consolas"/>
          <w:color w:val="2B91AF"/>
          <w:sz w:val="19"/>
          <w:szCs w:val="19"/>
          <w:lang w:val="en-US"/>
        </w:rPr>
        <w:t>IUnitOfWork</w:t>
      </w:r>
      <w:proofErr w:type="spellEnd"/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>IDisposable</w:t>
      </w:r>
      <w:proofErr w:type="spellEnd"/>
    </w:p>
    <w:p w14:paraId="74ABFC1B" w14:textId="77777777" w:rsidR="006A61A4" w:rsidRPr="006A61A4" w:rsidRDefault="006A61A4" w:rsidP="006A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2591916" w14:textId="45C66F42" w:rsidR="006A61A4" w:rsidRPr="006A61A4" w:rsidRDefault="006A61A4" w:rsidP="006A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</w:t>
      </w:r>
      <w:proofErr w:type="spellStart"/>
      <w:r w:rsidRPr="0049528F">
        <w:rPr>
          <w:rFonts w:ascii="Consolas" w:hAnsi="Consolas" w:cs="Consolas"/>
          <w:color w:val="FF0000"/>
          <w:sz w:val="19"/>
          <w:szCs w:val="19"/>
        </w:rPr>
        <w:t>NomClasse</w:t>
      </w:r>
      <w:proofErr w:type="spellEnd"/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Repository Book </w:t>
      </w:r>
      <w:proofErr w:type="gramStart"/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A61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246204" w14:textId="77777777" w:rsidR="006A61A4" w:rsidRPr="006A61A4" w:rsidRDefault="006A61A4" w:rsidP="006A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12B91" w14:textId="77777777" w:rsidR="006A61A4" w:rsidRPr="006A61A4" w:rsidRDefault="006A61A4" w:rsidP="006A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1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7BE0B0" w14:textId="208113AC" w:rsidR="006A61A4" w:rsidRPr="006A61A4" w:rsidRDefault="006A61A4" w:rsidP="006A61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lang w:val="en-US"/>
        </w:rPr>
      </w:pPr>
      <w:r w:rsidRPr="006A6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AF82236" w14:textId="215DAA78" w:rsidR="00426F24" w:rsidRDefault="00426F24"/>
    <w:p w14:paraId="7CB9BEC7" w14:textId="33C7AA90" w:rsidR="00426FF8" w:rsidRDefault="00C54F5B" w:rsidP="00426FF8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 xml:space="preserve">Dans l'interface </w:t>
      </w:r>
      <w:proofErr w:type="spellStart"/>
      <w:r>
        <w:rPr>
          <w:b/>
          <w:bCs/>
        </w:rPr>
        <w:t>IUnitOfWork</w:t>
      </w:r>
      <w:proofErr w:type="spellEnd"/>
      <w:r>
        <w:rPr>
          <w:b/>
          <w:bCs/>
        </w:rPr>
        <w:t xml:space="preserve">, </w:t>
      </w:r>
      <w:r>
        <w:t>a</w:t>
      </w:r>
      <w:r w:rsidR="00426FF8">
        <w:t>joutez le code nécessaire à la création du repository spécifique</w:t>
      </w:r>
    </w:p>
    <w:p w14:paraId="41A904B7" w14:textId="77777777" w:rsidR="001B65AD" w:rsidRPr="001B65AD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40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B65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5A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5AD">
        <w:rPr>
          <w:rFonts w:ascii="Consolas" w:hAnsi="Consolas" w:cs="Consolas"/>
          <w:color w:val="2B91AF"/>
          <w:sz w:val="19"/>
          <w:szCs w:val="19"/>
          <w:lang w:val="en-US"/>
        </w:rPr>
        <w:t>IUnitOfWork</w:t>
      </w:r>
      <w:proofErr w:type="spellEnd"/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>IDisposable</w:t>
      </w:r>
      <w:proofErr w:type="spellEnd"/>
    </w:p>
    <w:p w14:paraId="0C26AD83" w14:textId="77777777" w:rsidR="001B65AD" w:rsidRPr="001B65AD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2DB2393" w14:textId="2573ED12" w:rsidR="001B65AD" w:rsidRPr="001B65AD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B65A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I</w:t>
      </w:r>
      <w:r w:rsidRPr="001B65AD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r w:rsidRPr="001B65A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Repository</w:t>
      </w:r>
      <w:proofErr w:type="spellEnd"/>
      <w:r w:rsidRPr="001B65A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1B65AD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proofErr w:type="spellEnd"/>
      <w:r w:rsidRPr="001B65AD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 xml:space="preserve"> </w:t>
      </w:r>
      <w:proofErr w:type="gramStart"/>
      <w:r w:rsidRPr="001B65A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{ </w:t>
      </w:r>
      <w:r w:rsidRPr="001B65AD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get</w:t>
      </w:r>
      <w:proofErr w:type="gramEnd"/>
      <w:r w:rsidRPr="001B65A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}</w:t>
      </w:r>
    </w:p>
    <w:p w14:paraId="0A6BD304" w14:textId="77777777" w:rsidR="001B65AD" w:rsidRPr="001B65AD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079F0" w14:textId="6A77A117" w:rsidR="001B65AD" w:rsidRPr="001B65AD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65A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Pr="001B65AD"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0DE723B8" w14:textId="7142AC66" w:rsidR="00DF0A3B" w:rsidRDefault="001B65AD" w:rsidP="001B6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1B65AD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7AE982F" w14:textId="306BBC48" w:rsidR="000761CE" w:rsidRDefault="000761CE" w:rsidP="000761CE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 xml:space="preserve">Dans </w:t>
      </w:r>
      <w:r>
        <w:t>la classe</w:t>
      </w:r>
      <w:r>
        <w:t xml:space="preserve"> </w:t>
      </w:r>
      <w:proofErr w:type="spellStart"/>
      <w:r>
        <w:rPr>
          <w:b/>
          <w:bCs/>
        </w:rPr>
        <w:t>UnitOfWork</w:t>
      </w:r>
      <w:proofErr w:type="spellEnd"/>
      <w:r>
        <w:rPr>
          <w:b/>
          <w:bCs/>
        </w:rPr>
        <w:t xml:space="preserve">, </w:t>
      </w:r>
      <w:r>
        <w:t>ajoutez le code nécessaire à la création du repository spécifique</w:t>
      </w:r>
    </w:p>
    <w:p w14:paraId="7B7F0488" w14:textId="5113EBEC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15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152B">
        <w:rPr>
          <w:rFonts w:ascii="Consolas" w:hAnsi="Consolas" w:cs="Consolas"/>
          <w:color w:val="2B91AF"/>
          <w:sz w:val="19"/>
          <w:szCs w:val="19"/>
          <w:lang w:val="en-US"/>
        </w:rPr>
        <w:t>UnitOfWork</w:t>
      </w:r>
      <w:proofErr w:type="spellEnd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ZombieParty</w:t>
      </w: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DDBEFB" w14:textId="77777777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F47A7A" w14:textId="77777777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_</w:t>
      </w:r>
      <w:proofErr w:type="spellStart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0B6541" w14:textId="77777777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8144E" w14:textId="3D36B010" w:rsidR="000A64C8" w:rsidRPr="0098226E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  </w:t>
      </w:r>
      <w:proofErr w:type="spellStart"/>
      <w:r w:rsidR="00A3152B"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proofErr w:type="spellEnd"/>
      <w:r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 xml:space="preserve"> 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=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new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="00A3152B"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Repository</w:t>
      </w:r>
      <w:proofErr w:type="spellEnd"/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(_</w:t>
      </w:r>
      <w:proofErr w:type="spellStart"/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db</w:t>
      </w:r>
      <w:proofErr w:type="spellEnd"/>
      <w:proofErr w:type="gramStart"/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);</w:t>
      </w:r>
      <w:proofErr w:type="gramEnd"/>
    </w:p>
    <w:p w14:paraId="6F35EC5B" w14:textId="77777777" w:rsidR="00A3152B" w:rsidRDefault="00A3152B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13B78" w14:textId="07E82090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F31202" w14:textId="77777777" w:rsidR="000A64C8" w:rsidRPr="00A3152B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69F09" w14:textId="7EAF6B26" w:rsidR="000A64C8" w:rsidRPr="0098226E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public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I</w:t>
      </w:r>
      <w:r w:rsidR="00A3152B"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Repository</w:t>
      </w:r>
      <w:proofErr w:type="spellEnd"/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="00A3152B"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NomClasse</w:t>
      </w:r>
      <w:proofErr w:type="spellEnd"/>
      <w:r w:rsidR="00A3152B" w:rsidRPr="0098226E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 xml:space="preserve"> </w:t>
      </w:r>
      <w:proofErr w:type="gramStart"/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{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get</w:t>
      </w:r>
      <w:proofErr w:type="gramEnd"/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;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private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8226E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set</w:t>
      </w:r>
      <w:r w:rsidRPr="0098226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}</w:t>
      </w:r>
    </w:p>
    <w:p w14:paraId="1F8E456B" w14:textId="77777777" w:rsidR="000A64C8" w:rsidRPr="000A64C8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9D6A4" w14:textId="77777777" w:rsidR="000A64C8" w:rsidRPr="000A64C8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315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64C8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0A64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64C8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A64C8"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047C10F9" w14:textId="77777777" w:rsidR="000A64C8" w:rsidRPr="000A64C8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64C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A3C732" w14:textId="77777777" w:rsidR="000A64C8" w:rsidRPr="000A64C8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64C8">
        <w:rPr>
          <w:rFonts w:ascii="Consolas" w:hAnsi="Consolas" w:cs="Consolas"/>
          <w:color w:val="000000"/>
          <w:sz w:val="19"/>
          <w:szCs w:val="19"/>
        </w:rPr>
        <w:t xml:space="preserve">      _</w:t>
      </w:r>
      <w:proofErr w:type="spellStart"/>
      <w:proofErr w:type="gramStart"/>
      <w:r w:rsidRPr="000A64C8"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 w:rsidRPr="000A64C8">
        <w:rPr>
          <w:rFonts w:ascii="Consolas" w:hAnsi="Consolas" w:cs="Consolas"/>
          <w:color w:val="000000"/>
          <w:sz w:val="19"/>
          <w:szCs w:val="19"/>
        </w:rPr>
        <w:t>();</w:t>
      </w:r>
    </w:p>
    <w:p w14:paraId="61989EF7" w14:textId="5BB7B0B0" w:rsidR="005961C9" w:rsidRDefault="000A64C8" w:rsidP="000A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 w:cs="Consolas"/>
          <w:color w:val="000000"/>
          <w:sz w:val="19"/>
          <w:szCs w:val="19"/>
        </w:rPr>
      </w:pPr>
      <w:r w:rsidRPr="000A64C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C4098A" w14:textId="08FEC1A0" w:rsidR="00D51803" w:rsidRDefault="00E00750" w:rsidP="00D51803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Refaire les étapes pour CHAQUE ENTITÉ/CLASSE</w:t>
      </w:r>
    </w:p>
    <w:p w14:paraId="1392C38A" w14:textId="77777777" w:rsidR="00CF161D" w:rsidRPr="0045328E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45328E">
        <w:t xml:space="preserve">Dans </w:t>
      </w:r>
      <w:proofErr w:type="spellStart"/>
      <w:r w:rsidRPr="0045328E">
        <w:t>Gitkraken</w:t>
      </w:r>
      <w:proofErr w:type="spellEnd"/>
      <w:r w:rsidRPr="0045328E">
        <w:t>, assurez-vous d'être dans le bon dossier/repo et sur la bonne branche</w:t>
      </w:r>
    </w:p>
    <w:p w14:paraId="00644234" w14:textId="77777777" w:rsidR="00CF161D" w:rsidRPr="0045328E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45328E">
        <w:t xml:space="preserve">Cliquez sur </w:t>
      </w:r>
      <w:proofErr w:type="spellStart"/>
      <w:r w:rsidRPr="0045328E">
        <w:rPr>
          <w:b/>
          <w:bCs/>
        </w:rPr>
        <w:t>View</w:t>
      </w:r>
      <w:proofErr w:type="spellEnd"/>
      <w:r w:rsidRPr="0045328E">
        <w:rPr>
          <w:b/>
          <w:bCs/>
        </w:rPr>
        <w:t xml:space="preserve"> changes</w:t>
      </w:r>
    </w:p>
    <w:p w14:paraId="214C79CB" w14:textId="77777777" w:rsidR="00CF161D" w:rsidRPr="00121AD6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121AD6">
        <w:t xml:space="preserve">Validez </w:t>
      </w:r>
      <w:proofErr w:type="gramStart"/>
      <w:r w:rsidRPr="00121AD6">
        <w:t>les modification</w:t>
      </w:r>
      <w:proofErr w:type="gramEnd"/>
      <w:r w:rsidRPr="00121AD6">
        <w:t xml:space="preserve">: cliquez sur </w:t>
      </w:r>
      <w:r w:rsidRPr="00121AD6">
        <w:rPr>
          <w:b/>
          <w:bCs/>
        </w:rPr>
        <w:t>Stage all changes</w:t>
      </w:r>
    </w:p>
    <w:p w14:paraId="0DE91D5E" w14:textId="77777777" w:rsidR="00CF161D" w:rsidRPr="00121AD6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121AD6">
        <w:t>Commentez en respectant les standards proposés (vous serez noté là-dessus):</w:t>
      </w:r>
    </w:p>
    <w:p w14:paraId="43185EFD" w14:textId="73AFB558" w:rsidR="00CF161D" w:rsidRPr="007D58AE" w:rsidRDefault="00CF161D" w:rsidP="00CF161D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 w:rsidRPr="007D58AE">
        <w:rPr>
          <w:b/>
          <w:bCs/>
        </w:rPr>
        <w:t>Summary</w:t>
      </w:r>
      <w:proofErr w:type="spellEnd"/>
      <w:r w:rsidRPr="007D58AE">
        <w:t xml:space="preserve">: REFACTOR </w:t>
      </w:r>
      <w:r>
        <w:t>Repository Patterns</w:t>
      </w:r>
    </w:p>
    <w:p w14:paraId="1900E076" w14:textId="4BCFA93B" w:rsidR="00CF161D" w:rsidRPr="007D58AE" w:rsidRDefault="00CF161D" w:rsidP="00CF161D">
      <w:pPr>
        <w:pStyle w:val="Paragraphedeliste"/>
        <w:numPr>
          <w:ilvl w:val="1"/>
          <w:numId w:val="26"/>
        </w:numPr>
        <w:spacing w:before="0" w:after="160" w:line="259" w:lineRule="auto"/>
      </w:pPr>
      <w:r w:rsidRPr="007D58AE">
        <w:rPr>
          <w:b/>
          <w:bCs/>
        </w:rPr>
        <w:t>Description </w:t>
      </w:r>
      <w:r w:rsidRPr="007D58AE">
        <w:t xml:space="preserve">: </w:t>
      </w:r>
      <w:r>
        <w:t xml:space="preserve">Mise en place du repository patterns et </w:t>
      </w:r>
      <w:proofErr w:type="spellStart"/>
      <w:r>
        <w:t>UnitOfWork</w:t>
      </w:r>
      <w:proofErr w:type="spellEnd"/>
    </w:p>
    <w:p w14:paraId="51AFCC75" w14:textId="77777777" w:rsidR="00CF161D" w:rsidRPr="0045328E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45328E">
        <w:t xml:space="preserve">Cliquez sur </w:t>
      </w:r>
      <w:r w:rsidRPr="0045328E">
        <w:rPr>
          <w:b/>
          <w:bCs/>
        </w:rPr>
        <w:t>Commit</w:t>
      </w:r>
    </w:p>
    <w:p w14:paraId="60438A2E" w14:textId="77777777" w:rsidR="00CF161D" w:rsidRPr="0045328E" w:rsidRDefault="00CF161D" w:rsidP="00CF161D">
      <w:pPr>
        <w:pStyle w:val="Paragraphedeliste"/>
        <w:numPr>
          <w:ilvl w:val="0"/>
          <w:numId w:val="35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1A18F336" wp14:editId="4A3712B1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86E" w14:textId="2B5E5C8D" w:rsidR="00B45A0E" w:rsidRDefault="00B45A0E" w:rsidP="00B45A0E">
      <w:pPr>
        <w:spacing w:before="0" w:after="160" w:line="259" w:lineRule="auto"/>
      </w:pPr>
    </w:p>
    <w:p w14:paraId="58A3B0E9" w14:textId="70AE87C2" w:rsidR="00B45A0E" w:rsidRDefault="00CF161D" w:rsidP="00B45A0E">
      <w:pPr>
        <w:pStyle w:val="Titre1"/>
      </w:pPr>
      <w:r>
        <w:t>Controller et View</w:t>
      </w:r>
    </w:p>
    <w:p w14:paraId="1AC6C9B1" w14:textId="1B5F82A6" w:rsidR="00B45A0E" w:rsidRDefault="00CF161D" w:rsidP="00B45A0E">
      <w:pPr>
        <w:pStyle w:val="Titre2"/>
      </w:pPr>
      <w:r>
        <w:t>Fonctionnalité</w:t>
      </w:r>
    </w:p>
    <w:p w14:paraId="5E114C29" w14:textId="2768930E" w:rsidR="00B45A0E" w:rsidRDefault="004245B9" w:rsidP="004245B9">
      <w:pPr>
        <w:pStyle w:val="Paragraphedeliste"/>
        <w:numPr>
          <w:ilvl w:val="0"/>
          <w:numId w:val="37"/>
        </w:numPr>
        <w:spacing w:before="0" w:after="160" w:line="259" w:lineRule="auto"/>
      </w:pPr>
      <w:r>
        <w:t xml:space="preserve">Créez/Modifiez le </w:t>
      </w:r>
      <w:proofErr w:type="spellStart"/>
      <w:r>
        <w:rPr>
          <w:b/>
          <w:bCs/>
        </w:rPr>
        <w:t>ZombieController</w:t>
      </w:r>
      <w:proofErr w:type="spellEnd"/>
      <w:r w:rsidR="001F1B9A">
        <w:rPr>
          <w:b/>
          <w:bCs/>
        </w:rPr>
        <w:t xml:space="preserve">, </w:t>
      </w:r>
      <w:r w:rsidR="001F1B9A" w:rsidRPr="001F1B9A">
        <w:t>l'action</w:t>
      </w:r>
      <w:r w:rsidR="001F1B9A">
        <w:rPr>
          <w:b/>
          <w:bCs/>
        </w:rPr>
        <w:t xml:space="preserve"> Index </w:t>
      </w:r>
      <w:r w:rsidR="001F1B9A">
        <w:t xml:space="preserve">et la </w:t>
      </w:r>
      <w:proofErr w:type="spellStart"/>
      <w:r w:rsidR="001F1B9A">
        <w:t>view</w:t>
      </w:r>
      <w:proofErr w:type="spellEnd"/>
      <w:r w:rsidR="001F1B9A">
        <w:t xml:space="preserve"> </w:t>
      </w:r>
      <w:r w:rsidR="001F1B9A" w:rsidRPr="001F1B9A">
        <w:t>Zombie</w:t>
      </w:r>
      <w:r w:rsidR="001F1B9A">
        <w:rPr>
          <w:b/>
          <w:bCs/>
        </w:rPr>
        <w:t xml:space="preserve">/Index </w:t>
      </w:r>
      <w:r w:rsidR="001F1B9A" w:rsidRPr="001F2726">
        <w:t xml:space="preserve">qui affiche la liste des Zombies, </w:t>
      </w:r>
      <w:r w:rsidR="001F2726" w:rsidRPr="001F2726">
        <w:t>en utilisant le</w:t>
      </w:r>
      <w:r w:rsidR="001F2726">
        <w:rPr>
          <w:b/>
          <w:bCs/>
        </w:rPr>
        <w:t xml:space="preserve"> </w:t>
      </w:r>
      <w:proofErr w:type="spellStart"/>
      <w:r w:rsidR="001F2726">
        <w:rPr>
          <w:b/>
          <w:bCs/>
        </w:rPr>
        <w:t>UnitOfWork</w:t>
      </w:r>
      <w:proofErr w:type="spellEnd"/>
    </w:p>
    <w:sectPr w:rsidR="00B45A0E" w:rsidSect="000440BA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8A1C4" w14:textId="77777777" w:rsidR="00B83AA5" w:rsidRDefault="00B83AA5" w:rsidP="000440BA">
      <w:r>
        <w:separator/>
      </w:r>
    </w:p>
  </w:endnote>
  <w:endnote w:type="continuationSeparator" w:id="0">
    <w:p w14:paraId="4D1697CB" w14:textId="77777777" w:rsidR="00B83AA5" w:rsidRDefault="00B83AA5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3D857" w14:textId="77777777" w:rsidR="00B83AA5" w:rsidRDefault="00B83AA5" w:rsidP="000440BA">
      <w:r>
        <w:separator/>
      </w:r>
    </w:p>
  </w:footnote>
  <w:footnote w:type="continuationSeparator" w:id="0">
    <w:p w14:paraId="7BF96B1B" w14:textId="77777777" w:rsidR="00B83AA5" w:rsidRDefault="00B83AA5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603A3AAC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</w:t>
    </w:r>
    <w:r w:rsidR="00B55514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509F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C6F66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A1DC4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3715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100E3"/>
    <w:multiLevelType w:val="hybridMultilevel"/>
    <w:tmpl w:val="E2AC9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75039A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96572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B120D"/>
    <w:multiLevelType w:val="hybridMultilevel"/>
    <w:tmpl w:val="60B42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55BD2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6396E"/>
    <w:multiLevelType w:val="hybridMultilevel"/>
    <w:tmpl w:val="CD9EA1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E4D6C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80D8D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0543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42BA7"/>
    <w:multiLevelType w:val="hybridMultilevel"/>
    <w:tmpl w:val="7BA85B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44168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  <w:lvlOverride w:ilvl="0">
      <w:startOverride w:val="1"/>
    </w:lvlOverride>
  </w:num>
  <w:num w:numId="2">
    <w:abstractNumId w:val="33"/>
  </w:num>
  <w:num w:numId="3">
    <w:abstractNumId w:val="21"/>
  </w:num>
  <w:num w:numId="4">
    <w:abstractNumId w:val="13"/>
  </w:num>
  <w:num w:numId="5">
    <w:abstractNumId w:val="5"/>
  </w:num>
  <w:num w:numId="6">
    <w:abstractNumId w:val="34"/>
  </w:num>
  <w:num w:numId="7">
    <w:abstractNumId w:val="28"/>
  </w:num>
  <w:num w:numId="8">
    <w:abstractNumId w:val="0"/>
  </w:num>
  <w:num w:numId="9">
    <w:abstractNumId w:val="16"/>
  </w:num>
  <w:num w:numId="10">
    <w:abstractNumId w:val="31"/>
  </w:num>
  <w:num w:numId="11">
    <w:abstractNumId w:val="24"/>
  </w:num>
  <w:num w:numId="12">
    <w:abstractNumId w:val="22"/>
  </w:num>
  <w:num w:numId="13">
    <w:abstractNumId w:val="2"/>
  </w:num>
  <w:num w:numId="14">
    <w:abstractNumId w:val="35"/>
  </w:num>
  <w:num w:numId="15">
    <w:abstractNumId w:val="8"/>
  </w:num>
  <w:num w:numId="16">
    <w:abstractNumId w:val="26"/>
  </w:num>
  <w:num w:numId="17">
    <w:abstractNumId w:val="7"/>
  </w:num>
  <w:num w:numId="18">
    <w:abstractNumId w:val="19"/>
  </w:num>
  <w:num w:numId="19">
    <w:abstractNumId w:val="25"/>
  </w:num>
  <w:num w:numId="20">
    <w:abstractNumId w:val="32"/>
  </w:num>
  <w:num w:numId="21">
    <w:abstractNumId w:val="27"/>
  </w:num>
  <w:num w:numId="22">
    <w:abstractNumId w:val="14"/>
  </w:num>
  <w:num w:numId="23">
    <w:abstractNumId w:val="17"/>
  </w:num>
  <w:num w:numId="24">
    <w:abstractNumId w:val="4"/>
  </w:num>
  <w:num w:numId="25">
    <w:abstractNumId w:val="11"/>
  </w:num>
  <w:num w:numId="26">
    <w:abstractNumId w:val="15"/>
  </w:num>
  <w:num w:numId="27">
    <w:abstractNumId w:val="23"/>
  </w:num>
  <w:num w:numId="28">
    <w:abstractNumId w:val="6"/>
  </w:num>
  <w:num w:numId="29">
    <w:abstractNumId w:val="12"/>
  </w:num>
  <w:num w:numId="30">
    <w:abstractNumId w:val="10"/>
  </w:num>
  <w:num w:numId="31">
    <w:abstractNumId w:val="1"/>
  </w:num>
  <w:num w:numId="32">
    <w:abstractNumId w:val="20"/>
  </w:num>
  <w:num w:numId="33">
    <w:abstractNumId w:val="9"/>
  </w:num>
  <w:num w:numId="34">
    <w:abstractNumId w:val="36"/>
  </w:num>
  <w:num w:numId="35">
    <w:abstractNumId w:val="29"/>
  </w:num>
  <w:num w:numId="36">
    <w:abstractNumId w:val="3"/>
  </w:num>
  <w:num w:numId="37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7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000F"/>
    <w:rsid w:val="00000A91"/>
    <w:rsid w:val="00004595"/>
    <w:rsid w:val="00010F4F"/>
    <w:rsid w:val="000223F6"/>
    <w:rsid w:val="00032506"/>
    <w:rsid w:val="000440BA"/>
    <w:rsid w:val="00050D72"/>
    <w:rsid w:val="00057529"/>
    <w:rsid w:val="00057B84"/>
    <w:rsid w:val="00074D9B"/>
    <w:rsid w:val="000761CE"/>
    <w:rsid w:val="000764E8"/>
    <w:rsid w:val="00082260"/>
    <w:rsid w:val="000A601C"/>
    <w:rsid w:val="000A64C8"/>
    <w:rsid w:val="000B0D93"/>
    <w:rsid w:val="000C1240"/>
    <w:rsid w:val="000C2C8B"/>
    <w:rsid w:val="000C5E0D"/>
    <w:rsid w:val="000D548B"/>
    <w:rsid w:val="000D5862"/>
    <w:rsid w:val="000E51AA"/>
    <w:rsid w:val="000E5C42"/>
    <w:rsid w:val="000E7516"/>
    <w:rsid w:val="000F0211"/>
    <w:rsid w:val="000F4766"/>
    <w:rsid w:val="00107922"/>
    <w:rsid w:val="00111D92"/>
    <w:rsid w:val="00121AD6"/>
    <w:rsid w:val="00121F4B"/>
    <w:rsid w:val="00123228"/>
    <w:rsid w:val="0012343F"/>
    <w:rsid w:val="001420F9"/>
    <w:rsid w:val="0015474F"/>
    <w:rsid w:val="00156BF6"/>
    <w:rsid w:val="00162E2E"/>
    <w:rsid w:val="0017408C"/>
    <w:rsid w:val="001806FB"/>
    <w:rsid w:val="00184BCE"/>
    <w:rsid w:val="00186D4F"/>
    <w:rsid w:val="00191187"/>
    <w:rsid w:val="001937E0"/>
    <w:rsid w:val="00194084"/>
    <w:rsid w:val="00195EDD"/>
    <w:rsid w:val="001A6701"/>
    <w:rsid w:val="001B0943"/>
    <w:rsid w:val="001B2327"/>
    <w:rsid w:val="001B65AD"/>
    <w:rsid w:val="001B7F8B"/>
    <w:rsid w:val="001C44A3"/>
    <w:rsid w:val="001E5853"/>
    <w:rsid w:val="001F1B9A"/>
    <w:rsid w:val="001F2726"/>
    <w:rsid w:val="001F7F00"/>
    <w:rsid w:val="00203A45"/>
    <w:rsid w:val="0020781B"/>
    <w:rsid w:val="002340F5"/>
    <w:rsid w:val="00234C76"/>
    <w:rsid w:val="00247D88"/>
    <w:rsid w:val="002806AF"/>
    <w:rsid w:val="00290850"/>
    <w:rsid w:val="00291FF1"/>
    <w:rsid w:val="002925D9"/>
    <w:rsid w:val="00294642"/>
    <w:rsid w:val="002B22AC"/>
    <w:rsid w:val="002B61D7"/>
    <w:rsid w:val="002C2806"/>
    <w:rsid w:val="002C5B90"/>
    <w:rsid w:val="002D1D19"/>
    <w:rsid w:val="002E0E36"/>
    <w:rsid w:val="002E19E4"/>
    <w:rsid w:val="003044E7"/>
    <w:rsid w:val="00305784"/>
    <w:rsid w:val="0031680E"/>
    <w:rsid w:val="00316867"/>
    <w:rsid w:val="0032156B"/>
    <w:rsid w:val="0033591B"/>
    <w:rsid w:val="00341021"/>
    <w:rsid w:val="0034468F"/>
    <w:rsid w:val="0034710C"/>
    <w:rsid w:val="00351B98"/>
    <w:rsid w:val="0035449E"/>
    <w:rsid w:val="00357123"/>
    <w:rsid w:val="00362655"/>
    <w:rsid w:val="00366E0C"/>
    <w:rsid w:val="00381342"/>
    <w:rsid w:val="00381B3A"/>
    <w:rsid w:val="003837C2"/>
    <w:rsid w:val="0039761D"/>
    <w:rsid w:val="00397FC0"/>
    <w:rsid w:val="003A63E2"/>
    <w:rsid w:val="003B2F05"/>
    <w:rsid w:val="003B4C01"/>
    <w:rsid w:val="003C2954"/>
    <w:rsid w:val="003C3D36"/>
    <w:rsid w:val="003D4EA3"/>
    <w:rsid w:val="003E2A4F"/>
    <w:rsid w:val="003F5BCA"/>
    <w:rsid w:val="0040178D"/>
    <w:rsid w:val="00401D2F"/>
    <w:rsid w:val="00403EAA"/>
    <w:rsid w:val="00404067"/>
    <w:rsid w:val="004047ED"/>
    <w:rsid w:val="0041099F"/>
    <w:rsid w:val="00416E89"/>
    <w:rsid w:val="00422562"/>
    <w:rsid w:val="004245B9"/>
    <w:rsid w:val="00425320"/>
    <w:rsid w:val="00426F24"/>
    <w:rsid w:val="00426FF8"/>
    <w:rsid w:val="00432B1C"/>
    <w:rsid w:val="00440934"/>
    <w:rsid w:val="00440B8A"/>
    <w:rsid w:val="0044560F"/>
    <w:rsid w:val="00445FAE"/>
    <w:rsid w:val="00446186"/>
    <w:rsid w:val="0045328E"/>
    <w:rsid w:val="00457912"/>
    <w:rsid w:val="0046434E"/>
    <w:rsid w:val="004673D6"/>
    <w:rsid w:val="00467AE1"/>
    <w:rsid w:val="004716F3"/>
    <w:rsid w:val="00474744"/>
    <w:rsid w:val="004817CE"/>
    <w:rsid w:val="00481CD6"/>
    <w:rsid w:val="00485F7E"/>
    <w:rsid w:val="0049528F"/>
    <w:rsid w:val="00497FB0"/>
    <w:rsid w:val="004A37C8"/>
    <w:rsid w:val="004A6A9B"/>
    <w:rsid w:val="004B1F87"/>
    <w:rsid w:val="004E5E03"/>
    <w:rsid w:val="004F3AF2"/>
    <w:rsid w:val="0050476C"/>
    <w:rsid w:val="00505F12"/>
    <w:rsid w:val="00511AD4"/>
    <w:rsid w:val="00516057"/>
    <w:rsid w:val="005237B7"/>
    <w:rsid w:val="00523F1E"/>
    <w:rsid w:val="00531CDF"/>
    <w:rsid w:val="00532090"/>
    <w:rsid w:val="00534126"/>
    <w:rsid w:val="005352E9"/>
    <w:rsid w:val="005359D9"/>
    <w:rsid w:val="00535D9A"/>
    <w:rsid w:val="00540448"/>
    <w:rsid w:val="00541315"/>
    <w:rsid w:val="005471A2"/>
    <w:rsid w:val="0056220A"/>
    <w:rsid w:val="00573809"/>
    <w:rsid w:val="005768E1"/>
    <w:rsid w:val="005858DC"/>
    <w:rsid w:val="00590320"/>
    <w:rsid w:val="00592BF2"/>
    <w:rsid w:val="0059324B"/>
    <w:rsid w:val="005939C8"/>
    <w:rsid w:val="005961C9"/>
    <w:rsid w:val="005A6A33"/>
    <w:rsid w:val="005B1412"/>
    <w:rsid w:val="005C4BCF"/>
    <w:rsid w:val="005D0514"/>
    <w:rsid w:val="005D2792"/>
    <w:rsid w:val="005F00ED"/>
    <w:rsid w:val="005F3DB1"/>
    <w:rsid w:val="005F50AC"/>
    <w:rsid w:val="005F7F3D"/>
    <w:rsid w:val="00601562"/>
    <w:rsid w:val="00602B32"/>
    <w:rsid w:val="0061163D"/>
    <w:rsid w:val="00611910"/>
    <w:rsid w:val="00626741"/>
    <w:rsid w:val="00631119"/>
    <w:rsid w:val="00641ADE"/>
    <w:rsid w:val="00662E2B"/>
    <w:rsid w:val="00670110"/>
    <w:rsid w:val="00680FCC"/>
    <w:rsid w:val="006A3400"/>
    <w:rsid w:val="006A61A4"/>
    <w:rsid w:val="006B76C6"/>
    <w:rsid w:val="006C16DA"/>
    <w:rsid w:val="006C2CB1"/>
    <w:rsid w:val="006D7886"/>
    <w:rsid w:val="006E4404"/>
    <w:rsid w:val="00702AEC"/>
    <w:rsid w:val="0071212C"/>
    <w:rsid w:val="00712269"/>
    <w:rsid w:val="007244B2"/>
    <w:rsid w:val="007266C4"/>
    <w:rsid w:val="007338FB"/>
    <w:rsid w:val="00735909"/>
    <w:rsid w:val="007452F2"/>
    <w:rsid w:val="00754711"/>
    <w:rsid w:val="0076420F"/>
    <w:rsid w:val="007724D6"/>
    <w:rsid w:val="00774483"/>
    <w:rsid w:val="007774B3"/>
    <w:rsid w:val="00783093"/>
    <w:rsid w:val="00793839"/>
    <w:rsid w:val="007944D4"/>
    <w:rsid w:val="007A5116"/>
    <w:rsid w:val="007A7BBE"/>
    <w:rsid w:val="007B4EDB"/>
    <w:rsid w:val="007D5266"/>
    <w:rsid w:val="007D58AE"/>
    <w:rsid w:val="007E78AC"/>
    <w:rsid w:val="00800EDB"/>
    <w:rsid w:val="0080668B"/>
    <w:rsid w:val="00822DAA"/>
    <w:rsid w:val="008240B8"/>
    <w:rsid w:val="00824B1D"/>
    <w:rsid w:val="008312C9"/>
    <w:rsid w:val="00831C8A"/>
    <w:rsid w:val="00835F4D"/>
    <w:rsid w:val="0083769B"/>
    <w:rsid w:val="008405BD"/>
    <w:rsid w:val="00841406"/>
    <w:rsid w:val="00841ADC"/>
    <w:rsid w:val="00862405"/>
    <w:rsid w:val="00865095"/>
    <w:rsid w:val="00866A13"/>
    <w:rsid w:val="00873ECD"/>
    <w:rsid w:val="00874C16"/>
    <w:rsid w:val="00880E0E"/>
    <w:rsid w:val="00881F40"/>
    <w:rsid w:val="00896A40"/>
    <w:rsid w:val="008A0455"/>
    <w:rsid w:val="008A0DB4"/>
    <w:rsid w:val="008A4439"/>
    <w:rsid w:val="008A7602"/>
    <w:rsid w:val="008B4896"/>
    <w:rsid w:val="008B66F7"/>
    <w:rsid w:val="008C12EE"/>
    <w:rsid w:val="008D0628"/>
    <w:rsid w:val="008D070D"/>
    <w:rsid w:val="008D216A"/>
    <w:rsid w:val="008D65FC"/>
    <w:rsid w:val="008E35FE"/>
    <w:rsid w:val="008E73D1"/>
    <w:rsid w:val="008F2F39"/>
    <w:rsid w:val="008F7772"/>
    <w:rsid w:val="009139F8"/>
    <w:rsid w:val="00913CE5"/>
    <w:rsid w:val="00923F50"/>
    <w:rsid w:val="00924998"/>
    <w:rsid w:val="00925E82"/>
    <w:rsid w:val="0092711E"/>
    <w:rsid w:val="0093221C"/>
    <w:rsid w:val="009404B3"/>
    <w:rsid w:val="00967B45"/>
    <w:rsid w:val="00980ECB"/>
    <w:rsid w:val="0098226E"/>
    <w:rsid w:val="00982AE2"/>
    <w:rsid w:val="00984C9F"/>
    <w:rsid w:val="00987607"/>
    <w:rsid w:val="00987690"/>
    <w:rsid w:val="00990B37"/>
    <w:rsid w:val="00993C98"/>
    <w:rsid w:val="009A4B20"/>
    <w:rsid w:val="009A5741"/>
    <w:rsid w:val="009A5F99"/>
    <w:rsid w:val="009A7683"/>
    <w:rsid w:val="009B5684"/>
    <w:rsid w:val="009B6B47"/>
    <w:rsid w:val="009C7363"/>
    <w:rsid w:val="009D0E33"/>
    <w:rsid w:val="009F0835"/>
    <w:rsid w:val="009F4D8C"/>
    <w:rsid w:val="009F6C1E"/>
    <w:rsid w:val="00A0432A"/>
    <w:rsid w:val="00A061C4"/>
    <w:rsid w:val="00A11341"/>
    <w:rsid w:val="00A169D9"/>
    <w:rsid w:val="00A27C09"/>
    <w:rsid w:val="00A3152B"/>
    <w:rsid w:val="00A315D4"/>
    <w:rsid w:val="00A31E4F"/>
    <w:rsid w:val="00A374A6"/>
    <w:rsid w:val="00A40BD5"/>
    <w:rsid w:val="00A4440F"/>
    <w:rsid w:val="00A45B80"/>
    <w:rsid w:val="00A46182"/>
    <w:rsid w:val="00A47AC3"/>
    <w:rsid w:val="00A52F1E"/>
    <w:rsid w:val="00A53F39"/>
    <w:rsid w:val="00A55CF1"/>
    <w:rsid w:val="00A811FF"/>
    <w:rsid w:val="00A92049"/>
    <w:rsid w:val="00A971AE"/>
    <w:rsid w:val="00AA1375"/>
    <w:rsid w:val="00AC0EFD"/>
    <w:rsid w:val="00AC2AE6"/>
    <w:rsid w:val="00AC586B"/>
    <w:rsid w:val="00AD0230"/>
    <w:rsid w:val="00AD1202"/>
    <w:rsid w:val="00AD213B"/>
    <w:rsid w:val="00AD30BA"/>
    <w:rsid w:val="00AD6D23"/>
    <w:rsid w:val="00AE00D6"/>
    <w:rsid w:val="00AE265E"/>
    <w:rsid w:val="00AF124F"/>
    <w:rsid w:val="00AF20AE"/>
    <w:rsid w:val="00AF2DCB"/>
    <w:rsid w:val="00AF76FF"/>
    <w:rsid w:val="00B06C47"/>
    <w:rsid w:val="00B07BAA"/>
    <w:rsid w:val="00B07CC6"/>
    <w:rsid w:val="00B1415A"/>
    <w:rsid w:val="00B1520E"/>
    <w:rsid w:val="00B221CA"/>
    <w:rsid w:val="00B2540D"/>
    <w:rsid w:val="00B26A20"/>
    <w:rsid w:val="00B363C1"/>
    <w:rsid w:val="00B36ED9"/>
    <w:rsid w:val="00B45A0E"/>
    <w:rsid w:val="00B51B0C"/>
    <w:rsid w:val="00B52024"/>
    <w:rsid w:val="00B5262D"/>
    <w:rsid w:val="00B55514"/>
    <w:rsid w:val="00B618AB"/>
    <w:rsid w:val="00B632B4"/>
    <w:rsid w:val="00B716AC"/>
    <w:rsid w:val="00B7171D"/>
    <w:rsid w:val="00B77FC4"/>
    <w:rsid w:val="00B803E3"/>
    <w:rsid w:val="00B83AA5"/>
    <w:rsid w:val="00B86F99"/>
    <w:rsid w:val="00BA0060"/>
    <w:rsid w:val="00BA4187"/>
    <w:rsid w:val="00BA5412"/>
    <w:rsid w:val="00BA5A8C"/>
    <w:rsid w:val="00BB4B53"/>
    <w:rsid w:val="00BB65F3"/>
    <w:rsid w:val="00BC15CA"/>
    <w:rsid w:val="00BC5559"/>
    <w:rsid w:val="00BC7718"/>
    <w:rsid w:val="00BC7D3B"/>
    <w:rsid w:val="00BD0786"/>
    <w:rsid w:val="00BD2012"/>
    <w:rsid w:val="00BD6795"/>
    <w:rsid w:val="00BE6EBB"/>
    <w:rsid w:val="00BE7923"/>
    <w:rsid w:val="00BF1E87"/>
    <w:rsid w:val="00BF2096"/>
    <w:rsid w:val="00BF64A4"/>
    <w:rsid w:val="00C00BF7"/>
    <w:rsid w:val="00C0263C"/>
    <w:rsid w:val="00C05754"/>
    <w:rsid w:val="00C07272"/>
    <w:rsid w:val="00C1028A"/>
    <w:rsid w:val="00C12F92"/>
    <w:rsid w:val="00C140FD"/>
    <w:rsid w:val="00C14309"/>
    <w:rsid w:val="00C165CA"/>
    <w:rsid w:val="00C17FA3"/>
    <w:rsid w:val="00C21E66"/>
    <w:rsid w:val="00C23C01"/>
    <w:rsid w:val="00C40F69"/>
    <w:rsid w:val="00C461E1"/>
    <w:rsid w:val="00C54F5B"/>
    <w:rsid w:val="00C55A9B"/>
    <w:rsid w:val="00C70039"/>
    <w:rsid w:val="00C707EB"/>
    <w:rsid w:val="00C70847"/>
    <w:rsid w:val="00C71164"/>
    <w:rsid w:val="00C727ED"/>
    <w:rsid w:val="00C75704"/>
    <w:rsid w:val="00C82359"/>
    <w:rsid w:val="00C94351"/>
    <w:rsid w:val="00CB1CC2"/>
    <w:rsid w:val="00CB26D6"/>
    <w:rsid w:val="00CC094B"/>
    <w:rsid w:val="00CD04FF"/>
    <w:rsid w:val="00CD3A68"/>
    <w:rsid w:val="00CE1332"/>
    <w:rsid w:val="00CE3A69"/>
    <w:rsid w:val="00CE74CD"/>
    <w:rsid w:val="00CF161D"/>
    <w:rsid w:val="00D06349"/>
    <w:rsid w:val="00D06E4E"/>
    <w:rsid w:val="00D2690A"/>
    <w:rsid w:val="00D26CE9"/>
    <w:rsid w:val="00D26D4A"/>
    <w:rsid w:val="00D2730F"/>
    <w:rsid w:val="00D32BCA"/>
    <w:rsid w:val="00D331FE"/>
    <w:rsid w:val="00D33AF8"/>
    <w:rsid w:val="00D41233"/>
    <w:rsid w:val="00D4343E"/>
    <w:rsid w:val="00D43838"/>
    <w:rsid w:val="00D51803"/>
    <w:rsid w:val="00D666DB"/>
    <w:rsid w:val="00D72031"/>
    <w:rsid w:val="00D72AFA"/>
    <w:rsid w:val="00D74F00"/>
    <w:rsid w:val="00D81C4B"/>
    <w:rsid w:val="00D91C9F"/>
    <w:rsid w:val="00D942A0"/>
    <w:rsid w:val="00DB0490"/>
    <w:rsid w:val="00DB0EFE"/>
    <w:rsid w:val="00DB1675"/>
    <w:rsid w:val="00DB6A32"/>
    <w:rsid w:val="00DC3062"/>
    <w:rsid w:val="00DC3251"/>
    <w:rsid w:val="00DC3FF0"/>
    <w:rsid w:val="00DD0508"/>
    <w:rsid w:val="00DD1303"/>
    <w:rsid w:val="00DD2D50"/>
    <w:rsid w:val="00DD2E75"/>
    <w:rsid w:val="00DD56AD"/>
    <w:rsid w:val="00DF0A3B"/>
    <w:rsid w:val="00DF1AB4"/>
    <w:rsid w:val="00E00750"/>
    <w:rsid w:val="00E06FAE"/>
    <w:rsid w:val="00E34A43"/>
    <w:rsid w:val="00E37767"/>
    <w:rsid w:val="00E65AD6"/>
    <w:rsid w:val="00E65DD5"/>
    <w:rsid w:val="00E67115"/>
    <w:rsid w:val="00E95665"/>
    <w:rsid w:val="00ED0E67"/>
    <w:rsid w:val="00ED123F"/>
    <w:rsid w:val="00ED58FD"/>
    <w:rsid w:val="00EE6B6E"/>
    <w:rsid w:val="00EE722B"/>
    <w:rsid w:val="00EF0745"/>
    <w:rsid w:val="00EF5C1B"/>
    <w:rsid w:val="00EF6671"/>
    <w:rsid w:val="00F0534C"/>
    <w:rsid w:val="00F12D95"/>
    <w:rsid w:val="00F23A0A"/>
    <w:rsid w:val="00F27CE1"/>
    <w:rsid w:val="00F33E56"/>
    <w:rsid w:val="00F41478"/>
    <w:rsid w:val="00F46218"/>
    <w:rsid w:val="00F53C27"/>
    <w:rsid w:val="00F67FFC"/>
    <w:rsid w:val="00F72B75"/>
    <w:rsid w:val="00F75A05"/>
    <w:rsid w:val="00F76E56"/>
    <w:rsid w:val="00F9233E"/>
    <w:rsid w:val="00FA245A"/>
    <w:rsid w:val="00FB371F"/>
    <w:rsid w:val="00FD2AB2"/>
    <w:rsid w:val="00FD6BC1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358</TotalTime>
  <Pages>7</Pages>
  <Words>1251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232</cp:revision>
  <dcterms:created xsi:type="dcterms:W3CDTF">2021-09-02T13:02:00Z</dcterms:created>
  <dcterms:modified xsi:type="dcterms:W3CDTF">2021-09-09T14:32:00Z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